
<file path=[Content_Types].xml><?xml version="1.0" encoding="utf-8"?>
<Types xmlns="http://schemas.openxmlformats.org/package/2006/content-types">
  <Default Extension="bin" ContentType="application/vnd.ms-word.attachedToolbars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A95B87" w14:textId="6A269FF7" w:rsidR="00A20A90" w:rsidRPr="00D139FB" w:rsidRDefault="00A20A90" w:rsidP="00566E69">
      <w:pPr>
        <w:spacing w:afterLines="50" w:after="120"/>
        <w:ind w:firstLine="420"/>
        <w:jc w:val="both"/>
        <w:rPr>
          <w:sz w:val="18"/>
          <w:szCs w:val="18"/>
          <w:lang w:val="en-US" w:eastAsia="zh-CN"/>
        </w:rPr>
      </w:pPr>
      <w:bookmarkStart w:id="0" w:name="_Hlk182585931"/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43"/>
        <w:gridCol w:w="2143"/>
        <w:gridCol w:w="2143"/>
      </w:tblGrid>
      <w:tr w:rsidR="00D139FB" w:rsidRPr="00D139FB" w14:paraId="7DA456A5" w14:textId="77777777" w:rsidTr="00050317">
        <w:trPr>
          <w:jc w:val="center"/>
        </w:trPr>
        <w:tc>
          <w:tcPr>
            <w:tcW w:w="0" w:type="auto"/>
            <w:vAlign w:val="center"/>
          </w:tcPr>
          <w:p w14:paraId="7B4D5FD3" w14:textId="40DE91CD" w:rsidR="00561E69" w:rsidRPr="00D139FB" w:rsidRDefault="001B77C1" w:rsidP="007F0D05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358C31E7" wp14:editId="15212651">
                  <wp:extent cx="1224000" cy="1224000"/>
                  <wp:effectExtent l="0" t="0" r="0" b="0"/>
                  <wp:docPr id="1369891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89112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00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2621F3B" w14:textId="6242D20F" w:rsidR="00561E69" w:rsidRPr="00D139FB" w:rsidRDefault="0059479D" w:rsidP="00CA4CD4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159A934A" wp14:editId="109D3A99">
                  <wp:extent cx="1224000" cy="1224000"/>
                  <wp:effectExtent l="0" t="0" r="0" b="0"/>
                  <wp:docPr id="15877622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76221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00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695504C1" w14:textId="0B0F1F8D" w:rsidR="007F0D05" w:rsidRPr="00D139FB" w:rsidRDefault="00B902D5" w:rsidP="007F0D05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43E928FF" wp14:editId="25CC3C64">
                  <wp:extent cx="1224000" cy="1224000"/>
                  <wp:effectExtent l="0" t="0" r="0" b="0"/>
                  <wp:docPr id="190065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6510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00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38216B1E" w14:textId="77777777" w:rsidTr="00050317">
        <w:trPr>
          <w:jc w:val="center"/>
        </w:trPr>
        <w:tc>
          <w:tcPr>
            <w:tcW w:w="0" w:type="auto"/>
          </w:tcPr>
          <w:p w14:paraId="249D05C8" w14:textId="58F4078E" w:rsidR="00561E69" w:rsidRPr="00D139FB" w:rsidRDefault="00EB70CD" w:rsidP="00EB70CD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rFonts w:hint="eastAsia"/>
                <w:sz w:val="18"/>
                <w:szCs w:val="18"/>
                <w:lang w:eastAsia="zh-CN"/>
              </w:rPr>
              <w:t>(a</w:t>
            </w:r>
            <w:r w:rsidRPr="00D139FB">
              <w:rPr>
                <w:rFonts w:hint="eastAsia"/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6F39DA7" w14:textId="2EE063A2" w:rsidR="00561E69" w:rsidRPr="00D139FB" w:rsidRDefault="00EB70CD" w:rsidP="00010093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rFonts w:hint="eastAsia"/>
                <w:sz w:val="18"/>
                <w:szCs w:val="18"/>
                <w:lang w:eastAsia="zh-CN"/>
              </w:rPr>
              <w:t>(</w:t>
            </w:r>
            <w:r w:rsidR="00010093" w:rsidRPr="00D139FB">
              <w:rPr>
                <w:rFonts w:hint="eastAsia"/>
                <w:sz w:val="18"/>
                <w:szCs w:val="18"/>
                <w:lang w:eastAsia="zh-CN"/>
              </w:rPr>
              <w:t>b</w:t>
            </w:r>
            <w:r w:rsidRPr="00D139FB">
              <w:rPr>
                <w:rFonts w:hint="eastAsia"/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3AF3DAE6" w14:textId="514DFF14" w:rsidR="00561E69" w:rsidRPr="00D139FB" w:rsidRDefault="00EB70CD" w:rsidP="00010093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rFonts w:hint="eastAsia"/>
                <w:sz w:val="18"/>
                <w:szCs w:val="18"/>
                <w:lang w:eastAsia="zh-CN"/>
              </w:rPr>
              <w:t>(</w:t>
            </w:r>
            <w:r w:rsidR="00010093" w:rsidRPr="00D139FB">
              <w:rPr>
                <w:rFonts w:hint="eastAsia"/>
                <w:sz w:val="18"/>
                <w:szCs w:val="18"/>
                <w:lang w:eastAsia="zh-CN"/>
              </w:rPr>
              <w:t>c</w:t>
            </w:r>
            <w:r w:rsidRPr="00D139FB">
              <w:rPr>
                <w:rFonts w:hint="eastAsia"/>
                <w:sz w:val="18"/>
                <w:szCs w:val="18"/>
              </w:rPr>
              <w:t>)</w:t>
            </w:r>
          </w:p>
        </w:tc>
      </w:tr>
      <w:tr w:rsidR="00D139FB" w:rsidRPr="00D139FB" w14:paraId="70CCB257" w14:textId="77777777" w:rsidTr="00050317">
        <w:trPr>
          <w:jc w:val="center"/>
        </w:trPr>
        <w:tc>
          <w:tcPr>
            <w:tcW w:w="0" w:type="auto"/>
          </w:tcPr>
          <w:p w14:paraId="55C3CA89" w14:textId="5B714018" w:rsidR="00AA5438" w:rsidRPr="00D139FB" w:rsidRDefault="00AA5438" w:rsidP="001321EB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rFonts w:hint="eastAsia"/>
                <w:noProof/>
                <w:sz w:val="18"/>
                <w:szCs w:val="18"/>
                <w:lang w:val="en-US" w:eastAsia="zh-CN"/>
              </w:rPr>
              <w:drawing>
                <wp:inline distT="0" distB="0" distL="0" distR="0" wp14:anchorId="6DFFB05B" wp14:editId="33C7BCA8">
                  <wp:extent cx="1224000" cy="1224000"/>
                  <wp:effectExtent l="0" t="0" r="0" b="0"/>
                  <wp:docPr id="120151029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10293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00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33DDF08" w14:textId="54387123" w:rsidR="00AA5438" w:rsidRPr="00D139FB" w:rsidRDefault="00D8586B" w:rsidP="007330B7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rFonts w:hint="eastAsia"/>
                <w:noProof/>
                <w:sz w:val="18"/>
                <w:szCs w:val="18"/>
                <w:lang w:val="en-US" w:eastAsia="zh-CN"/>
              </w:rPr>
              <w:drawing>
                <wp:inline distT="0" distB="0" distL="0" distR="0" wp14:anchorId="1DA80A47" wp14:editId="079E9185">
                  <wp:extent cx="1224000" cy="1224000"/>
                  <wp:effectExtent l="0" t="0" r="0" b="0"/>
                  <wp:docPr id="151705469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00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7A21A04" w14:textId="14593F08" w:rsidR="00AA5438" w:rsidRPr="00D139FB" w:rsidRDefault="00D8586B" w:rsidP="007330B7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rFonts w:hint="eastAsia"/>
                <w:noProof/>
                <w:sz w:val="18"/>
                <w:szCs w:val="18"/>
                <w:lang w:val="en-US" w:eastAsia="zh-CN"/>
              </w:rPr>
              <w:drawing>
                <wp:inline distT="0" distB="0" distL="0" distR="0" wp14:anchorId="34A80500" wp14:editId="14471FE0">
                  <wp:extent cx="1224000" cy="1224000"/>
                  <wp:effectExtent l="0" t="0" r="0" b="0"/>
                  <wp:docPr id="5710653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00" cy="12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15154F39" w14:textId="77777777" w:rsidTr="00050317">
        <w:trPr>
          <w:jc w:val="center"/>
        </w:trPr>
        <w:tc>
          <w:tcPr>
            <w:tcW w:w="0" w:type="auto"/>
          </w:tcPr>
          <w:p w14:paraId="64D94313" w14:textId="6E0A3C3F" w:rsidR="007F1E1A" w:rsidRPr="00D139FB" w:rsidRDefault="00D95796" w:rsidP="001321EB">
            <w:pPr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rFonts w:hint="eastAsia"/>
                <w:sz w:val="18"/>
                <w:szCs w:val="18"/>
                <w:lang w:val="en-US" w:eastAsia="zh-CN"/>
              </w:rPr>
              <w:t>(d)</w:t>
            </w:r>
          </w:p>
        </w:tc>
        <w:tc>
          <w:tcPr>
            <w:tcW w:w="0" w:type="auto"/>
          </w:tcPr>
          <w:p w14:paraId="7DEF2683" w14:textId="62C6C940" w:rsidR="007F1E1A" w:rsidRPr="00D139FB" w:rsidRDefault="003F6779" w:rsidP="007330B7">
            <w:pPr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rFonts w:hint="eastAsia"/>
                <w:sz w:val="18"/>
                <w:szCs w:val="18"/>
                <w:lang w:val="en-US" w:eastAsia="zh-CN"/>
              </w:rPr>
              <w:t>(e)</w:t>
            </w:r>
          </w:p>
        </w:tc>
        <w:tc>
          <w:tcPr>
            <w:tcW w:w="0" w:type="auto"/>
          </w:tcPr>
          <w:p w14:paraId="5AA55E08" w14:textId="5AFB570C" w:rsidR="007F1E1A" w:rsidRPr="00D139FB" w:rsidRDefault="003F6779" w:rsidP="006217AF">
            <w:pPr>
              <w:keepNext/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rFonts w:hint="eastAsia"/>
                <w:sz w:val="18"/>
                <w:szCs w:val="18"/>
                <w:lang w:val="en-US" w:eastAsia="zh-CN"/>
              </w:rPr>
              <w:t>(f)</w:t>
            </w:r>
          </w:p>
        </w:tc>
      </w:tr>
    </w:tbl>
    <w:p w14:paraId="525DD78D" w14:textId="7CDCE298" w:rsidR="00561E69" w:rsidRPr="00D139FB" w:rsidRDefault="00D57260" w:rsidP="00043CCB">
      <w:pPr>
        <w:rPr>
          <w:sz w:val="15"/>
          <w:szCs w:val="15"/>
          <w:lang w:eastAsia="zh-CN"/>
        </w:rPr>
      </w:pPr>
      <w:bookmarkStart w:id="1" w:name="fig1"/>
      <w:r w:rsidRPr="00D139FB">
        <w:rPr>
          <w:rFonts w:hint="eastAsia"/>
          <w:sz w:val="15"/>
          <w:szCs w:val="15"/>
          <w:lang w:eastAsia="zh-CN"/>
        </w:rPr>
        <w:t xml:space="preserve">Fig. </w:t>
      </w:r>
      <w:r w:rsidR="00DF0C96" w:rsidRPr="00D139FB">
        <w:rPr>
          <w:rFonts w:hint="eastAsia"/>
          <w:sz w:val="15"/>
          <w:szCs w:val="15"/>
          <w:lang w:eastAsia="zh-CN"/>
        </w:rPr>
        <w:t>1</w:t>
      </w:r>
      <w:bookmarkEnd w:id="1"/>
      <w:r w:rsidRPr="00D139FB">
        <w:rPr>
          <w:rFonts w:hint="eastAsia"/>
          <w:sz w:val="15"/>
          <w:szCs w:val="15"/>
          <w:lang w:eastAsia="zh-CN"/>
        </w:rPr>
        <w:t>.</w:t>
      </w:r>
      <w:r w:rsidR="00DF0C96" w:rsidRPr="00D139FB">
        <w:rPr>
          <w:rFonts w:hint="eastAsia"/>
          <w:sz w:val="15"/>
          <w:szCs w:val="15"/>
          <w:lang w:eastAsia="zh-CN"/>
        </w:rPr>
        <w:t xml:space="preserve"> </w:t>
      </w:r>
      <w:r w:rsidRPr="00D139FB">
        <w:rPr>
          <w:sz w:val="15"/>
          <w:szCs w:val="15"/>
          <w:lang w:eastAsia="zh-CN"/>
        </w:rPr>
        <w:t>Blueberry health dataset and its enhancement method</w:t>
      </w:r>
      <w:r w:rsidR="00043CCB" w:rsidRPr="00D139FB">
        <w:rPr>
          <w:rFonts w:hint="eastAsia"/>
          <w:sz w:val="15"/>
          <w:szCs w:val="15"/>
          <w:lang w:eastAsia="zh-CN"/>
        </w:rPr>
        <w:t>. (a</w:t>
      </w:r>
      <w:r w:rsidR="00043CCB" w:rsidRPr="00D139FB">
        <w:rPr>
          <w:rFonts w:hint="eastAsia"/>
          <w:sz w:val="15"/>
          <w:szCs w:val="15"/>
        </w:rPr>
        <w:t xml:space="preserve">) </w:t>
      </w:r>
      <w:r w:rsidR="00043CCB" w:rsidRPr="00D139FB">
        <w:rPr>
          <w:rFonts w:hint="eastAsia"/>
          <w:sz w:val="15"/>
          <w:szCs w:val="15"/>
          <w:lang w:eastAsia="zh-CN"/>
        </w:rPr>
        <w:t>P</w:t>
      </w:r>
      <w:r w:rsidR="00043CCB" w:rsidRPr="00D139FB">
        <w:rPr>
          <w:sz w:val="15"/>
          <w:szCs w:val="15"/>
          <w:lang w:eastAsia="zh-CN"/>
        </w:rPr>
        <w:t>owdery mildew</w:t>
      </w:r>
      <w:r w:rsidR="00043CCB" w:rsidRPr="00D139FB">
        <w:rPr>
          <w:rFonts w:hint="eastAsia"/>
          <w:sz w:val="15"/>
          <w:szCs w:val="15"/>
          <w:lang w:eastAsia="zh-CN"/>
        </w:rPr>
        <w:t>. (b</w:t>
      </w:r>
      <w:r w:rsidR="00043CCB" w:rsidRPr="00D139FB">
        <w:rPr>
          <w:rFonts w:hint="eastAsia"/>
          <w:sz w:val="15"/>
          <w:szCs w:val="15"/>
        </w:rPr>
        <w:t xml:space="preserve">) </w:t>
      </w:r>
      <w:r w:rsidR="00043CCB" w:rsidRPr="00D139FB">
        <w:rPr>
          <w:sz w:val="15"/>
          <w:szCs w:val="15"/>
          <w:lang w:eastAsia="zh-CN"/>
        </w:rPr>
        <w:t>Leaf anthracnose</w:t>
      </w:r>
      <w:r w:rsidR="00043CCB" w:rsidRPr="00D139FB">
        <w:rPr>
          <w:rFonts w:hint="eastAsia"/>
          <w:sz w:val="15"/>
          <w:szCs w:val="15"/>
          <w:lang w:eastAsia="zh-CN"/>
        </w:rPr>
        <w:t>. (c</w:t>
      </w:r>
      <w:r w:rsidR="00043CCB" w:rsidRPr="00D139FB">
        <w:rPr>
          <w:rFonts w:hint="eastAsia"/>
          <w:sz w:val="15"/>
          <w:szCs w:val="15"/>
        </w:rPr>
        <w:t xml:space="preserve">) </w:t>
      </w:r>
      <w:r w:rsidR="00043CCB" w:rsidRPr="00D139FB">
        <w:rPr>
          <w:sz w:val="15"/>
          <w:szCs w:val="15"/>
          <w:lang w:eastAsia="zh-CN"/>
        </w:rPr>
        <w:t>Nutrient deficiency</w:t>
      </w:r>
      <w:r w:rsidR="00043CCB" w:rsidRPr="00D139FB">
        <w:rPr>
          <w:rFonts w:hint="eastAsia"/>
          <w:sz w:val="15"/>
          <w:szCs w:val="15"/>
          <w:lang w:eastAsia="zh-CN"/>
        </w:rPr>
        <w:t xml:space="preserve">. </w:t>
      </w:r>
      <w:r w:rsidR="00043CCB" w:rsidRPr="00D139FB">
        <w:rPr>
          <w:rFonts w:hint="eastAsia"/>
          <w:sz w:val="15"/>
          <w:szCs w:val="15"/>
          <w:lang w:val="en-US" w:eastAsia="zh-CN"/>
        </w:rPr>
        <w:t xml:space="preserve">(d) </w:t>
      </w:r>
      <w:r w:rsidR="00043CCB" w:rsidRPr="00D139FB">
        <w:rPr>
          <w:sz w:val="15"/>
          <w:szCs w:val="15"/>
          <w:lang w:val="en-US" w:eastAsia="zh-CN"/>
        </w:rPr>
        <w:t>Noise</w:t>
      </w:r>
      <w:r w:rsidR="00043CCB" w:rsidRPr="00D139FB">
        <w:rPr>
          <w:rFonts w:hint="eastAsia"/>
          <w:sz w:val="15"/>
          <w:szCs w:val="15"/>
          <w:lang w:val="en-US" w:eastAsia="zh-CN"/>
        </w:rPr>
        <w:t xml:space="preserve">. (e) </w:t>
      </w:r>
      <w:r w:rsidR="00043CCB" w:rsidRPr="00D139FB">
        <w:rPr>
          <w:sz w:val="15"/>
          <w:szCs w:val="15"/>
          <w:lang w:val="en-US" w:eastAsia="zh-CN"/>
        </w:rPr>
        <w:t>Rotary scaling</w:t>
      </w:r>
      <w:r w:rsidR="00043CCB" w:rsidRPr="00D139FB">
        <w:rPr>
          <w:rFonts w:hint="eastAsia"/>
          <w:sz w:val="15"/>
          <w:szCs w:val="15"/>
          <w:lang w:val="en-US" w:eastAsia="zh-CN"/>
        </w:rPr>
        <w:t xml:space="preserve">. (f) </w:t>
      </w:r>
      <w:r w:rsidR="00043CCB" w:rsidRPr="00D139FB">
        <w:rPr>
          <w:sz w:val="15"/>
          <w:szCs w:val="15"/>
          <w:lang w:val="en-US" w:eastAsia="zh-CN"/>
        </w:rPr>
        <w:t>Color transformation</w:t>
      </w:r>
    </w:p>
    <w:p w14:paraId="4FD8449A" w14:textId="0A4057C9" w:rsidR="00EB10B7" w:rsidRPr="00D139FB" w:rsidRDefault="00EB10B7" w:rsidP="00CB045C">
      <w:pPr>
        <w:spacing w:afterLines="50" w:after="120"/>
        <w:ind w:firstLine="420"/>
        <w:jc w:val="both"/>
        <w:rPr>
          <w:sz w:val="18"/>
          <w:szCs w:val="18"/>
          <w:lang w:eastAsia="zh-CN"/>
        </w:rPr>
      </w:pP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6"/>
        <w:gridCol w:w="2256"/>
      </w:tblGrid>
      <w:tr w:rsidR="00D139FB" w:rsidRPr="00D139FB" w14:paraId="1DD07656" w14:textId="77777777" w:rsidTr="005F65F9">
        <w:trPr>
          <w:jc w:val="center"/>
        </w:trPr>
        <w:tc>
          <w:tcPr>
            <w:tcW w:w="0" w:type="auto"/>
            <w:vAlign w:val="center"/>
          </w:tcPr>
          <w:p w14:paraId="30C650AD" w14:textId="7F2A4304" w:rsidR="00721723" w:rsidRPr="00D139FB" w:rsidRDefault="00721723" w:rsidP="008019BE">
            <w:pPr>
              <w:jc w:val="center"/>
              <w:rPr>
                <w:noProof/>
                <w:sz w:val="18"/>
                <w:szCs w:val="18"/>
              </w:rPr>
            </w:pPr>
            <w:r w:rsidRPr="00D139FB">
              <w:rPr>
                <w:rFonts w:hint="eastAsia"/>
                <w:noProof/>
                <w:sz w:val="18"/>
                <w:szCs w:val="18"/>
              </w:rPr>
              <w:drawing>
                <wp:inline distT="0" distB="0" distL="0" distR="0" wp14:anchorId="5E1E99BF" wp14:editId="21F3AE20">
                  <wp:extent cx="1296000" cy="1296000"/>
                  <wp:effectExtent l="0" t="0" r="0" b="0"/>
                  <wp:docPr id="164359045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311D2CA" w14:textId="1359FA79" w:rsidR="00721723" w:rsidRPr="00D139FB" w:rsidRDefault="00721723" w:rsidP="008019BE">
            <w:pPr>
              <w:jc w:val="center"/>
              <w:rPr>
                <w:noProof/>
                <w:sz w:val="18"/>
                <w:szCs w:val="18"/>
              </w:rPr>
            </w:pPr>
            <w:r w:rsidRPr="00D139FB">
              <w:rPr>
                <w:rFonts w:hint="eastAsia"/>
                <w:noProof/>
                <w:sz w:val="18"/>
                <w:szCs w:val="18"/>
              </w:rPr>
              <w:drawing>
                <wp:inline distT="0" distB="0" distL="0" distR="0" wp14:anchorId="1EE77890" wp14:editId="505B236E">
                  <wp:extent cx="1296000" cy="1296000"/>
                  <wp:effectExtent l="0" t="0" r="0" b="0"/>
                  <wp:docPr id="1588918608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6000" cy="129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02B12E35" w14:textId="77777777" w:rsidTr="005F65F9">
        <w:trPr>
          <w:jc w:val="center"/>
        </w:trPr>
        <w:tc>
          <w:tcPr>
            <w:tcW w:w="0" w:type="auto"/>
          </w:tcPr>
          <w:p w14:paraId="258A643A" w14:textId="43F33142" w:rsidR="004A5AFD" w:rsidRPr="00D139FB" w:rsidRDefault="004A5AFD" w:rsidP="005F65F9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rFonts w:hint="eastAsia"/>
                <w:sz w:val="18"/>
                <w:szCs w:val="18"/>
                <w:lang w:eastAsia="zh-CN"/>
              </w:rPr>
              <w:t>(a</w:t>
            </w:r>
            <w:r w:rsidRPr="00D139FB">
              <w:rPr>
                <w:rFonts w:hint="eastAsia"/>
                <w:sz w:val="18"/>
                <w:szCs w:val="18"/>
              </w:rPr>
              <w:t>)</w:t>
            </w:r>
          </w:p>
        </w:tc>
        <w:tc>
          <w:tcPr>
            <w:tcW w:w="0" w:type="auto"/>
          </w:tcPr>
          <w:p w14:paraId="4933BBB1" w14:textId="1BD094D5" w:rsidR="004A5AFD" w:rsidRPr="00D139FB" w:rsidRDefault="004A5AFD" w:rsidP="005F65F9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rFonts w:hint="eastAsia"/>
                <w:sz w:val="18"/>
                <w:szCs w:val="18"/>
                <w:lang w:eastAsia="zh-CN"/>
              </w:rPr>
              <w:t>(b)</w:t>
            </w:r>
          </w:p>
        </w:tc>
      </w:tr>
    </w:tbl>
    <w:p w14:paraId="663130E5" w14:textId="7020CFC7" w:rsidR="0029773D" w:rsidRPr="00D139FB" w:rsidRDefault="004735DC" w:rsidP="00AB1366">
      <w:pPr>
        <w:pStyle w:val="Els-body-text"/>
        <w:ind w:firstLine="0"/>
        <w:jc w:val="center"/>
        <w:rPr>
          <w:sz w:val="15"/>
          <w:szCs w:val="15"/>
          <w:lang w:val="en-GB" w:eastAsia="zh-CN"/>
        </w:rPr>
      </w:pPr>
      <w:bookmarkStart w:id="2" w:name="fig2"/>
      <w:r w:rsidRPr="00D139FB">
        <w:rPr>
          <w:rFonts w:hint="eastAsia"/>
          <w:sz w:val="15"/>
          <w:szCs w:val="15"/>
          <w:lang w:eastAsia="zh-CN"/>
        </w:rPr>
        <w:t>Fig. 2</w:t>
      </w:r>
      <w:bookmarkEnd w:id="2"/>
      <w:r w:rsidRPr="00D139FB">
        <w:rPr>
          <w:rFonts w:hint="eastAsia"/>
          <w:sz w:val="15"/>
          <w:szCs w:val="15"/>
          <w:lang w:eastAsia="zh-CN"/>
        </w:rPr>
        <w:t>.</w:t>
      </w:r>
      <w:r w:rsidR="00AB1366" w:rsidRPr="00D139FB">
        <w:rPr>
          <w:rFonts w:hint="eastAsia"/>
          <w:sz w:val="15"/>
          <w:szCs w:val="15"/>
          <w:lang w:val="en-GB" w:eastAsia="zh-CN"/>
        </w:rPr>
        <w:t xml:space="preserve"> </w:t>
      </w:r>
      <w:r w:rsidR="0006375A" w:rsidRPr="00D139FB">
        <w:rPr>
          <w:sz w:val="15"/>
          <w:szCs w:val="15"/>
          <w:lang w:val="en-GB" w:eastAsia="zh-CN"/>
        </w:rPr>
        <w:t>Comparison of low-resolution images before and after preprocessing</w:t>
      </w:r>
      <w:r w:rsidR="00986F26" w:rsidRPr="00D139FB">
        <w:rPr>
          <w:rFonts w:hint="eastAsia"/>
          <w:sz w:val="15"/>
          <w:szCs w:val="15"/>
          <w:lang w:val="en-GB" w:eastAsia="zh-CN"/>
        </w:rPr>
        <w:t xml:space="preserve">. </w:t>
      </w:r>
      <w:r w:rsidR="00986F26" w:rsidRPr="00D139FB">
        <w:rPr>
          <w:rFonts w:hint="eastAsia"/>
          <w:sz w:val="15"/>
          <w:szCs w:val="15"/>
          <w:lang w:eastAsia="zh-CN"/>
        </w:rPr>
        <w:t>(a</w:t>
      </w:r>
      <w:r w:rsidR="00986F26" w:rsidRPr="00D139FB">
        <w:rPr>
          <w:rFonts w:hint="eastAsia"/>
          <w:sz w:val="15"/>
          <w:szCs w:val="15"/>
        </w:rPr>
        <w:t xml:space="preserve">) </w:t>
      </w:r>
      <w:r w:rsidR="00986F26" w:rsidRPr="00D139FB">
        <w:rPr>
          <w:sz w:val="15"/>
          <w:szCs w:val="15"/>
          <w:lang w:eastAsia="zh-CN"/>
        </w:rPr>
        <w:t>Original image</w:t>
      </w:r>
      <w:r w:rsidR="00986F26" w:rsidRPr="00D139FB">
        <w:rPr>
          <w:rFonts w:hint="eastAsia"/>
          <w:sz w:val="15"/>
          <w:szCs w:val="15"/>
          <w:lang w:eastAsia="zh-CN"/>
        </w:rPr>
        <w:t xml:space="preserve">. (b) </w:t>
      </w:r>
      <w:r w:rsidR="00986F26" w:rsidRPr="00D139FB">
        <w:rPr>
          <w:sz w:val="15"/>
          <w:szCs w:val="15"/>
          <w:lang w:eastAsia="zh-CN"/>
        </w:rPr>
        <w:t>Pre-processed images</w:t>
      </w:r>
    </w:p>
    <w:p w14:paraId="0A5032FB" w14:textId="101320AD" w:rsidR="00EB6EF6" w:rsidRPr="00D139FB" w:rsidRDefault="002C781C" w:rsidP="00EB6EF6">
      <w:pPr>
        <w:jc w:val="center"/>
        <w:rPr>
          <w:sz w:val="18"/>
          <w:szCs w:val="18"/>
          <w:lang w:eastAsia="zh-CN"/>
        </w:rPr>
      </w:pPr>
      <w:r w:rsidRPr="00D139FB">
        <w:rPr>
          <w:noProof/>
          <w:sz w:val="18"/>
          <w:szCs w:val="18"/>
          <w:lang w:eastAsia="zh-CN"/>
        </w:rPr>
        <w:lastRenderedPageBreak/>
        <w:drawing>
          <wp:inline distT="0" distB="0" distL="0" distR="0" wp14:anchorId="67478872" wp14:editId="1D9C7834">
            <wp:extent cx="4690533" cy="2910297"/>
            <wp:effectExtent l="0" t="0" r="0" b="0"/>
            <wp:docPr id="1863123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23934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265" cy="291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7C3C" w14:textId="704823AD" w:rsidR="00EB6EF6" w:rsidRPr="00D139FB" w:rsidRDefault="00191CE4" w:rsidP="00EB6EF6">
      <w:pPr>
        <w:jc w:val="center"/>
        <w:rPr>
          <w:sz w:val="15"/>
          <w:szCs w:val="15"/>
          <w:lang w:eastAsia="zh-CN"/>
        </w:rPr>
      </w:pPr>
      <w:bookmarkStart w:id="3" w:name="fig3"/>
      <w:r w:rsidRPr="00D139FB">
        <w:rPr>
          <w:rFonts w:hint="eastAsia"/>
          <w:sz w:val="15"/>
          <w:szCs w:val="15"/>
          <w:lang w:eastAsia="zh-CN"/>
        </w:rPr>
        <w:t>Fig. 3</w:t>
      </w:r>
      <w:bookmarkEnd w:id="3"/>
      <w:r w:rsidRPr="00D139FB">
        <w:rPr>
          <w:rFonts w:hint="eastAsia"/>
          <w:sz w:val="15"/>
          <w:szCs w:val="15"/>
          <w:lang w:eastAsia="zh-CN"/>
        </w:rPr>
        <w:t>.</w:t>
      </w:r>
      <w:r w:rsidR="00EB6EF6" w:rsidRPr="00D139FB">
        <w:rPr>
          <w:rFonts w:hint="eastAsia"/>
          <w:sz w:val="15"/>
          <w:szCs w:val="15"/>
          <w:lang w:eastAsia="zh-CN"/>
        </w:rPr>
        <w:t xml:space="preserve"> </w:t>
      </w:r>
      <w:r w:rsidR="00914E3D" w:rsidRPr="00D139FB">
        <w:rPr>
          <w:sz w:val="15"/>
          <w:szCs w:val="15"/>
          <w:lang w:eastAsia="zh-CN"/>
        </w:rPr>
        <w:t>LBSR-YOLO algorithm structure</w:t>
      </w:r>
    </w:p>
    <w:p w14:paraId="21434145" w14:textId="5CBF3B95" w:rsidR="00330DAF" w:rsidRPr="00D139FB" w:rsidRDefault="00330DAF" w:rsidP="00330DAF">
      <w:pPr>
        <w:spacing w:beforeLines="50" w:before="120"/>
        <w:ind w:firstLine="420"/>
        <w:jc w:val="both"/>
        <w:rPr>
          <w:sz w:val="18"/>
          <w:szCs w:val="18"/>
          <w:lang w:val="en-US" w:eastAsia="zh-CN"/>
        </w:rPr>
      </w:pPr>
    </w:p>
    <w:p w14:paraId="3CCDE2F6" w14:textId="3C0830C1" w:rsidR="00FB65E5" w:rsidRPr="00D139FB" w:rsidRDefault="00F030F5" w:rsidP="00330DAF">
      <w:pPr>
        <w:spacing w:beforeLines="50" w:before="120"/>
        <w:ind w:firstLine="420"/>
        <w:jc w:val="both"/>
        <w:rPr>
          <w:sz w:val="18"/>
          <w:szCs w:val="18"/>
          <w:lang w:eastAsia="zh-CN"/>
        </w:rPr>
      </w:pPr>
      <w:r w:rsidRPr="00D139FB">
        <w:rPr>
          <w:noProof/>
          <w:sz w:val="18"/>
          <w:szCs w:val="18"/>
        </w:rPr>
        <w:drawing>
          <wp:inline distT="0" distB="0" distL="0" distR="0" wp14:anchorId="2C6812BB" wp14:editId="4942D09F">
            <wp:extent cx="5119361" cy="2578667"/>
            <wp:effectExtent l="0" t="0" r="0" b="0"/>
            <wp:docPr id="14541749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74940" name="图片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61" cy="257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0EE6" w14:textId="611BA610" w:rsidR="003C3019" w:rsidRPr="00D139FB" w:rsidRDefault="00F977EE" w:rsidP="00FB65E5">
      <w:pPr>
        <w:jc w:val="center"/>
        <w:rPr>
          <w:sz w:val="18"/>
          <w:szCs w:val="18"/>
          <w:lang w:eastAsia="zh-CN"/>
        </w:rPr>
      </w:pPr>
      <w:bookmarkStart w:id="4" w:name="fig4"/>
      <w:r w:rsidRPr="00D139FB">
        <w:rPr>
          <w:rFonts w:hint="eastAsia"/>
          <w:sz w:val="18"/>
          <w:szCs w:val="18"/>
          <w:lang w:eastAsia="zh-CN"/>
        </w:rPr>
        <w:t>Fig. 4</w:t>
      </w:r>
      <w:bookmarkEnd w:id="4"/>
      <w:r w:rsidRPr="00D139FB">
        <w:rPr>
          <w:rFonts w:hint="eastAsia"/>
          <w:sz w:val="18"/>
          <w:szCs w:val="18"/>
          <w:lang w:eastAsia="zh-CN"/>
        </w:rPr>
        <w:t>.</w:t>
      </w:r>
      <w:r w:rsidR="006E4848" w:rsidRPr="00D139FB">
        <w:rPr>
          <w:rFonts w:hint="eastAsia"/>
          <w:sz w:val="18"/>
          <w:szCs w:val="18"/>
          <w:lang w:eastAsia="zh-CN"/>
        </w:rPr>
        <w:t xml:space="preserve"> </w:t>
      </w:r>
      <w:r w:rsidR="00177218" w:rsidRPr="00D139FB">
        <w:rPr>
          <w:iCs/>
          <w:sz w:val="18"/>
          <w:szCs w:val="18"/>
          <w:lang w:eastAsia="zh-CN"/>
        </w:rPr>
        <w:t>Large Kernel Weight Sharing Convolution</w:t>
      </w:r>
    </w:p>
    <w:p w14:paraId="1DD04EC3" w14:textId="66C7260F" w:rsidR="009E4E96" w:rsidRPr="00D139FB" w:rsidRDefault="009E4E96" w:rsidP="00D44EF4">
      <w:pPr>
        <w:spacing w:afterLines="50" w:after="120"/>
        <w:ind w:firstLineChars="200" w:firstLine="360"/>
        <w:jc w:val="both"/>
        <w:rPr>
          <w:sz w:val="18"/>
          <w:szCs w:val="18"/>
          <w:lang w:eastAsia="zh-CN"/>
        </w:rPr>
      </w:pP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85"/>
        <w:gridCol w:w="1758"/>
        <w:gridCol w:w="1758"/>
        <w:gridCol w:w="1758"/>
        <w:gridCol w:w="1758"/>
      </w:tblGrid>
      <w:tr w:rsidR="00D139FB" w:rsidRPr="00D139FB" w14:paraId="2A282121" w14:textId="77777777" w:rsidTr="00657782">
        <w:trPr>
          <w:trHeight w:hRule="exact" w:val="1758"/>
          <w:jc w:val="center"/>
        </w:trPr>
        <w:tc>
          <w:tcPr>
            <w:tcW w:w="1785" w:type="dxa"/>
            <w:vMerge w:val="restart"/>
            <w:vAlign w:val="center"/>
          </w:tcPr>
          <w:p w14:paraId="09091F72" w14:textId="77777777" w:rsidR="002816AB" w:rsidRPr="00D139FB" w:rsidRDefault="002816AB" w:rsidP="00657782">
            <w:pPr>
              <w:jc w:val="center"/>
              <w:rPr>
                <w:rFonts w:eastAsia="楷体_GB2312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lastRenderedPageBreak/>
              <w:drawing>
                <wp:anchor distT="0" distB="0" distL="114300" distR="114300" simplePos="0" relativeHeight="251657216" behindDoc="0" locked="0" layoutInCell="1" allowOverlap="1" wp14:anchorId="39D53CC9" wp14:editId="4489B1E7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-1118235</wp:posOffset>
                  </wp:positionV>
                  <wp:extent cx="1115695" cy="1115695"/>
                  <wp:effectExtent l="0" t="0" r="0" b="0"/>
                  <wp:wrapSquare wrapText="bothSides"/>
                  <wp:docPr id="196717832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5695" cy="1115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39FB">
              <w:rPr>
                <w:rFonts w:eastAsia="楷体_GB2312"/>
                <w:sz w:val="15"/>
                <w:szCs w:val="15"/>
              </w:rPr>
              <w:t>LR-432×432</w:t>
            </w:r>
          </w:p>
          <w:p w14:paraId="3E080872" w14:textId="164E51A7" w:rsidR="002816AB" w:rsidRPr="00D139FB" w:rsidRDefault="00D865FF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sz w:val="15"/>
                <w:szCs w:val="15"/>
                <w:lang w:eastAsia="zh-CN"/>
              </w:rPr>
              <w:t>Nutrient deficiency</w:t>
            </w:r>
          </w:p>
        </w:tc>
        <w:tc>
          <w:tcPr>
            <w:tcW w:w="1758" w:type="dxa"/>
            <w:vAlign w:val="bottom"/>
          </w:tcPr>
          <w:p w14:paraId="5538C173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717ABE4F" wp14:editId="0CE3E346">
                  <wp:extent cx="1116000" cy="1116000"/>
                  <wp:effectExtent l="0" t="0" r="0" b="0"/>
                  <wp:docPr id="149703508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035084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7D622FEA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1D92B099" wp14:editId="1F8DB1F4">
                  <wp:extent cx="1116000" cy="1116000"/>
                  <wp:effectExtent l="0" t="0" r="0" b="0"/>
                  <wp:docPr id="18953469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34692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3AD52DBA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noProof/>
                <w:sz w:val="15"/>
                <w:szCs w:val="15"/>
              </w:rPr>
              <w:drawing>
                <wp:inline distT="0" distB="0" distL="0" distR="0" wp14:anchorId="19F0A55A" wp14:editId="40041AA7">
                  <wp:extent cx="1116000" cy="1116000"/>
                  <wp:effectExtent l="0" t="0" r="0" b="0"/>
                  <wp:docPr id="1280489250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0489250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1F480D04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787F51E8" wp14:editId="477617EF">
                  <wp:extent cx="1116000" cy="1116000"/>
                  <wp:effectExtent l="0" t="0" r="0" b="0"/>
                  <wp:docPr id="211755036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550363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5CE298D6" w14:textId="77777777" w:rsidTr="00657782">
        <w:trPr>
          <w:trHeight w:val="397"/>
          <w:jc w:val="center"/>
        </w:trPr>
        <w:tc>
          <w:tcPr>
            <w:tcW w:w="1785" w:type="dxa"/>
            <w:vMerge/>
            <w:vAlign w:val="center"/>
          </w:tcPr>
          <w:p w14:paraId="608BBE30" w14:textId="77777777" w:rsidR="002816AB" w:rsidRPr="00D139FB" w:rsidRDefault="002816AB" w:rsidP="00657782">
            <w:pPr>
              <w:ind w:right="180" w:firstLine="360"/>
              <w:jc w:val="right"/>
              <w:rPr>
                <w:rFonts w:eastAsia="方正书宋简体"/>
                <w:sz w:val="15"/>
                <w:szCs w:val="15"/>
              </w:rPr>
            </w:pPr>
          </w:p>
        </w:tc>
        <w:tc>
          <w:tcPr>
            <w:tcW w:w="1758" w:type="dxa"/>
            <w:vAlign w:val="bottom"/>
          </w:tcPr>
          <w:p w14:paraId="6C0C110D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GT</w:t>
            </w:r>
          </w:p>
          <w:p w14:paraId="25F702DB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PSNR/SSIM</w:t>
            </w:r>
          </w:p>
        </w:tc>
        <w:tc>
          <w:tcPr>
            <w:tcW w:w="1758" w:type="dxa"/>
            <w:vAlign w:val="bottom"/>
          </w:tcPr>
          <w:p w14:paraId="10354B07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Bicubic</w:t>
            </w:r>
          </w:p>
          <w:p w14:paraId="678BF93F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24.905/0.957</w:t>
            </w:r>
          </w:p>
        </w:tc>
        <w:tc>
          <w:tcPr>
            <w:tcW w:w="1758" w:type="dxa"/>
            <w:vAlign w:val="bottom"/>
          </w:tcPr>
          <w:p w14:paraId="7FE5DE71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FSRCNN</w:t>
            </w:r>
          </w:p>
          <w:p w14:paraId="30939F38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26.036/0.950</w:t>
            </w:r>
          </w:p>
        </w:tc>
        <w:tc>
          <w:tcPr>
            <w:tcW w:w="1758" w:type="dxa"/>
            <w:vAlign w:val="bottom"/>
          </w:tcPr>
          <w:p w14:paraId="2A4FFF16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PAN</w:t>
            </w:r>
          </w:p>
          <w:p w14:paraId="59F9BD5E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26.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923</w:t>
            </w:r>
            <w:r w:rsidRPr="00D139FB">
              <w:rPr>
                <w:rFonts w:eastAsia="方正书宋简体"/>
                <w:sz w:val="15"/>
                <w:szCs w:val="15"/>
              </w:rPr>
              <w:t>/0.9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62</w:t>
            </w:r>
          </w:p>
        </w:tc>
      </w:tr>
      <w:tr w:rsidR="00D139FB" w:rsidRPr="00D139FB" w14:paraId="7ED558D8" w14:textId="77777777" w:rsidTr="00657782">
        <w:trPr>
          <w:trHeight w:hRule="exact" w:val="1758"/>
          <w:jc w:val="center"/>
        </w:trPr>
        <w:tc>
          <w:tcPr>
            <w:tcW w:w="1785" w:type="dxa"/>
            <w:vMerge/>
            <w:vAlign w:val="center"/>
          </w:tcPr>
          <w:p w14:paraId="7C0E33D6" w14:textId="77777777" w:rsidR="002816AB" w:rsidRPr="00D139FB" w:rsidRDefault="002816AB" w:rsidP="00657782">
            <w:pPr>
              <w:ind w:right="180"/>
              <w:jc w:val="right"/>
              <w:rPr>
                <w:rFonts w:eastAsia="方正书宋简体"/>
                <w:sz w:val="15"/>
                <w:szCs w:val="15"/>
              </w:rPr>
            </w:pPr>
          </w:p>
        </w:tc>
        <w:tc>
          <w:tcPr>
            <w:tcW w:w="1758" w:type="dxa"/>
            <w:vAlign w:val="bottom"/>
          </w:tcPr>
          <w:p w14:paraId="47E7A0BD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1880FFF9" wp14:editId="27E8A643">
                  <wp:extent cx="1116000" cy="1116000"/>
                  <wp:effectExtent l="0" t="0" r="0" b="0"/>
                  <wp:docPr id="49052960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529603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1C0E4037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233F11A9" wp14:editId="45955883">
                  <wp:extent cx="1116000" cy="1116000"/>
                  <wp:effectExtent l="0" t="0" r="0" b="0"/>
                  <wp:docPr id="205499827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4998275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69C23161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0D716472" wp14:editId="52272E7F">
                  <wp:extent cx="1116000" cy="1116000"/>
                  <wp:effectExtent l="0" t="0" r="0" b="0"/>
                  <wp:docPr id="18807664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766412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59ED474E" w14:textId="77777777" w:rsidR="002816AB" w:rsidRPr="00D139FB" w:rsidRDefault="002816AB" w:rsidP="00657782">
            <w:pPr>
              <w:jc w:val="center"/>
              <w:rPr>
                <w:rFonts w:eastAsia="楷体_GB2312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442FAA1C" wp14:editId="739DC431">
                  <wp:extent cx="1116000" cy="1116000"/>
                  <wp:effectExtent l="0" t="0" r="0" b="0"/>
                  <wp:docPr id="54175862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758623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65BEED71" w14:textId="77777777" w:rsidTr="00657782">
        <w:trPr>
          <w:trHeight w:hRule="exact" w:val="397"/>
          <w:jc w:val="center"/>
        </w:trPr>
        <w:tc>
          <w:tcPr>
            <w:tcW w:w="1785" w:type="dxa"/>
            <w:vAlign w:val="center"/>
          </w:tcPr>
          <w:p w14:paraId="59BE4AAE" w14:textId="77777777" w:rsidR="002816AB" w:rsidRPr="00D139FB" w:rsidRDefault="002816AB" w:rsidP="00657782">
            <w:pPr>
              <w:ind w:right="360"/>
              <w:jc w:val="center"/>
              <w:rPr>
                <w:rFonts w:eastAsia="楷体_GB2312"/>
                <w:sz w:val="15"/>
                <w:szCs w:val="15"/>
              </w:rPr>
            </w:pPr>
          </w:p>
        </w:tc>
        <w:tc>
          <w:tcPr>
            <w:tcW w:w="1758" w:type="dxa"/>
            <w:vAlign w:val="center"/>
          </w:tcPr>
          <w:p w14:paraId="7443EAEC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VapSR</w:t>
            </w:r>
          </w:p>
          <w:p w14:paraId="6C984748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楷体_GB2312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2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7.021</w:t>
            </w:r>
            <w:r w:rsidRPr="00D139FB">
              <w:rPr>
                <w:rFonts w:eastAsia="方正书宋简体"/>
                <w:sz w:val="15"/>
                <w:szCs w:val="15"/>
              </w:rPr>
              <w:t>/0.9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65</w:t>
            </w:r>
          </w:p>
        </w:tc>
        <w:tc>
          <w:tcPr>
            <w:tcW w:w="1758" w:type="dxa"/>
            <w:vAlign w:val="center"/>
          </w:tcPr>
          <w:p w14:paraId="28F3968F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RFDN</w:t>
            </w:r>
          </w:p>
          <w:p w14:paraId="23E3BA1A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楷体_GB2312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26.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985/</w:t>
            </w:r>
            <w:r w:rsidRPr="00D139FB">
              <w:rPr>
                <w:rFonts w:eastAsia="方正书宋简体"/>
                <w:sz w:val="15"/>
                <w:szCs w:val="15"/>
              </w:rPr>
              <w:t>0.9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63</w:t>
            </w:r>
          </w:p>
        </w:tc>
        <w:tc>
          <w:tcPr>
            <w:tcW w:w="1758" w:type="dxa"/>
            <w:vAlign w:val="center"/>
          </w:tcPr>
          <w:p w14:paraId="72673C3A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BSRN</w:t>
            </w:r>
          </w:p>
          <w:p w14:paraId="7D7E7387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楷体_GB2312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2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7.036</w:t>
            </w:r>
            <w:r w:rsidRPr="00D139FB">
              <w:rPr>
                <w:rFonts w:eastAsia="方正书宋简体"/>
                <w:sz w:val="15"/>
                <w:szCs w:val="15"/>
              </w:rPr>
              <w:t>/0.9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66</w:t>
            </w:r>
          </w:p>
        </w:tc>
        <w:tc>
          <w:tcPr>
            <w:tcW w:w="1758" w:type="dxa"/>
            <w:vAlign w:val="center"/>
          </w:tcPr>
          <w:p w14:paraId="772308FC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Ours</w:t>
            </w:r>
          </w:p>
          <w:p w14:paraId="161CB0FF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楷体_GB2312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26.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860</w:t>
            </w:r>
            <w:r w:rsidRPr="00D139FB">
              <w:rPr>
                <w:rFonts w:eastAsia="方正书宋简体"/>
                <w:sz w:val="15"/>
                <w:szCs w:val="15"/>
              </w:rPr>
              <w:t>/0.9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60</w:t>
            </w:r>
          </w:p>
        </w:tc>
      </w:tr>
      <w:tr w:rsidR="00D139FB" w:rsidRPr="00D139FB" w14:paraId="71334AF1" w14:textId="77777777" w:rsidTr="00657782">
        <w:trPr>
          <w:trHeight w:hRule="exact" w:val="1758"/>
          <w:jc w:val="center"/>
        </w:trPr>
        <w:tc>
          <w:tcPr>
            <w:tcW w:w="1785" w:type="dxa"/>
            <w:vMerge w:val="restart"/>
            <w:vAlign w:val="center"/>
          </w:tcPr>
          <w:p w14:paraId="68A7FAD7" w14:textId="77777777" w:rsidR="002816AB" w:rsidRPr="00D139FB" w:rsidRDefault="002816AB" w:rsidP="00657782">
            <w:pPr>
              <w:jc w:val="center"/>
              <w:rPr>
                <w:rFonts w:eastAsia="楷体_GB2312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anchor distT="0" distB="0" distL="114300" distR="114300" simplePos="0" relativeHeight="251658240" behindDoc="0" locked="0" layoutInCell="1" allowOverlap="1" wp14:anchorId="067C8BB5" wp14:editId="730854A0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-1242060</wp:posOffset>
                  </wp:positionV>
                  <wp:extent cx="1116000" cy="1116000"/>
                  <wp:effectExtent l="0" t="0" r="0" b="0"/>
                  <wp:wrapSquare wrapText="bothSides"/>
                  <wp:docPr id="43374269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742698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139FB">
              <w:rPr>
                <w:rFonts w:eastAsia="楷体_GB2312"/>
                <w:sz w:val="15"/>
                <w:szCs w:val="15"/>
              </w:rPr>
              <w:t>LR-864×864</w:t>
            </w:r>
          </w:p>
          <w:p w14:paraId="0F4EEE70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bookmarkStart w:id="5" w:name="_Hlk194590708"/>
            <w:r w:rsidRPr="00D139FB">
              <w:rPr>
                <w:rFonts w:eastAsia="楷体_GB2312"/>
                <w:sz w:val="15"/>
                <w:szCs w:val="15"/>
              </w:rPr>
              <w:t>Powdery mildew</w:t>
            </w:r>
            <w:bookmarkEnd w:id="5"/>
          </w:p>
        </w:tc>
        <w:tc>
          <w:tcPr>
            <w:tcW w:w="1758" w:type="dxa"/>
            <w:vAlign w:val="bottom"/>
          </w:tcPr>
          <w:p w14:paraId="621DFA7B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21A36EF8" wp14:editId="15E4E8DA">
                  <wp:extent cx="1116000" cy="1116000"/>
                  <wp:effectExtent l="0" t="0" r="0" b="0"/>
                  <wp:docPr id="142013463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134637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331F1893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09C5B4FC" wp14:editId="00BCED76">
                  <wp:extent cx="1116000" cy="1116000"/>
                  <wp:effectExtent l="0" t="0" r="0" b="0"/>
                  <wp:docPr id="108501388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013881" name="图片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4AFE9BB7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noProof/>
                <w:sz w:val="15"/>
                <w:szCs w:val="15"/>
              </w:rPr>
              <w:drawing>
                <wp:inline distT="0" distB="0" distL="0" distR="0" wp14:anchorId="6AEE6709" wp14:editId="56F3B3B0">
                  <wp:extent cx="1116000" cy="1116000"/>
                  <wp:effectExtent l="0" t="0" r="0" b="0"/>
                  <wp:docPr id="1305221371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5221371" name="图片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24A88CEE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5E415036" wp14:editId="0AAF0954">
                  <wp:extent cx="1116000" cy="1116000"/>
                  <wp:effectExtent l="0" t="0" r="0" b="0"/>
                  <wp:docPr id="1146631231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631231" name="图片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046FF360" w14:textId="77777777" w:rsidTr="00657782">
        <w:trPr>
          <w:trHeight w:val="397"/>
          <w:jc w:val="center"/>
        </w:trPr>
        <w:tc>
          <w:tcPr>
            <w:tcW w:w="1785" w:type="dxa"/>
            <w:vMerge/>
            <w:vAlign w:val="bottom"/>
          </w:tcPr>
          <w:p w14:paraId="57CF0080" w14:textId="77777777" w:rsidR="002816AB" w:rsidRPr="00D139FB" w:rsidRDefault="002816AB" w:rsidP="00657782">
            <w:pPr>
              <w:ind w:right="180" w:firstLine="360"/>
              <w:jc w:val="center"/>
              <w:rPr>
                <w:rFonts w:eastAsia="方正书宋简体"/>
                <w:sz w:val="15"/>
                <w:szCs w:val="15"/>
              </w:rPr>
            </w:pPr>
          </w:p>
        </w:tc>
        <w:tc>
          <w:tcPr>
            <w:tcW w:w="1758" w:type="dxa"/>
            <w:vAlign w:val="bottom"/>
          </w:tcPr>
          <w:p w14:paraId="3B531F91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GT</w:t>
            </w:r>
          </w:p>
          <w:p w14:paraId="7EEEDB2F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PSNR/SSIM</w:t>
            </w:r>
          </w:p>
        </w:tc>
        <w:tc>
          <w:tcPr>
            <w:tcW w:w="1758" w:type="dxa"/>
            <w:vAlign w:val="bottom"/>
          </w:tcPr>
          <w:p w14:paraId="2C5B8E4A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Bicubic</w:t>
            </w:r>
          </w:p>
          <w:p w14:paraId="4F6E7C3B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28.666/0.945</w:t>
            </w:r>
          </w:p>
        </w:tc>
        <w:tc>
          <w:tcPr>
            <w:tcW w:w="1758" w:type="dxa"/>
            <w:vAlign w:val="bottom"/>
          </w:tcPr>
          <w:p w14:paraId="5CA0CAFC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FSRCNN</w:t>
            </w:r>
          </w:p>
          <w:p w14:paraId="1F980070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31.0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22</w:t>
            </w:r>
            <w:r w:rsidRPr="00D139FB">
              <w:rPr>
                <w:rFonts w:eastAsia="方正书宋简体"/>
                <w:sz w:val="15"/>
                <w:szCs w:val="15"/>
              </w:rPr>
              <w:t>/0.963</w:t>
            </w:r>
          </w:p>
        </w:tc>
        <w:tc>
          <w:tcPr>
            <w:tcW w:w="1758" w:type="dxa"/>
            <w:vAlign w:val="bottom"/>
          </w:tcPr>
          <w:p w14:paraId="255588D4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PAN</w:t>
            </w:r>
          </w:p>
          <w:p w14:paraId="5D6EF312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32.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0</w:t>
            </w:r>
            <w:r w:rsidRPr="00D139FB">
              <w:rPr>
                <w:rFonts w:eastAsia="方正书宋简体"/>
                <w:sz w:val="15"/>
                <w:szCs w:val="15"/>
              </w:rPr>
              <w:t>74/0.97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1</w:t>
            </w:r>
          </w:p>
        </w:tc>
      </w:tr>
      <w:tr w:rsidR="00D139FB" w:rsidRPr="00D139FB" w14:paraId="5F7EFEAC" w14:textId="77777777" w:rsidTr="00657782">
        <w:trPr>
          <w:trHeight w:hRule="exact" w:val="1758"/>
          <w:jc w:val="center"/>
        </w:trPr>
        <w:tc>
          <w:tcPr>
            <w:tcW w:w="1785" w:type="dxa"/>
            <w:vMerge/>
            <w:vAlign w:val="bottom"/>
          </w:tcPr>
          <w:p w14:paraId="55D86AB0" w14:textId="77777777" w:rsidR="002816AB" w:rsidRPr="00D139FB" w:rsidRDefault="002816AB" w:rsidP="00657782">
            <w:pPr>
              <w:ind w:right="180"/>
              <w:jc w:val="center"/>
              <w:rPr>
                <w:rFonts w:eastAsia="方正书宋简体"/>
                <w:sz w:val="15"/>
                <w:szCs w:val="15"/>
              </w:rPr>
            </w:pPr>
          </w:p>
        </w:tc>
        <w:tc>
          <w:tcPr>
            <w:tcW w:w="1758" w:type="dxa"/>
            <w:vAlign w:val="bottom"/>
          </w:tcPr>
          <w:p w14:paraId="6A81C058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78058998" wp14:editId="077C8143">
                  <wp:extent cx="1116000" cy="1116000"/>
                  <wp:effectExtent l="0" t="0" r="0" b="0"/>
                  <wp:docPr id="125234278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342783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0EBCEB14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4E779053" wp14:editId="5BE8A7B4">
                  <wp:extent cx="1116000" cy="1116000"/>
                  <wp:effectExtent l="0" t="0" r="0" b="0"/>
                  <wp:docPr id="176265473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654731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00932274" w14:textId="77777777" w:rsidR="002816AB" w:rsidRPr="00D139FB" w:rsidRDefault="002816AB" w:rsidP="00657782">
            <w:pPr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07767F48" wp14:editId="67FDAD4B">
                  <wp:extent cx="1116000" cy="1116000"/>
                  <wp:effectExtent l="0" t="0" r="0" b="0"/>
                  <wp:docPr id="35396748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967488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58" w:type="dxa"/>
            <w:vAlign w:val="bottom"/>
          </w:tcPr>
          <w:p w14:paraId="279D7ADC" w14:textId="77777777" w:rsidR="002816AB" w:rsidRPr="00D139FB" w:rsidRDefault="002816AB" w:rsidP="00657782">
            <w:pPr>
              <w:jc w:val="center"/>
              <w:rPr>
                <w:rFonts w:eastAsia="楷体_GB2312"/>
                <w:sz w:val="15"/>
                <w:szCs w:val="15"/>
              </w:rPr>
            </w:pPr>
            <w:r w:rsidRPr="00D139FB">
              <w:rPr>
                <w:noProof/>
                <w:sz w:val="15"/>
                <w:szCs w:val="15"/>
              </w:rPr>
              <w:drawing>
                <wp:inline distT="0" distB="0" distL="0" distR="0" wp14:anchorId="09EE02AC" wp14:editId="0AE92D98">
                  <wp:extent cx="1116000" cy="1116000"/>
                  <wp:effectExtent l="0" t="0" r="0" b="0"/>
                  <wp:docPr id="148366423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664237" name="图片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0D0BC9DF" w14:textId="77777777" w:rsidTr="00657782">
        <w:trPr>
          <w:trHeight w:hRule="exact" w:val="397"/>
          <w:jc w:val="center"/>
        </w:trPr>
        <w:tc>
          <w:tcPr>
            <w:tcW w:w="1785" w:type="dxa"/>
            <w:vAlign w:val="center"/>
          </w:tcPr>
          <w:p w14:paraId="25FCED08" w14:textId="77777777" w:rsidR="002816AB" w:rsidRPr="00D139FB" w:rsidRDefault="002816AB" w:rsidP="00657782">
            <w:pPr>
              <w:ind w:right="360"/>
              <w:jc w:val="center"/>
              <w:rPr>
                <w:rFonts w:eastAsia="楷体_GB2312"/>
                <w:sz w:val="15"/>
                <w:szCs w:val="15"/>
              </w:rPr>
            </w:pPr>
          </w:p>
        </w:tc>
        <w:tc>
          <w:tcPr>
            <w:tcW w:w="1758" w:type="dxa"/>
            <w:vAlign w:val="center"/>
          </w:tcPr>
          <w:p w14:paraId="731E1449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VapSR</w:t>
            </w:r>
          </w:p>
          <w:p w14:paraId="63FD2031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楷体_GB2312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32.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2</w:t>
            </w:r>
            <w:r w:rsidRPr="00D139FB">
              <w:rPr>
                <w:rFonts w:eastAsia="方正书宋简体"/>
                <w:sz w:val="15"/>
                <w:szCs w:val="15"/>
              </w:rPr>
              <w:t>51/0.97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3</w:t>
            </w:r>
          </w:p>
        </w:tc>
        <w:tc>
          <w:tcPr>
            <w:tcW w:w="1758" w:type="dxa"/>
            <w:vAlign w:val="center"/>
          </w:tcPr>
          <w:p w14:paraId="00C8D265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RFDN</w:t>
            </w:r>
          </w:p>
          <w:p w14:paraId="333C10F5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楷体_GB2312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32.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2</w:t>
            </w:r>
            <w:r w:rsidRPr="00D139FB">
              <w:rPr>
                <w:rFonts w:eastAsia="方正书宋简体"/>
                <w:sz w:val="15"/>
                <w:szCs w:val="15"/>
              </w:rPr>
              <w:t>40/0.97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3</w:t>
            </w:r>
          </w:p>
        </w:tc>
        <w:tc>
          <w:tcPr>
            <w:tcW w:w="1758" w:type="dxa"/>
            <w:vAlign w:val="center"/>
          </w:tcPr>
          <w:p w14:paraId="22635D8D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BSRN</w:t>
            </w:r>
          </w:p>
          <w:p w14:paraId="5908A155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楷体_GB2312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32.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525</w:t>
            </w:r>
            <w:r w:rsidRPr="00D139FB">
              <w:rPr>
                <w:rFonts w:eastAsia="方正书宋简体"/>
                <w:sz w:val="15"/>
                <w:szCs w:val="15"/>
              </w:rPr>
              <w:t>/0.97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5</w:t>
            </w:r>
          </w:p>
        </w:tc>
        <w:tc>
          <w:tcPr>
            <w:tcW w:w="1758" w:type="dxa"/>
            <w:vAlign w:val="center"/>
          </w:tcPr>
          <w:p w14:paraId="3B22176D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方正书宋简体"/>
                <w:sz w:val="15"/>
                <w:szCs w:val="15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Ours</w:t>
            </w:r>
          </w:p>
          <w:p w14:paraId="25E99527" w14:textId="77777777" w:rsidR="002816AB" w:rsidRPr="00D139FB" w:rsidRDefault="002816AB" w:rsidP="00657782">
            <w:pPr>
              <w:spacing w:line="200" w:lineRule="exact"/>
              <w:jc w:val="center"/>
              <w:rPr>
                <w:rFonts w:eastAsia="楷体_GB2312"/>
                <w:sz w:val="15"/>
                <w:szCs w:val="15"/>
                <w:lang w:eastAsia="zh-CN"/>
              </w:rPr>
            </w:pPr>
            <w:r w:rsidRPr="00D139FB">
              <w:rPr>
                <w:rFonts w:eastAsia="方正书宋简体"/>
                <w:sz w:val="15"/>
                <w:szCs w:val="15"/>
              </w:rPr>
              <w:t>31.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586</w:t>
            </w:r>
            <w:r w:rsidRPr="00D139FB">
              <w:rPr>
                <w:rFonts w:eastAsia="方正书宋简体"/>
                <w:sz w:val="15"/>
                <w:szCs w:val="15"/>
              </w:rPr>
              <w:t>/0.9</w:t>
            </w:r>
            <w:r w:rsidRPr="00D139FB">
              <w:rPr>
                <w:rFonts w:eastAsia="方正书宋简体"/>
                <w:sz w:val="15"/>
                <w:szCs w:val="15"/>
                <w:lang w:eastAsia="zh-CN"/>
              </w:rPr>
              <w:t>67</w:t>
            </w:r>
          </w:p>
        </w:tc>
      </w:tr>
    </w:tbl>
    <w:p w14:paraId="184C152E" w14:textId="4033A081" w:rsidR="002816AB" w:rsidRPr="00D139FB" w:rsidRDefault="002816AB" w:rsidP="00FF6471">
      <w:pPr>
        <w:pStyle w:val="Els-body-text"/>
        <w:spacing w:beforeLines="50" w:before="120" w:line="240" w:lineRule="auto"/>
        <w:ind w:firstLine="0"/>
        <w:jc w:val="center"/>
        <w:rPr>
          <w:sz w:val="15"/>
          <w:szCs w:val="15"/>
          <w:lang w:eastAsia="zh-CN"/>
        </w:rPr>
      </w:pPr>
      <w:bookmarkStart w:id="6" w:name="fig9"/>
      <w:r w:rsidRPr="00D139FB">
        <w:rPr>
          <w:rFonts w:hint="eastAsia"/>
          <w:sz w:val="15"/>
          <w:szCs w:val="15"/>
          <w:lang w:eastAsia="zh-CN"/>
        </w:rPr>
        <w:t xml:space="preserve">Fig. </w:t>
      </w:r>
      <w:bookmarkEnd w:id="6"/>
      <w:r w:rsidR="00FC1EB6" w:rsidRPr="00D139FB">
        <w:rPr>
          <w:rFonts w:hint="eastAsia"/>
          <w:sz w:val="15"/>
          <w:szCs w:val="15"/>
          <w:lang w:eastAsia="zh-CN"/>
        </w:rPr>
        <w:t>7</w:t>
      </w:r>
      <w:r w:rsidRPr="00D139FB">
        <w:rPr>
          <w:rFonts w:hint="eastAsia"/>
          <w:sz w:val="15"/>
          <w:szCs w:val="15"/>
          <w:lang w:eastAsia="zh-CN"/>
        </w:rPr>
        <w:t xml:space="preserve">. </w:t>
      </w:r>
      <w:r w:rsidRPr="00D139FB">
        <w:rPr>
          <w:sz w:val="15"/>
          <w:szCs w:val="15"/>
          <w:lang w:eastAsia="zh-CN"/>
        </w:rPr>
        <w:t>The actual operation comparison of each image super-resolution reconstruction algorithm</w:t>
      </w:r>
    </w:p>
    <w:p w14:paraId="348257D5" w14:textId="4045C58E" w:rsidR="001272FE" w:rsidRPr="00D139FB" w:rsidRDefault="001272FE" w:rsidP="00243CFC">
      <w:pPr>
        <w:spacing w:afterLines="50" w:after="120"/>
        <w:ind w:firstLineChars="200" w:firstLine="360"/>
        <w:jc w:val="both"/>
        <w:rPr>
          <w:sz w:val="18"/>
          <w:szCs w:val="18"/>
          <w:lang w:eastAsia="zh-CN"/>
        </w:rPr>
      </w:pPr>
    </w:p>
    <w:p w14:paraId="15145B53" w14:textId="77777777" w:rsidR="00856069" w:rsidRDefault="00856069" w:rsidP="00856069">
      <w:pPr>
        <w:spacing w:afterLines="50" w:after="120"/>
        <w:jc w:val="center"/>
        <w:rPr>
          <w:color w:val="FF0000"/>
          <w:sz w:val="21"/>
          <w:szCs w:val="21"/>
          <w:lang w:eastAsia="zh-CN"/>
        </w:rPr>
      </w:pPr>
    </w:p>
    <w:p w14:paraId="0D4DF7F1" w14:textId="0424DBE4" w:rsidR="00D732CA" w:rsidRPr="00856069" w:rsidRDefault="00856069" w:rsidP="00856069">
      <w:pPr>
        <w:spacing w:afterLines="50" w:after="120"/>
        <w:jc w:val="center"/>
        <w:rPr>
          <w:color w:val="FF0000"/>
          <w:sz w:val="21"/>
          <w:szCs w:val="21"/>
          <w:lang w:eastAsia="zh-CN"/>
        </w:rPr>
      </w:pPr>
      <w:r w:rsidRPr="00856069">
        <w:rPr>
          <w:color w:val="FF0000"/>
          <w:sz w:val="21"/>
          <w:szCs w:val="21"/>
          <w:lang w:eastAsia="zh-CN"/>
        </w:rPr>
        <w:t>See PPT files in the same directory.</w:t>
      </w:r>
    </w:p>
    <w:p w14:paraId="2A4A33E3" w14:textId="086E2559" w:rsidR="007B1686" w:rsidRPr="00D139FB" w:rsidRDefault="0071797C" w:rsidP="009047ED">
      <w:pPr>
        <w:pStyle w:val="Els-body-text"/>
        <w:spacing w:afterLines="50" w:after="120"/>
        <w:ind w:firstLine="0"/>
        <w:jc w:val="center"/>
        <w:rPr>
          <w:sz w:val="15"/>
          <w:szCs w:val="15"/>
          <w:lang w:eastAsia="zh-CN"/>
        </w:rPr>
      </w:pPr>
      <w:bookmarkStart w:id="7" w:name="fig10"/>
      <w:r w:rsidRPr="00D139FB">
        <w:rPr>
          <w:rFonts w:hint="eastAsia"/>
          <w:sz w:val="15"/>
          <w:szCs w:val="15"/>
          <w:lang w:eastAsia="zh-CN"/>
        </w:rPr>
        <w:t xml:space="preserve">Fig. </w:t>
      </w:r>
      <w:bookmarkEnd w:id="7"/>
      <w:r w:rsidR="00FC1EB6" w:rsidRPr="00D139FB">
        <w:rPr>
          <w:rFonts w:hint="eastAsia"/>
          <w:sz w:val="15"/>
          <w:szCs w:val="15"/>
          <w:lang w:eastAsia="zh-CN"/>
        </w:rPr>
        <w:t>8</w:t>
      </w:r>
      <w:r w:rsidRPr="00D139FB">
        <w:rPr>
          <w:rFonts w:hint="eastAsia"/>
          <w:sz w:val="15"/>
          <w:szCs w:val="15"/>
          <w:lang w:eastAsia="zh-CN"/>
        </w:rPr>
        <w:t>.</w:t>
      </w:r>
      <w:r w:rsidR="007B1686" w:rsidRPr="00D139FB">
        <w:rPr>
          <w:rFonts w:hint="eastAsia"/>
          <w:sz w:val="15"/>
          <w:szCs w:val="15"/>
          <w:lang w:eastAsia="zh-CN"/>
        </w:rPr>
        <w:t xml:space="preserve"> </w:t>
      </w:r>
      <w:r w:rsidR="00290142" w:rsidRPr="00D139FB">
        <w:rPr>
          <w:sz w:val="15"/>
          <w:szCs w:val="15"/>
          <w:lang w:eastAsia="zh-CN"/>
        </w:rPr>
        <w:t>The actual operation comparison of each target detection algorithm</w:t>
      </w:r>
    </w:p>
    <w:p w14:paraId="027D86D3" w14:textId="77777777" w:rsidR="00683E94" w:rsidRPr="00D139FB" w:rsidRDefault="00683E94" w:rsidP="009047ED">
      <w:pPr>
        <w:pStyle w:val="Els-body-text"/>
        <w:spacing w:afterLines="50" w:after="120"/>
        <w:ind w:firstLine="0"/>
        <w:jc w:val="center"/>
        <w:rPr>
          <w:sz w:val="15"/>
          <w:szCs w:val="15"/>
          <w:lang w:eastAsia="zh-CN"/>
        </w:rPr>
      </w:pPr>
    </w:p>
    <w:p w14:paraId="11BF9934" w14:textId="5D6064AC" w:rsidR="00D6182B" w:rsidRPr="00D139FB" w:rsidRDefault="00D6182B" w:rsidP="008E3F6C">
      <w:pPr>
        <w:jc w:val="center"/>
        <w:rPr>
          <w:sz w:val="18"/>
          <w:szCs w:val="18"/>
          <w:lang w:eastAsia="zh-CN"/>
        </w:rPr>
      </w:pPr>
      <w:r w:rsidRPr="00D139FB">
        <w:rPr>
          <w:noProof/>
          <w:sz w:val="18"/>
          <w:szCs w:val="18"/>
        </w:rPr>
        <w:lastRenderedPageBreak/>
        <w:drawing>
          <wp:inline distT="0" distB="0" distL="0" distR="0" wp14:anchorId="05F576B7" wp14:editId="79D9B08B">
            <wp:extent cx="3223249" cy="1888853"/>
            <wp:effectExtent l="0" t="0" r="0" b="0"/>
            <wp:docPr id="204352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2803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49" cy="18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DB99" w14:textId="1D2500A3" w:rsidR="00A52AD1" w:rsidRPr="00D139FB" w:rsidRDefault="0071797C" w:rsidP="005C4619">
      <w:pPr>
        <w:tabs>
          <w:tab w:val="center" w:pos="4422"/>
        </w:tabs>
        <w:jc w:val="center"/>
        <w:rPr>
          <w:sz w:val="18"/>
          <w:szCs w:val="18"/>
          <w:lang w:eastAsia="zh-CN"/>
        </w:rPr>
      </w:pPr>
      <w:bookmarkStart w:id="8" w:name="fig11"/>
      <w:r w:rsidRPr="00D139FB">
        <w:rPr>
          <w:rFonts w:hint="eastAsia"/>
          <w:sz w:val="18"/>
          <w:szCs w:val="18"/>
          <w:lang w:eastAsia="zh-CN"/>
        </w:rPr>
        <w:t xml:space="preserve">Fig. </w:t>
      </w:r>
      <w:bookmarkEnd w:id="8"/>
      <w:r w:rsidR="00A26B8A" w:rsidRPr="00D139FB">
        <w:rPr>
          <w:rFonts w:hint="eastAsia"/>
          <w:sz w:val="18"/>
          <w:szCs w:val="18"/>
          <w:lang w:eastAsia="zh-CN"/>
        </w:rPr>
        <w:t>9</w:t>
      </w:r>
      <w:r w:rsidRPr="00D139FB">
        <w:rPr>
          <w:rFonts w:hint="eastAsia"/>
          <w:sz w:val="18"/>
          <w:szCs w:val="18"/>
          <w:lang w:eastAsia="zh-CN"/>
        </w:rPr>
        <w:t>.</w:t>
      </w:r>
      <w:r w:rsidR="00A52AD1" w:rsidRPr="00D139FB">
        <w:rPr>
          <w:rFonts w:hint="eastAsia"/>
          <w:sz w:val="18"/>
          <w:szCs w:val="18"/>
          <w:lang w:eastAsia="zh-CN"/>
        </w:rPr>
        <w:t xml:space="preserve"> </w:t>
      </w:r>
      <w:r w:rsidR="00E61887" w:rsidRPr="00D139FB">
        <w:rPr>
          <w:sz w:val="18"/>
          <w:szCs w:val="18"/>
          <w:lang w:eastAsia="zh-CN"/>
        </w:rPr>
        <w:t xml:space="preserve">Deployment of </w:t>
      </w:r>
      <w:r w:rsidR="00B41CC7" w:rsidRPr="00D139FB">
        <w:rPr>
          <w:sz w:val="18"/>
          <w:szCs w:val="18"/>
          <w:lang w:eastAsia="zh-CN"/>
        </w:rPr>
        <w:t>LBSR-YOLO</w:t>
      </w:r>
      <w:r w:rsidR="00E61887" w:rsidRPr="00D139FB">
        <w:rPr>
          <w:sz w:val="18"/>
          <w:szCs w:val="18"/>
          <w:lang w:eastAsia="zh-CN"/>
        </w:rPr>
        <w:t xml:space="preserve"> and WSN</w:t>
      </w:r>
    </w:p>
    <w:p w14:paraId="095631AB" w14:textId="666395A5" w:rsidR="004A106C" w:rsidRPr="00D139FB" w:rsidRDefault="004A106C" w:rsidP="00A61F8A">
      <w:pPr>
        <w:spacing w:afterLines="50" w:after="120"/>
        <w:ind w:firstLine="420"/>
        <w:jc w:val="both"/>
        <w:rPr>
          <w:sz w:val="18"/>
          <w:szCs w:val="18"/>
          <w:lang w:eastAsia="zh-CN"/>
        </w:rPr>
      </w:pPr>
    </w:p>
    <w:tbl>
      <w:tblPr>
        <w:tblStyle w:val="af6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D139FB" w:rsidRPr="00D139FB" w14:paraId="2616B20B" w14:textId="77777777" w:rsidTr="000338A6">
        <w:trPr>
          <w:jc w:val="center"/>
        </w:trPr>
        <w:tc>
          <w:tcPr>
            <w:tcW w:w="4530" w:type="dxa"/>
            <w:vAlign w:val="center"/>
          </w:tcPr>
          <w:p w14:paraId="2C664036" w14:textId="79857A7E" w:rsidR="00D36E86" w:rsidRPr="00D139FB" w:rsidRDefault="00697492" w:rsidP="000338A6">
            <w:pPr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noProof/>
                <w:sz w:val="18"/>
                <w:szCs w:val="18"/>
                <w:lang w:val="en-US" w:eastAsia="zh-CN"/>
              </w:rPr>
              <w:drawing>
                <wp:inline distT="0" distB="0" distL="0" distR="0" wp14:anchorId="25CA7024" wp14:editId="6E2C882A">
                  <wp:extent cx="2401200" cy="1440000"/>
                  <wp:effectExtent l="0" t="0" r="0" b="0"/>
                  <wp:docPr id="126087613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12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69BA2B29" w14:textId="2BE84AA8" w:rsidR="00D36E86" w:rsidRPr="00D139FB" w:rsidRDefault="00E029C8" w:rsidP="000338A6">
            <w:pPr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noProof/>
                <w:sz w:val="18"/>
                <w:szCs w:val="18"/>
                <w:lang w:val="en-US" w:eastAsia="zh-CN"/>
              </w:rPr>
              <w:drawing>
                <wp:inline distT="0" distB="0" distL="0" distR="0" wp14:anchorId="1438BAFD" wp14:editId="4D717714">
                  <wp:extent cx="2160000" cy="1440000"/>
                  <wp:effectExtent l="0" t="0" r="0" b="0"/>
                  <wp:docPr id="1925649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0F96173A" w14:textId="77777777" w:rsidTr="000338A6">
        <w:trPr>
          <w:jc w:val="center"/>
        </w:trPr>
        <w:tc>
          <w:tcPr>
            <w:tcW w:w="4530" w:type="dxa"/>
            <w:vAlign w:val="center"/>
          </w:tcPr>
          <w:p w14:paraId="4FB903EC" w14:textId="3F6E4C62" w:rsidR="00D36E86" w:rsidRPr="00D139FB" w:rsidRDefault="00D36E86" w:rsidP="000338A6">
            <w:pPr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rFonts w:hint="eastAsia"/>
                <w:sz w:val="18"/>
                <w:szCs w:val="18"/>
                <w:lang w:eastAsia="zh-CN"/>
              </w:rPr>
              <w:t>(a)</w:t>
            </w:r>
          </w:p>
        </w:tc>
        <w:tc>
          <w:tcPr>
            <w:tcW w:w="4531" w:type="dxa"/>
            <w:vAlign w:val="center"/>
          </w:tcPr>
          <w:p w14:paraId="07D849DB" w14:textId="7509C943" w:rsidR="00D36E86" w:rsidRPr="00D139FB" w:rsidRDefault="00D36E86" w:rsidP="000338A6">
            <w:pPr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rFonts w:hint="eastAsia"/>
                <w:sz w:val="18"/>
                <w:szCs w:val="18"/>
                <w:lang w:eastAsia="zh-CN"/>
              </w:rPr>
              <w:t>(b)</w:t>
            </w:r>
          </w:p>
        </w:tc>
      </w:tr>
      <w:tr w:rsidR="00D139FB" w:rsidRPr="00D139FB" w14:paraId="522ADFB2" w14:textId="77777777" w:rsidTr="000338A6">
        <w:trPr>
          <w:jc w:val="center"/>
        </w:trPr>
        <w:tc>
          <w:tcPr>
            <w:tcW w:w="9061" w:type="dxa"/>
            <w:gridSpan w:val="2"/>
            <w:vAlign w:val="center"/>
          </w:tcPr>
          <w:p w14:paraId="0C05B62F" w14:textId="659FB955" w:rsidR="00D36E86" w:rsidRPr="00D139FB" w:rsidRDefault="00B27D32" w:rsidP="003052A2">
            <w:pPr>
              <w:spacing w:beforeLines="50" w:before="120"/>
              <w:rPr>
                <w:sz w:val="15"/>
                <w:szCs w:val="15"/>
                <w:lang w:val="en-US" w:eastAsia="zh-CN"/>
              </w:rPr>
            </w:pPr>
            <w:r w:rsidRPr="00D139FB">
              <w:rPr>
                <w:sz w:val="15"/>
                <w:szCs w:val="15"/>
                <w:lang w:val="en-US" w:eastAsia="zh-CN"/>
              </w:rPr>
              <w:t>Fig.1</w:t>
            </w:r>
            <w:r w:rsidR="0021565E" w:rsidRPr="00D139FB">
              <w:rPr>
                <w:rFonts w:hint="eastAsia"/>
                <w:sz w:val="15"/>
                <w:szCs w:val="15"/>
                <w:lang w:val="en-US" w:eastAsia="zh-CN"/>
              </w:rPr>
              <w:t>0</w:t>
            </w:r>
            <w:r w:rsidRPr="00D139FB">
              <w:rPr>
                <w:sz w:val="15"/>
                <w:szCs w:val="15"/>
                <w:lang w:val="en-US" w:eastAsia="zh-CN"/>
              </w:rPr>
              <w:t xml:space="preserve"> Energy consumption of edge detection node</w:t>
            </w:r>
            <w:r w:rsidR="00475E55" w:rsidRPr="00D139FB">
              <w:rPr>
                <w:rFonts w:hint="eastAsia"/>
                <w:sz w:val="15"/>
                <w:szCs w:val="15"/>
                <w:lang w:val="en-US" w:eastAsia="zh-CN"/>
              </w:rPr>
              <w:t>.</w:t>
            </w:r>
            <w:r w:rsidR="00D63EDC" w:rsidRPr="00D139FB">
              <w:rPr>
                <w:rFonts w:hint="eastAsia"/>
                <w:sz w:val="15"/>
                <w:szCs w:val="15"/>
                <w:lang w:val="en-US" w:eastAsia="zh-CN"/>
              </w:rPr>
              <w:t xml:space="preserve"> </w:t>
            </w:r>
            <w:r w:rsidR="00D63EDC" w:rsidRPr="00D139FB">
              <w:rPr>
                <w:rFonts w:hint="eastAsia"/>
                <w:sz w:val="15"/>
                <w:szCs w:val="15"/>
                <w:lang w:eastAsia="zh-CN"/>
              </w:rPr>
              <w:t xml:space="preserve">(a) </w:t>
            </w:r>
            <w:r w:rsidR="00D63EDC" w:rsidRPr="00D139FB">
              <w:rPr>
                <w:sz w:val="15"/>
                <w:szCs w:val="15"/>
                <w:lang w:eastAsia="zh-CN"/>
              </w:rPr>
              <w:t>Energy consumption of single picture acquisition and transmission</w:t>
            </w:r>
            <w:r w:rsidR="00D63EDC" w:rsidRPr="00D139FB">
              <w:rPr>
                <w:rFonts w:hint="eastAsia"/>
                <w:sz w:val="15"/>
                <w:szCs w:val="15"/>
                <w:lang w:eastAsia="zh-CN"/>
              </w:rPr>
              <w:t xml:space="preserve">. (b) </w:t>
            </w:r>
            <w:r w:rsidR="00D63EDC" w:rsidRPr="00D139FB">
              <w:rPr>
                <w:sz w:val="15"/>
                <w:szCs w:val="15"/>
                <w:lang w:eastAsia="zh-CN"/>
              </w:rPr>
              <w:t>The endurance of continuous image acquisition and transmission</w:t>
            </w:r>
          </w:p>
        </w:tc>
      </w:tr>
    </w:tbl>
    <w:p w14:paraId="7F778203" w14:textId="189E5F68" w:rsidR="00605B00" w:rsidRPr="00D139FB" w:rsidRDefault="00605B00" w:rsidP="009D2242">
      <w:pPr>
        <w:spacing w:afterLines="50" w:after="120"/>
        <w:ind w:firstLineChars="200" w:firstLine="360"/>
        <w:jc w:val="both"/>
        <w:rPr>
          <w:sz w:val="18"/>
          <w:szCs w:val="18"/>
          <w:lang w:val="en-US" w:eastAsia="zh-CN"/>
        </w:rPr>
      </w:pPr>
    </w:p>
    <w:tbl>
      <w:tblPr>
        <w:tblStyle w:val="af6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54"/>
        <w:gridCol w:w="4507"/>
      </w:tblGrid>
      <w:tr w:rsidR="00D139FB" w:rsidRPr="00D139FB" w14:paraId="713C5C29" w14:textId="77777777" w:rsidTr="008E1BA5">
        <w:trPr>
          <w:jc w:val="center"/>
        </w:trPr>
        <w:tc>
          <w:tcPr>
            <w:tcW w:w="2513" w:type="pct"/>
          </w:tcPr>
          <w:p w14:paraId="3FBBCE79" w14:textId="55EF54DE" w:rsidR="00CD02A5" w:rsidRPr="00D139FB" w:rsidRDefault="00F0734B" w:rsidP="00CD02A5">
            <w:pPr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noProof/>
              </w:rPr>
              <w:drawing>
                <wp:inline distT="0" distB="0" distL="0" distR="0" wp14:anchorId="5997A6AF" wp14:editId="62E615CE">
                  <wp:extent cx="2394000" cy="1526400"/>
                  <wp:effectExtent l="0" t="0" r="0" b="0"/>
                  <wp:docPr id="210146539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46539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000" cy="152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7" w:type="pct"/>
          </w:tcPr>
          <w:p w14:paraId="22ECCB34" w14:textId="1B3710FD" w:rsidR="00CD02A5" w:rsidRPr="00D139FB" w:rsidRDefault="008523EB" w:rsidP="00CD02A5">
            <w:pPr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noProof/>
              </w:rPr>
              <w:drawing>
                <wp:inline distT="0" distB="0" distL="0" distR="0" wp14:anchorId="2A93734F" wp14:editId="359E9786">
                  <wp:extent cx="2368800" cy="1526400"/>
                  <wp:effectExtent l="0" t="0" r="0" b="0"/>
                  <wp:docPr id="140103205" name="图片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0320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800" cy="152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644D81A4" w14:textId="77777777" w:rsidTr="008E1BA5">
        <w:trPr>
          <w:jc w:val="center"/>
        </w:trPr>
        <w:tc>
          <w:tcPr>
            <w:tcW w:w="2513" w:type="pct"/>
          </w:tcPr>
          <w:p w14:paraId="33A87BAB" w14:textId="05B13A6A" w:rsidR="00CD02A5" w:rsidRPr="00D139FB" w:rsidRDefault="00400825" w:rsidP="00400825">
            <w:pPr>
              <w:jc w:val="center"/>
              <w:rPr>
                <w:sz w:val="18"/>
                <w:szCs w:val="18"/>
                <w:lang w:eastAsia="zh-CN"/>
              </w:rPr>
            </w:pPr>
            <w:r w:rsidRPr="00D139FB">
              <w:rPr>
                <w:rFonts w:hint="eastAsia"/>
                <w:sz w:val="18"/>
                <w:szCs w:val="18"/>
                <w:lang w:val="en-US" w:eastAsia="zh-CN"/>
              </w:rPr>
              <w:t>(a</w:t>
            </w:r>
            <w:r w:rsidRPr="00D139FB">
              <w:rPr>
                <w:rFonts w:hint="eastAsia"/>
                <w:sz w:val="18"/>
                <w:szCs w:val="18"/>
              </w:rPr>
              <w:t>)</w:t>
            </w:r>
          </w:p>
        </w:tc>
        <w:tc>
          <w:tcPr>
            <w:tcW w:w="2487" w:type="pct"/>
          </w:tcPr>
          <w:p w14:paraId="619D22D0" w14:textId="176E6EEB" w:rsidR="00CD02A5" w:rsidRPr="00D139FB" w:rsidRDefault="00400825" w:rsidP="00400825">
            <w:pPr>
              <w:jc w:val="center"/>
              <w:rPr>
                <w:sz w:val="18"/>
                <w:szCs w:val="18"/>
                <w:lang w:val="en-US" w:eastAsia="zh-CN"/>
              </w:rPr>
            </w:pPr>
            <w:r w:rsidRPr="00D139FB">
              <w:rPr>
                <w:rFonts w:hint="eastAsia"/>
                <w:sz w:val="18"/>
                <w:szCs w:val="18"/>
                <w:lang w:val="en-US" w:eastAsia="zh-CN"/>
              </w:rPr>
              <w:t>(b)</w:t>
            </w:r>
          </w:p>
        </w:tc>
      </w:tr>
    </w:tbl>
    <w:p w14:paraId="0128EC8A" w14:textId="58F2BDB4" w:rsidR="00CD02A5" w:rsidRPr="00D139FB" w:rsidRDefault="0071797C" w:rsidP="009D2242">
      <w:pPr>
        <w:spacing w:beforeLines="50" w:before="120" w:afterLines="50" w:after="120"/>
        <w:rPr>
          <w:sz w:val="15"/>
          <w:szCs w:val="15"/>
          <w:lang w:val="en-US" w:eastAsia="zh-CN"/>
        </w:rPr>
      </w:pPr>
      <w:bookmarkStart w:id="9" w:name="fig14"/>
      <w:r w:rsidRPr="00D139FB">
        <w:rPr>
          <w:rFonts w:hint="eastAsia"/>
          <w:sz w:val="15"/>
          <w:szCs w:val="15"/>
          <w:lang w:eastAsia="zh-CN"/>
        </w:rPr>
        <w:t>Fig. 1</w:t>
      </w:r>
      <w:bookmarkEnd w:id="9"/>
      <w:r w:rsidR="0021565E" w:rsidRPr="00D139FB">
        <w:rPr>
          <w:rFonts w:hint="eastAsia"/>
          <w:sz w:val="15"/>
          <w:szCs w:val="15"/>
          <w:lang w:eastAsia="zh-CN"/>
        </w:rPr>
        <w:t>1</w:t>
      </w:r>
      <w:r w:rsidRPr="00D139FB">
        <w:rPr>
          <w:rFonts w:hint="eastAsia"/>
          <w:sz w:val="15"/>
          <w:szCs w:val="15"/>
          <w:lang w:eastAsia="zh-CN"/>
        </w:rPr>
        <w:t>.</w:t>
      </w:r>
      <w:r w:rsidR="00737C90" w:rsidRPr="00D139FB">
        <w:rPr>
          <w:rFonts w:hint="eastAsia"/>
          <w:sz w:val="15"/>
          <w:szCs w:val="15"/>
          <w:lang w:val="en-US" w:eastAsia="zh-CN"/>
        </w:rPr>
        <w:t xml:space="preserve"> </w:t>
      </w:r>
      <w:r w:rsidR="0092233C" w:rsidRPr="00D139FB">
        <w:rPr>
          <w:sz w:val="15"/>
          <w:szCs w:val="15"/>
          <w:lang w:val="en-US" w:eastAsia="zh-CN"/>
        </w:rPr>
        <w:t>Energy consumption of edge computing nodes</w:t>
      </w:r>
      <w:r w:rsidR="009D2242" w:rsidRPr="00D139FB">
        <w:rPr>
          <w:rFonts w:hint="eastAsia"/>
          <w:sz w:val="15"/>
          <w:szCs w:val="15"/>
          <w:lang w:val="en-US" w:eastAsia="zh-CN"/>
        </w:rPr>
        <w:t>. (a</w:t>
      </w:r>
      <w:r w:rsidR="009D2242" w:rsidRPr="00D139FB">
        <w:rPr>
          <w:rFonts w:hint="eastAsia"/>
          <w:sz w:val="15"/>
          <w:szCs w:val="15"/>
        </w:rPr>
        <w:t xml:space="preserve">) </w:t>
      </w:r>
      <w:r w:rsidR="009D2242" w:rsidRPr="00D139FB">
        <w:rPr>
          <w:rFonts w:hint="eastAsia"/>
          <w:sz w:val="15"/>
          <w:szCs w:val="15"/>
          <w:lang w:eastAsia="zh-CN"/>
        </w:rPr>
        <w:t>I</w:t>
      </w:r>
      <w:r w:rsidR="009D2242" w:rsidRPr="00D139FB">
        <w:rPr>
          <w:sz w:val="15"/>
          <w:szCs w:val="15"/>
          <w:lang w:val="en-US" w:eastAsia="zh-CN"/>
        </w:rPr>
        <w:t>mage super-resolution reconstruction algorithm</w:t>
      </w:r>
      <w:r w:rsidR="009D2242" w:rsidRPr="00D139FB">
        <w:rPr>
          <w:rFonts w:hint="eastAsia"/>
          <w:sz w:val="15"/>
          <w:szCs w:val="15"/>
          <w:lang w:val="en-US" w:eastAsia="zh-CN"/>
        </w:rPr>
        <w:t xml:space="preserve">. (b) </w:t>
      </w:r>
      <w:r w:rsidR="009D2242" w:rsidRPr="00D139FB">
        <w:rPr>
          <w:sz w:val="15"/>
          <w:szCs w:val="15"/>
          <w:lang w:val="en-US" w:eastAsia="zh-CN"/>
        </w:rPr>
        <w:t>Image target detection algorithm</w:t>
      </w:r>
    </w:p>
    <w:p w14:paraId="60D821CC" w14:textId="337CA0A4" w:rsidR="00F873C9" w:rsidRPr="00D139FB" w:rsidRDefault="00F873C9" w:rsidP="009D2242">
      <w:pPr>
        <w:spacing w:beforeLines="50" w:before="120"/>
        <w:ind w:firstLineChars="200" w:firstLine="360"/>
        <w:jc w:val="both"/>
        <w:rPr>
          <w:sz w:val="18"/>
          <w:szCs w:val="18"/>
          <w:lang w:eastAsia="zh-CN"/>
        </w:rPr>
      </w:pP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9"/>
        <w:gridCol w:w="2636"/>
        <w:gridCol w:w="2483"/>
        <w:gridCol w:w="2483"/>
      </w:tblGrid>
      <w:tr w:rsidR="00D139FB" w:rsidRPr="00D139FB" w14:paraId="1BAB536A" w14:textId="77777777" w:rsidTr="00691D47">
        <w:tc>
          <w:tcPr>
            <w:tcW w:w="959" w:type="dxa"/>
            <w:vAlign w:val="center"/>
          </w:tcPr>
          <w:p w14:paraId="2E1724DA" w14:textId="2591FE99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sz w:val="18"/>
                <w:szCs w:val="18"/>
              </w:rPr>
              <w:lastRenderedPageBreak/>
              <w:t>Sensor 1</w:t>
            </w:r>
          </w:p>
        </w:tc>
        <w:tc>
          <w:tcPr>
            <w:tcW w:w="2636" w:type="dxa"/>
            <w:vAlign w:val="center"/>
          </w:tcPr>
          <w:p w14:paraId="48ED9A02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6AD1D87D" wp14:editId="4482049B">
                  <wp:extent cx="1436400" cy="1080000"/>
                  <wp:effectExtent l="0" t="0" r="0" b="0"/>
                  <wp:docPr id="84312350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64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E3A1E42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1BF5FED3" wp14:editId="530946E0">
                  <wp:extent cx="1436400" cy="1080000"/>
                  <wp:effectExtent l="0" t="0" r="0" b="0"/>
                  <wp:docPr id="225521803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64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6A7BA84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20BA1EE5" wp14:editId="03D938B1">
                  <wp:extent cx="1436400" cy="1077299"/>
                  <wp:effectExtent l="0" t="0" r="0" b="0"/>
                  <wp:docPr id="138188927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889277" name="图片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6400" cy="1077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53111DD3" w14:textId="77777777" w:rsidTr="00691D47">
        <w:tc>
          <w:tcPr>
            <w:tcW w:w="959" w:type="dxa"/>
            <w:vAlign w:val="center"/>
          </w:tcPr>
          <w:p w14:paraId="16ABCDEC" w14:textId="09EB5E6C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sz w:val="18"/>
                <w:szCs w:val="18"/>
              </w:rPr>
              <w:t>Sensor 2</w:t>
            </w:r>
          </w:p>
        </w:tc>
        <w:tc>
          <w:tcPr>
            <w:tcW w:w="2636" w:type="dxa"/>
            <w:vAlign w:val="center"/>
          </w:tcPr>
          <w:p w14:paraId="580783FD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75FA272C" wp14:editId="77778DE0">
                  <wp:extent cx="1440000" cy="1080000"/>
                  <wp:effectExtent l="0" t="0" r="0" b="0"/>
                  <wp:docPr id="71753044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335F7606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428B7F0B" wp14:editId="2C3C3517">
                  <wp:extent cx="1440000" cy="1080000"/>
                  <wp:effectExtent l="0" t="0" r="0" b="0"/>
                  <wp:docPr id="283567769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03F9A58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1574C7D2" wp14:editId="105B9287">
                  <wp:extent cx="1440000" cy="1079999"/>
                  <wp:effectExtent l="0" t="0" r="0" b="0"/>
                  <wp:docPr id="741853872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1853872" name="图片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7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5EAE9688" w14:textId="77777777" w:rsidTr="00691D47">
        <w:tc>
          <w:tcPr>
            <w:tcW w:w="959" w:type="dxa"/>
            <w:vAlign w:val="center"/>
          </w:tcPr>
          <w:p w14:paraId="52B20B3B" w14:textId="233A2D5F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sz w:val="18"/>
                <w:szCs w:val="18"/>
              </w:rPr>
              <w:t>Sensor 3</w:t>
            </w:r>
          </w:p>
        </w:tc>
        <w:tc>
          <w:tcPr>
            <w:tcW w:w="2636" w:type="dxa"/>
            <w:vAlign w:val="center"/>
          </w:tcPr>
          <w:p w14:paraId="1365BFA3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117DCB84" wp14:editId="40450AC0">
                  <wp:extent cx="1440000" cy="1080000"/>
                  <wp:effectExtent l="0" t="0" r="0" b="0"/>
                  <wp:docPr id="1403060185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060185" name="图片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41758497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58EED2B3" wp14:editId="0E34040C">
                  <wp:extent cx="1440000" cy="1080000"/>
                  <wp:effectExtent l="0" t="0" r="0" b="0"/>
                  <wp:docPr id="1994931326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931326" name="图片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546C6D6B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  <w:r w:rsidRPr="00D139FB">
              <w:rPr>
                <w:noProof/>
                <w:sz w:val="18"/>
                <w:szCs w:val="18"/>
              </w:rPr>
              <w:drawing>
                <wp:inline distT="0" distB="0" distL="0" distR="0" wp14:anchorId="3016A407" wp14:editId="7DE9E0A2">
                  <wp:extent cx="1440000" cy="1079999"/>
                  <wp:effectExtent l="0" t="0" r="0" b="0"/>
                  <wp:docPr id="532562352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562352" name="图片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00" cy="1079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9FB" w:rsidRPr="00D139FB" w14:paraId="07538B6C" w14:textId="77777777" w:rsidTr="00691D47">
        <w:trPr>
          <w:trHeight w:val="262"/>
        </w:trPr>
        <w:tc>
          <w:tcPr>
            <w:tcW w:w="959" w:type="dxa"/>
            <w:vAlign w:val="center"/>
          </w:tcPr>
          <w:p w14:paraId="3536D096" w14:textId="77777777" w:rsidR="00691D47" w:rsidRPr="00D139FB" w:rsidRDefault="00691D47" w:rsidP="00691D47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2636" w:type="dxa"/>
            <w:vAlign w:val="center"/>
          </w:tcPr>
          <w:p w14:paraId="12ECCD7B" w14:textId="70F2743C" w:rsidR="00691D47" w:rsidRPr="00D139FB" w:rsidRDefault="00691D47" w:rsidP="00691D47">
            <w:pPr>
              <w:jc w:val="center"/>
              <w:rPr>
                <w:noProof/>
                <w:sz w:val="18"/>
                <w:szCs w:val="18"/>
              </w:rPr>
            </w:pPr>
            <w:r w:rsidRPr="00D139FB">
              <w:rPr>
                <w:sz w:val="18"/>
                <w:szCs w:val="18"/>
              </w:rPr>
              <w:t>Image acquisition</w:t>
            </w:r>
          </w:p>
        </w:tc>
        <w:tc>
          <w:tcPr>
            <w:tcW w:w="0" w:type="auto"/>
            <w:vAlign w:val="center"/>
          </w:tcPr>
          <w:p w14:paraId="2193A9FF" w14:textId="2D1BC10A" w:rsidR="00691D47" w:rsidRPr="00D139FB" w:rsidRDefault="00691D47" w:rsidP="00691D47">
            <w:pPr>
              <w:jc w:val="center"/>
              <w:rPr>
                <w:noProof/>
                <w:sz w:val="18"/>
                <w:szCs w:val="18"/>
              </w:rPr>
            </w:pPr>
            <w:r w:rsidRPr="00D139FB">
              <w:rPr>
                <w:sz w:val="18"/>
                <w:szCs w:val="18"/>
              </w:rPr>
              <w:t>Image super-resolution</w:t>
            </w:r>
          </w:p>
        </w:tc>
        <w:tc>
          <w:tcPr>
            <w:tcW w:w="0" w:type="auto"/>
            <w:vAlign w:val="center"/>
          </w:tcPr>
          <w:p w14:paraId="38ED6BF6" w14:textId="0EFE8A44" w:rsidR="00691D47" w:rsidRPr="00D139FB" w:rsidRDefault="00691D47" w:rsidP="00691D47">
            <w:pPr>
              <w:jc w:val="center"/>
              <w:rPr>
                <w:noProof/>
                <w:sz w:val="18"/>
                <w:szCs w:val="18"/>
              </w:rPr>
            </w:pPr>
            <w:r w:rsidRPr="00D139FB">
              <w:rPr>
                <w:sz w:val="18"/>
                <w:szCs w:val="18"/>
              </w:rPr>
              <w:t>Image recognition</w:t>
            </w:r>
          </w:p>
        </w:tc>
      </w:tr>
    </w:tbl>
    <w:p w14:paraId="3457436B" w14:textId="747BA2F9" w:rsidR="000673DB" w:rsidRPr="00D139FB" w:rsidRDefault="00D644F9" w:rsidP="009D2242">
      <w:pPr>
        <w:spacing w:beforeLines="50" w:before="120" w:afterLines="50" w:after="120"/>
        <w:jc w:val="center"/>
        <w:rPr>
          <w:sz w:val="15"/>
          <w:szCs w:val="15"/>
          <w:lang w:eastAsia="zh-CN"/>
        </w:rPr>
      </w:pPr>
      <w:r w:rsidRPr="00D139FB">
        <w:rPr>
          <w:rFonts w:hint="eastAsia"/>
          <w:sz w:val="15"/>
          <w:szCs w:val="15"/>
          <w:lang w:eastAsia="zh-CN"/>
        </w:rPr>
        <w:t>Fig. 1</w:t>
      </w:r>
      <w:r w:rsidR="0021565E" w:rsidRPr="00D139FB">
        <w:rPr>
          <w:rFonts w:hint="eastAsia"/>
          <w:sz w:val="15"/>
          <w:szCs w:val="15"/>
          <w:lang w:eastAsia="zh-CN"/>
        </w:rPr>
        <w:t>2</w:t>
      </w:r>
      <w:r w:rsidRPr="00D139FB">
        <w:rPr>
          <w:rFonts w:hint="eastAsia"/>
          <w:sz w:val="15"/>
          <w:szCs w:val="15"/>
          <w:lang w:eastAsia="zh-CN"/>
        </w:rPr>
        <w:t xml:space="preserve"> </w:t>
      </w:r>
      <w:r w:rsidR="00E56C7E" w:rsidRPr="00D139FB">
        <w:rPr>
          <w:sz w:val="15"/>
          <w:szCs w:val="15"/>
          <w:lang w:eastAsia="zh-CN"/>
        </w:rPr>
        <w:t>Field deployment function display</w:t>
      </w:r>
      <w:bookmarkEnd w:id="0"/>
    </w:p>
    <w:sectPr w:rsidR="000673DB" w:rsidRPr="00D139FB" w:rsidSect="00975723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footnotePr>
        <w:numFmt w:val="chicago"/>
      </w:footnotePr>
      <w:type w:val="nextColumn"/>
      <w:pgSz w:w="10773" w:h="14742" w:code="93"/>
      <w:pgMar w:top="754" w:right="1191" w:bottom="2126" w:left="737" w:header="907" w:footer="1202" w:gutter="0"/>
      <w:lnNumType w:countBy="1" w:restart="continuous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macro wne:macroName="PROJECT.THISDOCUMENT.CHINESETEXT"/>
    </wne:keymap>
    <wne:keymap wne:kcmPrimary="0432">
      <wne:macro wne:macroName="PROJECT.THISDOCUMENT.ENGLISHTEXT"/>
    </wne:keymap>
  </wne:keymaps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EFFBC2" w14:textId="77777777" w:rsidR="00A2050F" w:rsidRDefault="00A2050F">
      <w:r>
        <w:separator/>
      </w:r>
    </w:p>
    <w:p w14:paraId="419A3A56" w14:textId="77777777" w:rsidR="00A2050F" w:rsidRDefault="00A2050F"/>
  </w:endnote>
  <w:endnote w:type="continuationSeparator" w:id="0">
    <w:p w14:paraId="6A4FEB13" w14:textId="77777777" w:rsidR="00A2050F" w:rsidRDefault="00A2050F">
      <w:r>
        <w:continuationSeparator/>
      </w:r>
    </w:p>
    <w:p w14:paraId="16FA2A05" w14:textId="77777777" w:rsidR="00A2050F" w:rsidRDefault="00A2050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Bold r:id="rId1" w:fontKey="{D3EAFFC6-44E7-43DD-BB43-83B025FEB60D}"/>
  </w:font>
  <w:font w:name="Univers">
    <w:charset w:val="00"/>
    <w:family w:val="swiss"/>
    <w:pitch w:val="variable"/>
    <w:sig w:usb0="80000287" w:usb1="00000000" w:usb2="00000000" w:usb3="00000000" w:csb0="0000000F" w:csb1="00000000"/>
    <w:embedRegular r:id="rId2" w:fontKey="{B0F87737-DE8B-4FC7-9005-B6BD0B3071B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9B951E38-2B23-456A-9852-79217E585FE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A501C0FC-5E84-4CAE-BAD2-11128E28AEF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B7C34F1-19F7-444B-9FE4-1B9F2F11EF9A}"/>
  </w:font>
  <w:font w:name="楷体_GB2312">
    <w:altName w:val="楷体"/>
    <w:charset w:val="86"/>
    <w:family w:val="modern"/>
    <w:pitch w:val="default"/>
    <w:sig w:usb0="00000000" w:usb1="00000000" w:usb2="00000000" w:usb3="00000000" w:csb0="00040000" w:csb1="00000000"/>
  </w:font>
  <w:font w:name="方正书宋简体">
    <w:panose1 w:val="03000509000000000000"/>
    <w:charset w:val="86"/>
    <w:family w:val="script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89897" w14:textId="77777777" w:rsidR="00330DAF" w:rsidRDefault="00330DAF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5A498F" w14:textId="77777777" w:rsidR="00330DAF" w:rsidRDefault="00330DAF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35E7A7" w14:textId="0050209F" w:rsidR="00D92E1B" w:rsidRPr="00330DAF" w:rsidRDefault="00D92E1B" w:rsidP="00330DAF">
    <w:pPr>
      <w:pStyle w:val="a6"/>
      <w:rPr>
        <w:lang w:eastAsia="zh-C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6CB1C4" w14:textId="77777777" w:rsidR="00A2050F" w:rsidRDefault="00A2050F">
      <w:pPr>
        <w:pStyle w:val="a6"/>
        <w:rPr>
          <w:lang w:val="en-GB"/>
        </w:rPr>
      </w:pPr>
      <w:r>
        <w:drawing>
          <wp:inline distT="0" distB="0" distL="0" distR="0" wp14:anchorId="0C27B07A" wp14:editId="69AA00B3">
            <wp:extent cx="563880" cy="22860"/>
            <wp:effectExtent l="19050" t="0" r="7620" b="0"/>
            <wp:docPr id="3" name="Picture 2" descr="3pc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pcline"/>
                    <pic:cNvPicPr>
                      <a:picLocks noChangeAspect="1" noChangeArrowheads="1"/>
                    </pic:cNvPicPr>
                  </pic:nvPicPr>
                  <pic:blipFill>
                    <a:blip r:embed="rId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C6D3D" w14:textId="77777777" w:rsidR="00A2050F" w:rsidRDefault="00A2050F"/>
  </w:footnote>
  <w:footnote w:type="continuationSeparator" w:id="0">
    <w:p w14:paraId="5745B38A" w14:textId="77777777" w:rsidR="00A2050F" w:rsidRDefault="00A2050F">
      <w:r>
        <w:continuationSeparator/>
      </w:r>
    </w:p>
    <w:p w14:paraId="28059F28" w14:textId="77777777" w:rsidR="00A2050F" w:rsidRDefault="00A2050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606801" w14:textId="77777777" w:rsidR="00330DAF" w:rsidRDefault="00330DAF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BBF226" w14:textId="576F4D8E" w:rsidR="0029773D" w:rsidRDefault="0029773D">
    <w:pPr>
      <w:pStyle w:val="a5"/>
      <w:tabs>
        <w:tab w:val="center" w:pos="4920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Ind w:w="108" w:type="dxa"/>
      <w:tblLayout w:type="fixed"/>
      <w:tblLook w:val="0000" w:firstRow="0" w:lastRow="0" w:firstColumn="0" w:lastColumn="0" w:noHBand="0" w:noVBand="0"/>
    </w:tblPr>
    <w:tblGrid>
      <w:gridCol w:w="1200"/>
      <w:gridCol w:w="5760"/>
      <w:gridCol w:w="1920"/>
    </w:tblGrid>
    <w:tr w:rsidR="0029773D" w14:paraId="423EF3B0" w14:textId="77777777" w:rsidTr="00F81C21">
      <w:trPr>
        <w:trHeight w:hRule="exact" w:val="1247"/>
      </w:trPr>
      <w:tc>
        <w:tcPr>
          <w:tcW w:w="1200" w:type="dxa"/>
        </w:tcPr>
        <w:p w14:paraId="0A4C68CF" w14:textId="77777777" w:rsidR="0029773D" w:rsidRDefault="00B16D43">
          <w:pPr>
            <w:pStyle w:val="a5"/>
            <w:rPr>
              <w:sz w:val="10"/>
            </w:rPr>
          </w:pPr>
          <w:bookmarkStart w:id="10" w:name="_Hlk182585955"/>
          <w:r>
            <w:drawing>
              <wp:inline distT="0" distB="0" distL="0" distR="0" wp14:anchorId="5F919A12" wp14:editId="6FD08558">
                <wp:extent cx="640080" cy="670560"/>
                <wp:effectExtent l="19050" t="0" r="7620" b="0"/>
                <wp:docPr id="1004614373" name="Picture 3" descr="BW_TREE_Article_21m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BW_TREE_Article_21m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40080" cy="670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60" w:type="dxa"/>
          <w:vAlign w:val="center"/>
        </w:tcPr>
        <w:p w14:paraId="528756F7" w14:textId="7E3C0B3B" w:rsidR="0029773D" w:rsidRPr="00F81C21" w:rsidRDefault="00783A80" w:rsidP="00F81C21">
          <w:pPr>
            <w:pStyle w:val="a5"/>
            <w:spacing w:before="0" w:beforeAutospacing="0"/>
            <w:jc w:val="center"/>
            <w:rPr>
              <w:i w:val="0"/>
              <w:iCs/>
              <w:sz w:val="28"/>
              <w:szCs w:val="28"/>
            </w:rPr>
          </w:pPr>
          <w:r w:rsidRPr="00F81C21">
            <w:rPr>
              <w:i w:val="0"/>
              <w:iCs/>
              <w:sz w:val="28"/>
              <w:szCs w:val="28"/>
            </w:rPr>
            <w:t>Computers and Electronics in Agriculture</w:t>
          </w:r>
        </w:p>
      </w:tc>
      <w:tc>
        <w:tcPr>
          <w:tcW w:w="1920" w:type="dxa"/>
        </w:tcPr>
        <w:p w14:paraId="2D201128" w14:textId="77777777" w:rsidR="0029773D" w:rsidRDefault="00B16D43" w:rsidP="005F4B7A">
          <w:pPr>
            <w:pStyle w:val="a5"/>
            <w:jc w:val="center"/>
            <w:rPr>
              <w:sz w:val="10"/>
            </w:rPr>
          </w:pPr>
          <w:r>
            <w:rPr>
              <w:sz w:val="10"/>
            </w:rPr>
            <w:drawing>
              <wp:inline distT="0" distB="0" distL="0" distR="0" wp14:anchorId="38BCE7A0" wp14:editId="1897935C">
                <wp:extent cx="611579" cy="774667"/>
                <wp:effectExtent l="0" t="0" r="0" b="0"/>
                <wp:docPr id="1874756510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475651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25087" cy="7917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bookmarkEnd w:id="10"/>
  </w:tbl>
  <w:p w14:paraId="04177DB5" w14:textId="77777777" w:rsidR="0029773D" w:rsidRPr="00974268" w:rsidRDefault="0029773D" w:rsidP="00974268">
    <w:pPr>
      <w:pStyle w:val="a5"/>
      <w:spacing w:after="0" w:line="40" w:lineRule="exact"/>
      <w:rPr>
        <w:sz w:val="10"/>
        <w:szCs w:val="10"/>
        <w:lang w:eastAsia="zh-C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96FE8"/>
    <w:multiLevelType w:val="hybridMultilevel"/>
    <w:tmpl w:val="2CBEDA62"/>
    <w:lvl w:ilvl="0" w:tplc="BB0435A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5BB178C"/>
    <w:multiLevelType w:val="multilevel"/>
    <w:tmpl w:val="C4B4B846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2" w15:restartNumberingAfterBreak="0">
    <w:nsid w:val="10291DD3"/>
    <w:multiLevelType w:val="hybridMultilevel"/>
    <w:tmpl w:val="01EE736A"/>
    <w:lvl w:ilvl="0" w:tplc="D5BC17BC">
      <w:start w:val="1"/>
      <w:numFmt w:val="decimal"/>
      <w:lvlText w:val="(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34D3620"/>
    <w:multiLevelType w:val="hybridMultilevel"/>
    <w:tmpl w:val="5E1CE5DE"/>
    <w:lvl w:ilvl="0" w:tplc="074E9D5C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19635C"/>
    <w:multiLevelType w:val="hybridMultilevel"/>
    <w:tmpl w:val="4AFAB422"/>
    <w:lvl w:ilvl="0" w:tplc="AAD2B5E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A2E0393"/>
    <w:multiLevelType w:val="multilevel"/>
    <w:tmpl w:val="988219DE"/>
    <w:lvl w:ilvl="0">
      <w:start w:val="1"/>
      <w:numFmt w:val="bullet"/>
      <w:pStyle w:val="Els-bulletlis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-"/>
      <w:lvlJc w:val="left"/>
      <w:pPr>
        <w:tabs>
          <w:tab w:val="num" w:pos="1080"/>
        </w:tabs>
        <w:ind w:left="960" w:hanging="240"/>
      </w:pPr>
      <w:rPr>
        <w:rFonts w:ascii="Times New Roman" w:hAnsi="Times New Roman" w:hint="default"/>
      </w:rPr>
    </w:lvl>
    <w:lvl w:ilvl="4">
      <w:start w:val="1"/>
      <w:numFmt w:val="none"/>
      <w:lvlText w:val="-"/>
      <w:lvlJc w:val="left"/>
      <w:pPr>
        <w:tabs>
          <w:tab w:val="num" w:pos="1320"/>
        </w:tabs>
        <w:ind w:left="1200" w:hanging="240"/>
      </w:pPr>
      <w:rPr>
        <w:rFonts w:ascii="Times New Roman" w:hAnsi="Times New Roman" w:hint="default"/>
      </w:rPr>
    </w:lvl>
    <w:lvl w:ilvl="5">
      <w:start w:val="1"/>
      <w:numFmt w:val="none"/>
      <w:lvlText w:val="-"/>
      <w:lvlJc w:val="left"/>
      <w:pPr>
        <w:tabs>
          <w:tab w:val="num" w:pos="1560"/>
        </w:tabs>
        <w:ind w:left="1440" w:hanging="240"/>
      </w:pPr>
      <w:rPr>
        <w:rFonts w:ascii="Times New Roman" w:hAnsi="Times New Roman" w:hint="default"/>
      </w:rPr>
    </w:lvl>
    <w:lvl w:ilvl="6">
      <w:start w:val="1"/>
      <w:numFmt w:val="none"/>
      <w:lvlText w:val="-"/>
      <w:lvlJc w:val="left"/>
      <w:pPr>
        <w:tabs>
          <w:tab w:val="num" w:pos="1800"/>
        </w:tabs>
        <w:ind w:left="1680" w:hanging="240"/>
      </w:pPr>
      <w:rPr>
        <w:rFonts w:ascii="Times New Roman" w:hAnsi="Times New Roman" w:hint="default"/>
      </w:rPr>
    </w:lvl>
    <w:lvl w:ilvl="7">
      <w:start w:val="1"/>
      <w:numFmt w:val="none"/>
      <w:lvlText w:val="-"/>
      <w:lvlJc w:val="left"/>
      <w:pPr>
        <w:tabs>
          <w:tab w:val="num" w:pos="2040"/>
        </w:tabs>
        <w:ind w:left="1920" w:hanging="240"/>
      </w:pPr>
      <w:rPr>
        <w:rFonts w:ascii="Times New Roman" w:hAnsi="Times New Roman" w:hint="default"/>
      </w:rPr>
    </w:lvl>
    <w:lvl w:ilvl="8">
      <w:start w:val="1"/>
      <w:numFmt w:val="none"/>
      <w:lvlText w:val="-"/>
      <w:lvlJc w:val="left"/>
      <w:pPr>
        <w:tabs>
          <w:tab w:val="num" w:pos="2280"/>
        </w:tabs>
        <w:ind w:left="2160" w:hanging="240"/>
      </w:pPr>
      <w:rPr>
        <w:rFonts w:ascii="Times New Roman" w:hAnsi="Times New Roman" w:hint="default"/>
      </w:rPr>
    </w:lvl>
  </w:abstractNum>
  <w:abstractNum w:abstractNumId="6" w15:restartNumberingAfterBreak="0">
    <w:nsid w:val="1E1122D5"/>
    <w:multiLevelType w:val="hybridMultilevel"/>
    <w:tmpl w:val="F5BE467A"/>
    <w:lvl w:ilvl="0" w:tplc="ABB269B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29322B9F"/>
    <w:multiLevelType w:val="multilevel"/>
    <w:tmpl w:val="1E642A78"/>
    <w:lvl w:ilvl="0">
      <w:start w:val="1"/>
      <w:numFmt w:val="upperLetter"/>
      <w:pStyle w:val="Els-appendixhead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8" w15:restartNumberingAfterBreak="0">
    <w:nsid w:val="2F796AFD"/>
    <w:multiLevelType w:val="hybridMultilevel"/>
    <w:tmpl w:val="8B9EA61C"/>
    <w:lvl w:ilvl="0" w:tplc="02561AA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AC968D8"/>
    <w:multiLevelType w:val="hybridMultilevel"/>
    <w:tmpl w:val="743828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7E7170"/>
    <w:multiLevelType w:val="multilevel"/>
    <w:tmpl w:val="A282E7EA"/>
    <w:lvl w:ilvl="0">
      <w:start w:val="1"/>
      <w:numFmt w:val="decimal"/>
      <w:pStyle w:val="Els-numlist"/>
      <w:lvlText w:val="%1."/>
      <w:lvlJc w:val="left"/>
      <w:pPr>
        <w:tabs>
          <w:tab w:val="num" w:pos="360"/>
        </w:tabs>
        <w:ind w:left="240" w:hanging="240"/>
      </w:pPr>
    </w:lvl>
    <w:lvl w:ilvl="1">
      <w:start w:val="1"/>
      <w:numFmt w:val="decimal"/>
      <w:lvlText w:val="%1.%2."/>
      <w:lvlJc w:val="left"/>
      <w:pPr>
        <w:tabs>
          <w:tab w:val="num" w:pos="600"/>
        </w:tabs>
        <w:ind w:left="480" w:hanging="240"/>
      </w:pPr>
    </w:lvl>
    <w:lvl w:ilvl="2">
      <w:start w:val="1"/>
      <w:numFmt w:val="decimal"/>
      <w:lvlText w:val="%1.%2.%3."/>
      <w:lvlJc w:val="left"/>
      <w:pPr>
        <w:tabs>
          <w:tab w:val="num" w:pos="840"/>
        </w:tabs>
        <w:ind w:left="720" w:hanging="24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960" w:hanging="240"/>
      </w:pPr>
    </w:lvl>
    <w:lvl w:ilvl="4">
      <w:start w:val="1"/>
      <w:numFmt w:val="decimal"/>
      <w:lvlText w:val="%1.%2.%3.%4.%5."/>
      <w:lvlJc w:val="left"/>
      <w:pPr>
        <w:tabs>
          <w:tab w:val="num" w:pos="1320"/>
        </w:tabs>
        <w:ind w:left="1200" w:hanging="240"/>
      </w:pPr>
    </w:lvl>
    <w:lvl w:ilvl="5">
      <w:start w:val="1"/>
      <w:numFmt w:val="decimal"/>
      <w:lvlText w:val="%1.%2.%3.%4.%5.%6."/>
      <w:lvlJc w:val="left"/>
      <w:pPr>
        <w:tabs>
          <w:tab w:val="num" w:pos="1560"/>
        </w:tabs>
        <w:ind w:left="1440" w:hanging="2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680" w:hanging="240"/>
      </w:pPr>
    </w:lvl>
    <w:lvl w:ilvl="7">
      <w:start w:val="1"/>
      <w:numFmt w:val="decimal"/>
      <w:lvlText w:val="%1.%2.%3.%4.%5.%6.%7.%8."/>
      <w:lvlJc w:val="left"/>
      <w:pPr>
        <w:tabs>
          <w:tab w:val="num" w:pos="2040"/>
        </w:tabs>
        <w:ind w:left="1920" w:hanging="240"/>
      </w:pPr>
    </w:lvl>
    <w:lvl w:ilvl="8">
      <w:start w:val="1"/>
      <w:numFmt w:val="decimal"/>
      <w:lvlText w:val="%1.%2.%3.%4.%5.%6.%7.%8.%9."/>
      <w:lvlJc w:val="left"/>
      <w:pPr>
        <w:tabs>
          <w:tab w:val="num" w:pos="2280"/>
        </w:tabs>
        <w:ind w:left="2160" w:hanging="240"/>
      </w:pPr>
    </w:lvl>
  </w:abstractNum>
  <w:abstractNum w:abstractNumId="11" w15:restartNumberingAfterBreak="0">
    <w:nsid w:val="556D7435"/>
    <w:multiLevelType w:val="hybridMultilevel"/>
    <w:tmpl w:val="7B780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205803"/>
    <w:multiLevelType w:val="multilevel"/>
    <w:tmpl w:val="0CDEFEC4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  <w:rPr>
        <w:i/>
        <w:iCs w:val="0"/>
      </w:rPr>
    </w:lvl>
    <w:lvl w:ilvl="2">
      <w:start w:val="1"/>
      <w:numFmt w:val="decimal"/>
      <w:pStyle w:val="Els-3rdorder-head"/>
      <w:suff w:val="space"/>
      <w:lvlText w:val="%1.%2.%3."/>
      <w:lvlJc w:val="left"/>
      <w:pPr>
        <w:ind w:left="425" w:firstLine="0"/>
      </w:pPr>
      <w:rPr>
        <w:i/>
        <w:iCs w:val="0"/>
      </w:r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abstractNum w:abstractNumId="13" w15:restartNumberingAfterBreak="0">
    <w:nsid w:val="5E827A20"/>
    <w:multiLevelType w:val="multilevel"/>
    <w:tmpl w:val="931E524C"/>
    <w:lvl w:ilvl="0">
      <w:start w:val="1"/>
      <w:numFmt w:val="upperLetter"/>
      <w:suff w:val="nothing"/>
      <w:lvlText w:val="Appendix %1. "/>
      <w:lvlJc w:val="left"/>
      <w:pPr>
        <w:ind w:left="0" w:firstLine="0"/>
      </w:pPr>
      <w:rPr>
        <w:b/>
        <w:i w:val="0"/>
      </w:rPr>
    </w:lvl>
    <w:lvl w:ilvl="1">
      <w:start w:val="1"/>
      <w:numFmt w:val="decimal"/>
      <w:pStyle w:val="Els-appendixsubhead"/>
      <w:suff w:val="nothing"/>
      <w:lvlText w:val="%1.%2. "/>
      <w:lvlJc w:val="left"/>
      <w:pPr>
        <w:ind w:left="0" w:firstLine="0"/>
      </w:pPr>
      <w:rPr>
        <w:rFonts w:ascii="Times New Roman" w:hAnsi="Times New Roman" w:hint="default"/>
        <w:b w:val="0"/>
        <w:i/>
        <w:sz w:val="20"/>
      </w:rPr>
    </w:lvl>
    <w:lvl w:ilvl="2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none"/>
      <w:lvlText w:val=""/>
      <w:lvlJc w:val="right"/>
      <w:pPr>
        <w:tabs>
          <w:tab w:val="num" w:pos="360"/>
        </w:tabs>
        <w:ind w:left="0" w:firstLine="0"/>
      </w:pPr>
    </w:lvl>
    <w:lvl w:ilvl="4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5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6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7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  <w:lvl w:ilvl="8">
      <w:start w:val="1"/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14" w15:restartNumberingAfterBreak="0">
    <w:nsid w:val="6D814E31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5" w15:restartNumberingAfterBreak="0">
    <w:nsid w:val="6F23626E"/>
    <w:multiLevelType w:val="multilevel"/>
    <w:tmpl w:val="B7E44228"/>
    <w:lvl w:ilvl="0">
      <w:start w:val="2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6" w15:restartNumberingAfterBreak="0">
    <w:nsid w:val="70535D76"/>
    <w:multiLevelType w:val="multilevel"/>
    <w:tmpl w:val="D480ADB0"/>
    <w:lvl w:ilvl="0">
      <w:start w:val="1"/>
      <w:numFmt w:val="bullet"/>
      <w:lvlText w:val=""/>
      <w:lvlJc w:val="left"/>
      <w:pPr>
        <w:tabs>
          <w:tab w:val="num" w:pos="360"/>
        </w:tabs>
        <w:ind w:left="240" w:hanging="240"/>
      </w:pPr>
      <w:rPr>
        <w:rFonts w:ascii="Symbol" w:hAnsi="Symbol" w:hint="default"/>
      </w:rPr>
    </w:lvl>
    <w:lvl w:ilvl="1">
      <w:start w:val="1"/>
      <w:numFmt w:val="bullet"/>
      <w:lvlText w:val="○"/>
      <w:lvlJc w:val="left"/>
      <w:pPr>
        <w:tabs>
          <w:tab w:val="num" w:pos="600"/>
        </w:tabs>
        <w:ind w:left="480" w:hanging="240"/>
      </w:pPr>
      <w:rPr>
        <w:rFonts w:ascii="Times New Roman" w:hAnsi="Times New Roman" w:hint="default"/>
        <w:sz w:val="28"/>
      </w:rPr>
    </w:lvl>
    <w:lvl w:ilvl="2">
      <w:start w:val="1"/>
      <w:numFmt w:val="bullet"/>
      <w:lvlText w:val="–"/>
      <w:lvlJc w:val="left"/>
      <w:pPr>
        <w:tabs>
          <w:tab w:val="num" w:pos="840"/>
        </w:tabs>
        <w:ind w:left="720" w:hanging="240"/>
      </w:pPr>
      <w:rPr>
        <w:rFonts w:ascii="Times New Roman" w:hAnsi="Times New Roman" w:hint="default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960" w:hanging="24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320"/>
        </w:tabs>
        <w:ind w:left="1200" w:hanging="2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1560"/>
        </w:tabs>
        <w:ind w:left="1440" w:hanging="24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1800"/>
        </w:tabs>
        <w:ind w:left="1680" w:hanging="240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2040"/>
        </w:tabs>
        <w:ind w:left="1920" w:hanging="240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2280"/>
        </w:tabs>
        <w:ind w:left="2160" w:hanging="240"/>
      </w:pPr>
      <w:rPr>
        <w:rFonts w:hint="default"/>
      </w:rPr>
    </w:lvl>
  </w:abstractNum>
  <w:abstractNum w:abstractNumId="17" w15:restartNumberingAfterBreak="0">
    <w:nsid w:val="752849CB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36236115">
    <w:abstractNumId w:val="12"/>
  </w:num>
  <w:num w:numId="2" w16cid:durableId="1634285559">
    <w:abstractNumId w:val="12"/>
  </w:num>
  <w:num w:numId="3" w16cid:durableId="502204541">
    <w:abstractNumId w:val="12"/>
  </w:num>
  <w:num w:numId="4" w16cid:durableId="1856116308">
    <w:abstractNumId w:val="12"/>
  </w:num>
  <w:num w:numId="5" w16cid:durableId="563299569">
    <w:abstractNumId w:val="1"/>
  </w:num>
  <w:num w:numId="6" w16cid:durableId="1210066073">
    <w:abstractNumId w:val="7"/>
  </w:num>
  <w:num w:numId="7" w16cid:durableId="935674705">
    <w:abstractNumId w:val="13"/>
  </w:num>
  <w:num w:numId="8" w16cid:durableId="548565755">
    <w:abstractNumId w:val="5"/>
  </w:num>
  <w:num w:numId="9" w16cid:durableId="6375427">
    <w:abstractNumId w:val="10"/>
  </w:num>
  <w:num w:numId="10" w16cid:durableId="1098453439">
    <w:abstractNumId w:val="17"/>
  </w:num>
  <w:num w:numId="11" w16cid:durableId="1192918869">
    <w:abstractNumId w:val="16"/>
  </w:num>
  <w:num w:numId="12" w16cid:durableId="740905969">
    <w:abstractNumId w:val="12"/>
  </w:num>
  <w:num w:numId="13" w16cid:durableId="1804078069">
    <w:abstractNumId w:val="12"/>
  </w:num>
  <w:num w:numId="14" w16cid:durableId="1944800882">
    <w:abstractNumId w:val="12"/>
  </w:num>
  <w:num w:numId="15" w16cid:durableId="1866215015">
    <w:abstractNumId w:val="12"/>
  </w:num>
  <w:num w:numId="16" w16cid:durableId="663582583">
    <w:abstractNumId w:val="1"/>
  </w:num>
  <w:num w:numId="17" w16cid:durableId="2123332684">
    <w:abstractNumId w:val="7"/>
  </w:num>
  <w:num w:numId="18" w16cid:durableId="1630547688">
    <w:abstractNumId w:val="13"/>
  </w:num>
  <w:num w:numId="19" w16cid:durableId="1484931554">
    <w:abstractNumId w:val="5"/>
  </w:num>
  <w:num w:numId="20" w16cid:durableId="2037657754">
    <w:abstractNumId w:val="10"/>
  </w:num>
  <w:num w:numId="21" w16cid:durableId="543565925">
    <w:abstractNumId w:val="1"/>
  </w:num>
  <w:num w:numId="22" w16cid:durableId="1952398062">
    <w:abstractNumId w:val="12"/>
  </w:num>
  <w:num w:numId="23" w16cid:durableId="1577857314">
    <w:abstractNumId w:val="12"/>
  </w:num>
  <w:num w:numId="24" w16cid:durableId="1878272432">
    <w:abstractNumId w:val="12"/>
  </w:num>
  <w:num w:numId="25" w16cid:durableId="67314219">
    <w:abstractNumId w:val="12"/>
  </w:num>
  <w:num w:numId="26" w16cid:durableId="1013144113">
    <w:abstractNumId w:val="14"/>
  </w:num>
  <w:num w:numId="27" w16cid:durableId="2008826917">
    <w:abstractNumId w:val="15"/>
  </w:num>
  <w:num w:numId="28" w16cid:durableId="1336960023">
    <w:abstractNumId w:val="9"/>
  </w:num>
  <w:num w:numId="29" w16cid:durableId="210072362">
    <w:abstractNumId w:val="11"/>
  </w:num>
  <w:num w:numId="30" w16cid:durableId="271210347">
    <w:abstractNumId w:val="2"/>
  </w:num>
  <w:num w:numId="31" w16cid:durableId="719086050">
    <w:abstractNumId w:val="0"/>
  </w:num>
  <w:num w:numId="32" w16cid:durableId="352272339">
    <w:abstractNumId w:val="6"/>
  </w:num>
  <w:num w:numId="33" w16cid:durableId="131220139">
    <w:abstractNumId w:val="4"/>
  </w:num>
  <w:num w:numId="34" w16cid:durableId="852720050">
    <w:abstractNumId w:val="8"/>
  </w:num>
  <w:num w:numId="35" w16cid:durableId="670759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intPostScriptOverText/>
  <w:embedTrueTypeFonts/>
  <w:bordersDoNotSurroundHeader/>
  <w:bordersDoNotSurroundFooter/>
  <w:proofState w:spelling="clean" w:grammar="clean"/>
  <w:attachedTemplate r:id="rId1"/>
  <w:defaultTabStop w:val="720"/>
  <w:evenAndOddHeaders/>
  <w:drawingGridHorizontalSpacing w:val="120"/>
  <w:drawingGridVerticalSpacing w:val="120"/>
  <w:noPunctuationKerning/>
  <w:characterSpacingControl w:val="doNotCompress"/>
  <w:hdrShapeDefaults>
    <o:shapedefaults v:ext="edit" spidmax="2050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605D3"/>
    <w:rsid w:val="000013DC"/>
    <w:rsid w:val="00002635"/>
    <w:rsid w:val="0000267A"/>
    <w:rsid w:val="000034C8"/>
    <w:rsid w:val="0000417A"/>
    <w:rsid w:val="000051BD"/>
    <w:rsid w:val="00005578"/>
    <w:rsid w:val="0000561E"/>
    <w:rsid w:val="00006568"/>
    <w:rsid w:val="000066A0"/>
    <w:rsid w:val="00006ADD"/>
    <w:rsid w:val="00007A16"/>
    <w:rsid w:val="00007E8D"/>
    <w:rsid w:val="00010093"/>
    <w:rsid w:val="00010158"/>
    <w:rsid w:val="0001043F"/>
    <w:rsid w:val="00010A86"/>
    <w:rsid w:val="00010FC9"/>
    <w:rsid w:val="000110D7"/>
    <w:rsid w:val="0001116A"/>
    <w:rsid w:val="000111FD"/>
    <w:rsid w:val="000114B0"/>
    <w:rsid w:val="000114F7"/>
    <w:rsid w:val="0001193C"/>
    <w:rsid w:val="00011E6E"/>
    <w:rsid w:val="00011FCD"/>
    <w:rsid w:val="0001220B"/>
    <w:rsid w:val="000125EE"/>
    <w:rsid w:val="000126F1"/>
    <w:rsid w:val="0001283F"/>
    <w:rsid w:val="00012963"/>
    <w:rsid w:val="00012F06"/>
    <w:rsid w:val="000131AF"/>
    <w:rsid w:val="000139E4"/>
    <w:rsid w:val="00014821"/>
    <w:rsid w:val="00015038"/>
    <w:rsid w:val="00015947"/>
    <w:rsid w:val="00016DE4"/>
    <w:rsid w:val="0001738E"/>
    <w:rsid w:val="00017440"/>
    <w:rsid w:val="000204C2"/>
    <w:rsid w:val="000208B3"/>
    <w:rsid w:val="00020A6D"/>
    <w:rsid w:val="00021104"/>
    <w:rsid w:val="00021826"/>
    <w:rsid w:val="000224E4"/>
    <w:rsid w:val="00023798"/>
    <w:rsid w:val="00024B1F"/>
    <w:rsid w:val="000251D7"/>
    <w:rsid w:val="000258C2"/>
    <w:rsid w:val="00025DEC"/>
    <w:rsid w:val="0002626E"/>
    <w:rsid w:val="00027089"/>
    <w:rsid w:val="00030148"/>
    <w:rsid w:val="0003155F"/>
    <w:rsid w:val="000315AF"/>
    <w:rsid w:val="00031FE4"/>
    <w:rsid w:val="00032649"/>
    <w:rsid w:val="000327B5"/>
    <w:rsid w:val="00033381"/>
    <w:rsid w:val="00033725"/>
    <w:rsid w:val="00033AA4"/>
    <w:rsid w:val="00035619"/>
    <w:rsid w:val="00035691"/>
    <w:rsid w:val="00035FDA"/>
    <w:rsid w:val="00036296"/>
    <w:rsid w:val="000365A1"/>
    <w:rsid w:val="00036600"/>
    <w:rsid w:val="000366F5"/>
    <w:rsid w:val="000368F0"/>
    <w:rsid w:val="00037767"/>
    <w:rsid w:val="00037A0C"/>
    <w:rsid w:val="00037F3F"/>
    <w:rsid w:val="00040699"/>
    <w:rsid w:val="00040726"/>
    <w:rsid w:val="00041F00"/>
    <w:rsid w:val="0004263F"/>
    <w:rsid w:val="00042ACC"/>
    <w:rsid w:val="0004326C"/>
    <w:rsid w:val="00043A3A"/>
    <w:rsid w:val="00043C1A"/>
    <w:rsid w:val="00043CCB"/>
    <w:rsid w:val="00043D79"/>
    <w:rsid w:val="00043EEF"/>
    <w:rsid w:val="00044789"/>
    <w:rsid w:val="00045335"/>
    <w:rsid w:val="00045695"/>
    <w:rsid w:val="00046BDF"/>
    <w:rsid w:val="00046F5E"/>
    <w:rsid w:val="00047985"/>
    <w:rsid w:val="00050317"/>
    <w:rsid w:val="00050DBE"/>
    <w:rsid w:val="000511DB"/>
    <w:rsid w:val="00051515"/>
    <w:rsid w:val="00051E8C"/>
    <w:rsid w:val="00052B96"/>
    <w:rsid w:val="00052F67"/>
    <w:rsid w:val="00053058"/>
    <w:rsid w:val="00053185"/>
    <w:rsid w:val="000531B1"/>
    <w:rsid w:val="000540B6"/>
    <w:rsid w:val="0005414D"/>
    <w:rsid w:val="00054488"/>
    <w:rsid w:val="000544C1"/>
    <w:rsid w:val="00054839"/>
    <w:rsid w:val="00054B88"/>
    <w:rsid w:val="00054B8F"/>
    <w:rsid w:val="0005503F"/>
    <w:rsid w:val="0005513F"/>
    <w:rsid w:val="000554EC"/>
    <w:rsid w:val="000558A3"/>
    <w:rsid w:val="00055F65"/>
    <w:rsid w:val="0005601A"/>
    <w:rsid w:val="000561E4"/>
    <w:rsid w:val="000563C8"/>
    <w:rsid w:val="00056CE0"/>
    <w:rsid w:val="000574C5"/>
    <w:rsid w:val="00057B73"/>
    <w:rsid w:val="00057CC4"/>
    <w:rsid w:val="00057D81"/>
    <w:rsid w:val="00060089"/>
    <w:rsid w:val="00060F96"/>
    <w:rsid w:val="00061090"/>
    <w:rsid w:val="0006117D"/>
    <w:rsid w:val="00061567"/>
    <w:rsid w:val="0006178B"/>
    <w:rsid w:val="0006196F"/>
    <w:rsid w:val="00061C78"/>
    <w:rsid w:val="00062664"/>
    <w:rsid w:val="00062F3E"/>
    <w:rsid w:val="0006375A"/>
    <w:rsid w:val="00063B29"/>
    <w:rsid w:val="000641A1"/>
    <w:rsid w:val="000642C3"/>
    <w:rsid w:val="00064C36"/>
    <w:rsid w:val="00064FCD"/>
    <w:rsid w:val="00065CB5"/>
    <w:rsid w:val="00066009"/>
    <w:rsid w:val="000660AC"/>
    <w:rsid w:val="000663AA"/>
    <w:rsid w:val="00066571"/>
    <w:rsid w:val="0006680C"/>
    <w:rsid w:val="00066D1A"/>
    <w:rsid w:val="00067215"/>
    <w:rsid w:val="000673DB"/>
    <w:rsid w:val="00070E99"/>
    <w:rsid w:val="000717A9"/>
    <w:rsid w:val="0007201F"/>
    <w:rsid w:val="00072D70"/>
    <w:rsid w:val="00072EC7"/>
    <w:rsid w:val="00072EDD"/>
    <w:rsid w:val="00073707"/>
    <w:rsid w:val="00073C08"/>
    <w:rsid w:val="00073F69"/>
    <w:rsid w:val="0007431C"/>
    <w:rsid w:val="000743C4"/>
    <w:rsid w:val="00074750"/>
    <w:rsid w:val="0007495C"/>
    <w:rsid w:val="00075754"/>
    <w:rsid w:val="0007622A"/>
    <w:rsid w:val="0007631E"/>
    <w:rsid w:val="000779A2"/>
    <w:rsid w:val="00077EDB"/>
    <w:rsid w:val="00080249"/>
    <w:rsid w:val="0008061F"/>
    <w:rsid w:val="000811B1"/>
    <w:rsid w:val="00081502"/>
    <w:rsid w:val="000815A2"/>
    <w:rsid w:val="000816D5"/>
    <w:rsid w:val="00081702"/>
    <w:rsid w:val="00081AC7"/>
    <w:rsid w:val="00081CDC"/>
    <w:rsid w:val="000820A9"/>
    <w:rsid w:val="000821E8"/>
    <w:rsid w:val="00082C1E"/>
    <w:rsid w:val="00083136"/>
    <w:rsid w:val="0008358E"/>
    <w:rsid w:val="000837F3"/>
    <w:rsid w:val="00083872"/>
    <w:rsid w:val="00083CA5"/>
    <w:rsid w:val="00083D9F"/>
    <w:rsid w:val="0008412E"/>
    <w:rsid w:val="00084E4C"/>
    <w:rsid w:val="00085D3B"/>
    <w:rsid w:val="00086625"/>
    <w:rsid w:val="00086825"/>
    <w:rsid w:val="00086A7E"/>
    <w:rsid w:val="00086C80"/>
    <w:rsid w:val="0009035C"/>
    <w:rsid w:val="00090456"/>
    <w:rsid w:val="000909C4"/>
    <w:rsid w:val="0009148F"/>
    <w:rsid w:val="000918C8"/>
    <w:rsid w:val="00091B1F"/>
    <w:rsid w:val="00091B74"/>
    <w:rsid w:val="000923F3"/>
    <w:rsid w:val="00092407"/>
    <w:rsid w:val="00092ED8"/>
    <w:rsid w:val="000938A4"/>
    <w:rsid w:val="00094112"/>
    <w:rsid w:val="000945D6"/>
    <w:rsid w:val="00094F84"/>
    <w:rsid w:val="00095B7C"/>
    <w:rsid w:val="00095D27"/>
    <w:rsid w:val="00096451"/>
    <w:rsid w:val="00096BCA"/>
    <w:rsid w:val="00096EB6"/>
    <w:rsid w:val="0009768D"/>
    <w:rsid w:val="000A0478"/>
    <w:rsid w:val="000A0480"/>
    <w:rsid w:val="000A075D"/>
    <w:rsid w:val="000A08D1"/>
    <w:rsid w:val="000A0B3B"/>
    <w:rsid w:val="000A0BE9"/>
    <w:rsid w:val="000A188C"/>
    <w:rsid w:val="000A195F"/>
    <w:rsid w:val="000A1BC3"/>
    <w:rsid w:val="000A1CEA"/>
    <w:rsid w:val="000A27D5"/>
    <w:rsid w:val="000A2912"/>
    <w:rsid w:val="000A2ACA"/>
    <w:rsid w:val="000A2C12"/>
    <w:rsid w:val="000A2D4F"/>
    <w:rsid w:val="000A321B"/>
    <w:rsid w:val="000A3676"/>
    <w:rsid w:val="000A41FA"/>
    <w:rsid w:val="000A4515"/>
    <w:rsid w:val="000A51EC"/>
    <w:rsid w:val="000A5AC2"/>
    <w:rsid w:val="000A612F"/>
    <w:rsid w:val="000A6922"/>
    <w:rsid w:val="000A70EF"/>
    <w:rsid w:val="000A73E8"/>
    <w:rsid w:val="000A772B"/>
    <w:rsid w:val="000A7943"/>
    <w:rsid w:val="000A7F5F"/>
    <w:rsid w:val="000B0035"/>
    <w:rsid w:val="000B03DF"/>
    <w:rsid w:val="000B05AE"/>
    <w:rsid w:val="000B0ED1"/>
    <w:rsid w:val="000B1103"/>
    <w:rsid w:val="000B1139"/>
    <w:rsid w:val="000B1502"/>
    <w:rsid w:val="000B184A"/>
    <w:rsid w:val="000B18D5"/>
    <w:rsid w:val="000B1BCA"/>
    <w:rsid w:val="000B1E5F"/>
    <w:rsid w:val="000B215F"/>
    <w:rsid w:val="000B29C3"/>
    <w:rsid w:val="000B34DF"/>
    <w:rsid w:val="000B3740"/>
    <w:rsid w:val="000B3987"/>
    <w:rsid w:val="000B473F"/>
    <w:rsid w:val="000B48D0"/>
    <w:rsid w:val="000B4F4D"/>
    <w:rsid w:val="000B4FC6"/>
    <w:rsid w:val="000B5288"/>
    <w:rsid w:val="000B5C8D"/>
    <w:rsid w:val="000B5F93"/>
    <w:rsid w:val="000B6E9D"/>
    <w:rsid w:val="000B705C"/>
    <w:rsid w:val="000B7232"/>
    <w:rsid w:val="000C0F27"/>
    <w:rsid w:val="000C105A"/>
    <w:rsid w:val="000C13D4"/>
    <w:rsid w:val="000C1FB1"/>
    <w:rsid w:val="000C30C0"/>
    <w:rsid w:val="000C3B08"/>
    <w:rsid w:val="000C49FD"/>
    <w:rsid w:val="000C586C"/>
    <w:rsid w:val="000C5BF9"/>
    <w:rsid w:val="000C66E2"/>
    <w:rsid w:val="000C6720"/>
    <w:rsid w:val="000C77E9"/>
    <w:rsid w:val="000C7EA3"/>
    <w:rsid w:val="000D02F7"/>
    <w:rsid w:val="000D0CA6"/>
    <w:rsid w:val="000D18E7"/>
    <w:rsid w:val="000D1C43"/>
    <w:rsid w:val="000D2155"/>
    <w:rsid w:val="000D2C8D"/>
    <w:rsid w:val="000D38B3"/>
    <w:rsid w:val="000D3FB5"/>
    <w:rsid w:val="000D4345"/>
    <w:rsid w:val="000D55DC"/>
    <w:rsid w:val="000D57EE"/>
    <w:rsid w:val="000D5D1E"/>
    <w:rsid w:val="000D6239"/>
    <w:rsid w:val="000D6609"/>
    <w:rsid w:val="000D6F5E"/>
    <w:rsid w:val="000D7B51"/>
    <w:rsid w:val="000D7D5C"/>
    <w:rsid w:val="000E0248"/>
    <w:rsid w:val="000E0A5F"/>
    <w:rsid w:val="000E0E38"/>
    <w:rsid w:val="000E10C8"/>
    <w:rsid w:val="000E1117"/>
    <w:rsid w:val="000E11CD"/>
    <w:rsid w:val="000E11FC"/>
    <w:rsid w:val="000E12D2"/>
    <w:rsid w:val="000E15A8"/>
    <w:rsid w:val="000E1B22"/>
    <w:rsid w:val="000E1BF1"/>
    <w:rsid w:val="000E25C7"/>
    <w:rsid w:val="000E2C2F"/>
    <w:rsid w:val="000E2DC3"/>
    <w:rsid w:val="000E32C9"/>
    <w:rsid w:val="000E34D6"/>
    <w:rsid w:val="000E4073"/>
    <w:rsid w:val="000E467F"/>
    <w:rsid w:val="000E481D"/>
    <w:rsid w:val="000E52A8"/>
    <w:rsid w:val="000E56CC"/>
    <w:rsid w:val="000E57A4"/>
    <w:rsid w:val="000E6751"/>
    <w:rsid w:val="000E7049"/>
    <w:rsid w:val="000F0D5B"/>
    <w:rsid w:val="000F112A"/>
    <w:rsid w:val="000F1A29"/>
    <w:rsid w:val="000F1C69"/>
    <w:rsid w:val="000F1D1C"/>
    <w:rsid w:val="000F2083"/>
    <w:rsid w:val="000F28F8"/>
    <w:rsid w:val="000F30B0"/>
    <w:rsid w:val="000F350B"/>
    <w:rsid w:val="000F3A1E"/>
    <w:rsid w:val="000F3A50"/>
    <w:rsid w:val="000F3ABC"/>
    <w:rsid w:val="000F3AFC"/>
    <w:rsid w:val="000F3B41"/>
    <w:rsid w:val="000F3F06"/>
    <w:rsid w:val="000F42D4"/>
    <w:rsid w:val="000F4799"/>
    <w:rsid w:val="000F540D"/>
    <w:rsid w:val="000F54CD"/>
    <w:rsid w:val="000F60E2"/>
    <w:rsid w:val="000F6791"/>
    <w:rsid w:val="000F6B30"/>
    <w:rsid w:val="000F71DF"/>
    <w:rsid w:val="000F7992"/>
    <w:rsid w:val="000F7BC3"/>
    <w:rsid w:val="000F7BCD"/>
    <w:rsid w:val="00100492"/>
    <w:rsid w:val="00101AD1"/>
    <w:rsid w:val="0010258C"/>
    <w:rsid w:val="00103326"/>
    <w:rsid w:val="00103CD7"/>
    <w:rsid w:val="00104568"/>
    <w:rsid w:val="00105251"/>
    <w:rsid w:val="0010586E"/>
    <w:rsid w:val="00105990"/>
    <w:rsid w:val="00105A43"/>
    <w:rsid w:val="00105F45"/>
    <w:rsid w:val="001065DF"/>
    <w:rsid w:val="0010761B"/>
    <w:rsid w:val="00107712"/>
    <w:rsid w:val="001079AE"/>
    <w:rsid w:val="00107B8B"/>
    <w:rsid w:val="0011013B"/>
    <w:rsid w:val="001115DD"/>
    <w:rsid w:val="00111B73"/>
    <w:rsid w:val="00112152"/>
    <w:rsid w:val="001122D2"/>
    <w:rsid w:val="00112868"/>
    <w:rsid w:val="00112942"/>
    <w:rsid w:val="001130CF"/>
    <w:rsid w:val="00113F13"/>
    <w:rsid w:val="001143B6"/>
    <w:rsid w:val="001145E1"/>
    <w:rsid w:val="00114618"/>
    <w:rsid w:val="0011511D"/>
    <w:rsid w:val="00116C4D"/>
    <w:rsid w:val="00116DAB"/>
    <w:rsid w:val="00116E51"/>
    <w:rsid w:val="001173DF"/>
    <w:rsid w:val="001175AF"/>
    <w:rsid w:val="001177C6"/>
    <w:rsid w:val="00117905"/>
    <w:rsid w:val="00117B05"/>
    <w:rsid w:val="001202AA"/>
    <w:rsid w:val="0012081C"/>
    <w:rsid w:val="00121FDD"/>
    <w:rsid w:val="00122974"/>
    <w:rsid w:val="00122D04"/>
    <w:rsid w:val="00122FB7"/>
    <w:rsid w:val="00123E70"/>
    <w:rsid w:val="00123F0B"/>
    <w:rsid w:val="0012539C"/>
    <w:rsid w:val="001253C4"/>
    <w:rsid w:val="0012577B"/>
    <w:rsid w:val="00125B58"/>
    <w:rsid w:val="00125CFA"/>
    <w:rsid w:val="001262B1"/>
    <w:rsid w:val="001272CE"/>
    <w:rsid w:val="001272FE"/>
    <w:rsid w:val="00127889"/>
    <w:rsid w:val="00127F66"/>
    <w:rsid w:val="00127F85"/>
    <w:rsid w:val="00130023"/>
    <w:rsid w:val="001306DB"/>
    <w:rsid w:val="00130A57"/>
    <w:rsid w:val="00131026"/>
    <w:rsid w:val="0013127D"/>
    <w:rsid w:val="00131522"/>
    <w:rsid w:val="0013157B"/>
    <w:rsid w:val="0013185C"/>
    <w:rsid w:val="001321EB"/>
    <w:rsid w:val="001323F9"/>
    <w:rsid w:val="001326B4"/>
    <w:rsid w:val="00133558"/>
    <w:rsid w:val="001336B2"/>
    <w:rsid w:val="001348B2"/>
    <w:rsid w:val="00134A67"/>
    <w:rsid w:val="00134ABB"/>
    <w:rsid w:val="00135A83"/>
    <w:rsid w:val="001361EB"/>
    <w:rsid w:val="00136D59"/>
    <w:rsid w:val="001370A2"/>
    <w:rsid w:val="001371B9"/>
    <w:rsid w:val="001376D4"/>
    <w:rsid w:val="00137D58"/>
    <w:rsid w:val="00140563"/>
    <w:rsid w:val="0014065C"/>
    <w:rsid w:val="00140A31"/>
    <w:rsid w:val="00140DFE"/>
    <w:rsid w:val="00141396"/>
    <w:rsid w:val="00141F44"/>
    <w:rsid w:val="00142E0C"/>
    <w:rsid w:val="00142E4D"/>
    <w:rsid w:val="00142F47"/>
    <w:rsid w:val="0014398D"/>
    <w:rsid w:val="00143BC6"/>
    <w:rsid w:val="00144569"/>
    <w:rsid w:val="00145017"/>
    <w:rsid w:val="0014513B"/>
    <w:rsid w:val="00145B0D"/>
    <w:rsid w:val="001467CA"/>
    <w:rsid w:val="00146B14"/>
    <w:rsid w:val="00147374"/>
    <w:rsid w:val="00147834"/>
    <w:rsid w:val="00147B4D"/>
    <w:rsid w:val="00147D5D"/>
    <w:rsid w:val="00147FD6"/>
    <w:rsid w:val="0015070A"/>
    <w:rsid w:val="00150A38"/>
    <w:rsid w:val="00150AD9"/>
    <w:rsid w:val="00150F3C"/>
    <w:rsid w:val="00151044"/>
    <w:rsid w:val="001512C0"/>
    <w:rsid w:val="001516A7"/>
    <w:rsid w:val="00151766"/>
    <w:rsid w:val="00151E70"/>
    <w:rsid w:val="00152792"/>
    <w:rsid w:val="00153001"/>
    <w:rsid w:val="00155E37"/>
    <w:rsid w:val="0015658A"/>
    <w:rsid w:val="00157AD1"/>
    <w:rsid w:val="00157BE3"/>
    <w:rsid w:val="001606F5"/>
    <w:rsid w:val="00161B41"/>
    <w:rsid w:val="00161BE2"/>
    <w:rsid w:val="00161CFE"/>
    <w:rsid w:val="00162453"/>
    <w:rsid w:val="0016294D"/>
    <w:rsid w:val="00163A45"/>
    <w:rsid w:val="00164959"/>
    <w:rsid w:val="0016525C"/>
    <w:rsid w:val="00165AA6"/>
    <w:rsid w:val="00165CDF"/>
    <w:rsid w:val="00165D85"/>
    <w:rsid w:val="001660B0"/>
    <w:rsid w:val="001662E2"/>
    <w:rsid w:val="0016674D"/>
    <w:rsid w:val="00166B13"/>
    <w:rsid w:val="00167119"/>
    <w:rsid w:val="00167475"/>
    <w:rsid w:val="00167FCC"/>
    <w:rsid w:val="001707F2"/>
    <w:rsid w:val="00170A4B"/>
    <w:rsid w:val="00170A5F"/>
    <w:rsid w:val="00171204"/>
    <w:rsid w:val="00171308"/>
    <w:rsid w:val="001713F4"/>
    <w:rsid w:val="00171485"/>
    <w:rsid w:val="001721FE"/>
    <w:rsid w:val="00172A02"/>
    <w:rsid w:val="00173788"/>
    <w:rsid w:val="00174664"/>
    <w:rsid w:val="00174F2E"/>
    <w:rsid w:val="0017551C"/>
    <w:rsid w:val="00175D72"/>
    <w:rsid w:val="001760D6"/>
    <w:rsid w:val="00177218"/>
    <w:rsid w:val="00177BE4"/>
    <w:rsid w:val="00177E71"/>
    <w:rsid w:val="001807B1"/>
    <w:rsid w:val="0018096B"/>
    <w:rsid w:val="001813E2"/>
    <w:rsid w:val="00182110"/>
    <w:rsid w:val="00182373"/>
    <w:rsid w:val="0018268B"/>
    <w:rsid w:val="00182716"/>
    <w:rsid w:val="00182ADA"/>
    <w:rsid w:val="00182C6F"/>
    <w:rsid w:val="00182F63"/>
    <w:rsid w:val="001830E1"/>
    <w:rsid w:val="00183536"/>
    <w:rsid w:val="0018393A"/>
    <w:rsid w:val="00183B08"/>
    <w:rsid w:val="00183B59"/>
    <w:rsid w:val="00183CE3"/>
    <w:rsid w:val="00184079"/>
    <w:rsid w:val="00184EA9"/>
    <w:rsid w:val="00184EC0"/>
    <w:rsid w:val="00185018"/>
    <w:rsid w:val="0018578F"/>
    <w:rsid w:val="00185B11"/>
    <w:rsid w:val="00186AD2"/>
    <w:rsid w:val="0018702C"/>
    <w:rsid w:val="0018739C"/>
    <w:rsid w:val="0019074E"/>
    <w:rsid w:val="00190B8E"/>
    <w:rsid w:val="0019122F"/>
    <w:rsid w:val="001915C2"/>
    <w:rsid w:val="001919B4"/>
    <w:rsid w:val="00191CE4"/>
    <w:rsid w:val="001927B6"/>
    <w:rsid w:val="001928C7"/>
    <w:rsid w:val="0019296F"/>
    <w:rsid w:val="00192BA4"/>
    <w:rsid w:val="00192F84"/>
    <w:rsid w:val="001939F5"/>
    <w:rsid w:val="001942F4"/>
    <w:rsid w:val="001943C6"/>
    <w:rsid w:val="001946E7"/>
    <w:rsid w:val="001948FE"/>
    <w:rsid w:val="00194A58"/>
    <w:rsid w:val="001955CE"/>
    <w:rsid w:val="00195879"/>
    <w:rsid w:val="00195EE8"/>
    <w:rsid w:val="0019693B"/>
    <w:rsid w:val="0019693D"/>
    <w:rsid w:val="00196BE1"/>
    <w:rsid w:val="00197096"/>
    <w:rsid w:val="001A0CC9"/>
    <w:rsid w:val="001A1163"/>
    <w:rsid w:val="001A12C1"/>
    <w:rsid w:val="001A172D"/>
    <w:rsid w:val="001A1818"/>
    <w:rsid w:val="001A1C9E"/>
    <w:rsid w:val="001A1F0A"/>
    <w:rsid w:val="001A2926"/>
    <w:rsid w:val="001A2C88"/>
    <w:rsid w:val="001A3B2E"/>
    <w:rsid w:val="001A3BD9"/>
    <w:rsid w:val="001A408D"/>
    <w:rsid w:val="001A4AE6"/>
    <w:rsid w:val="001A5965"/>
    <w:rsid w:val="001A6143"/>
    <w:rsid w:val="001A6188"/>
    <w:rsid w:val="001A6192"/>
    <w:rsid w:val="001A6C26"/>
    <w:rsid w:val="001A7130"/>
    <w:rsid w:val="001A772D"/>
    <w:rsid w:val="001A7F36"/>
    <w:rsid w:val="001B050F"/>
    <w:rsid w:val="001B0A22"/>
    <w:rsid w:val="001B0C34"/>
    <w:rsid w:val="001B1251"/>
    <w:rsid w:val="001B19DF"/>
    <w:rsid w:val="001B2026"/>
    <w:rsid w:val="001B2421"/>
    <w:rsid w:val="001B2718"/>
    <w:rsid w:val="001B2FB2"/>
    <w:rsid w:val="001B34B7"/>
    <w:rsid w:val="001B3816"/>
    <w:rsid w:val="001B395C"/>
    <w:rsid w:val="001B41AC"/>
    <w:rsid w:val="001B49D7"/>
    <w:rsid w:val="001B4CA7"/>
    <w:rsid w:val="001B50D0"/>
    <w:rsid w:val="001B5574"/>
    <w:rsid w:val="001B59FC"/>
    <w:rsid w:val="001B5BA1"/>
    <w:rsid w:val="001B5DA1"/>
    <w:rsid w:val="001B60F4"/>
    <w:rsid w:val="001B65A5"/>
    <w:rsid w:val="001B6D14"/>
    <w:rsid w:val="001B6F25"/>
    <w:rsid w:val="001B6FAD"/>
    <w:rsid w:val="001B7082"/>
    <w:rsid w:val="001B77C1"/>
    <w:rsid w:val="001B798B"/>
    <w:rsid w:val="001B7C94"/>
    <w:rsid w:val="001C007C"/>
    <w:rsid w:val="001C02CC"/>
    <w:rsid w:val="001C08C6"/>
    <w:rsid w:val="001C112B"/>
    <w:rsid w:val="001C1412"/>
    <w:rsid w:val="001C25F2"/>
    <w:rsid w:val="001C2A0A"/>
    <w:rsid w:val="001C38D3"/>
    <w:rsid w:val="001C3AF4"/>
    <w:rsid w:val="001C3C48"/>
    <w:rsid w:val="001C41B0"/>
    <w:rsid w:val="001C4A00"/>
    <w:rsid w:val="001C4A8F"/>
    <w:rsid w:val="001C4CAE"/>
    <w:rsid w:val="001C5296"/>
    <w:rsid w:val="001C539D"/>
    <w:rsid w:val="001C5757"/>
    <w:rsid w:val="001C5978"/>
    <w:rsid w:val="001C5A04"/>
    <w:rsid w:val="001C5AC6"/>
    <w:rsid w:val="001C6640"/>
    <w:rsid w:val="001C6A20"/>
    <w:rsid w:val="001C6D78"/>
    <w:rsid w:val="001C6DC9"/>
    <w:rsid w:val="001C778C"/>
    <w:rsid w:val="001C7B83"/>
    <w:rsid w:val="001C7CB2"/>
    <w:rsid w:val="001D017E"/>
    <w:rsid w:val="001D0537"/>
    <w:rsid w:val="001D09EA"/>
    <w:rsid w:val="001D12FC"/>
    <w:rsid w:val="001D1840"/>
    <w:rsid w:val="001D2947"/>
    <w:rsid w:val="001D2E39"/>
    <w:rsid w:val="001D31B3"/>
    <w:rsid w:val="001D32DC"/>
    <w:rsid w:val="001D3494"/>
    <w:rsid w:val="001D3B11"/>
    <w:rsid w:val="001D3B8C"/>
    <w:rsid w:val="001D46E3"/>
    <w:rsid w:val="001D5121"/>
    <w:rsid w:val="001D5542"/>
    <w:rsid w:val="001D59E3"/>
    <w:rsid w:val="001D5B46"/>
    <w:rsid w:val="001D6607"/>
    <w:rsid w:val="001D673E"/>
    <w:rsid w:val="001D67B9"/>
    <w:rsid w:val="001D72FC"/>
    <w:rsid w:val="001D7C39"/>
    <w:rsid w:val="001D7E41"/>
    <w:rsid w:val="001E007E"/>
    <w:rsid w:val="001E0210"/>
    <w:rsid w:val="001E0B15"/>
    <w:rsid w:val="001E0FE7"/>
    <w:rsid w:val="001E10B8"/>
    <w:rsid w:val="001E12AC"/>
    <w:rsid w:val="001E1404"/>
    <w:rsid w:val="001E2430"/>
    <w:rsid w:val="001E24AE"/>
    <w:rsid w:val="001E33D6"/>
    <w:rsid w:val="001E3747"/>
    <w:rsid w:val="001E3959"/>
    <w:rsid w:val="001E4048"/>
    <w:rsid w:val="001E41ED"/>
    <w:rsid w:val="001E4443"/>
    <w:rsid w:val="001E4E8D"/>
    <w:rsid w:val="001E4FCD"/>
    <w:rsid w:val="001E52D6"/>
    <w:rsid w:val="001E5430"/>
    <w:rsid w:val="001E5C91"/>
    <w:rsid w:val="001E70F3"/>
    <w:rsid w:val="001E7DBC"/>
    <w:rsid w:val="001F2930"/>
    <w:rsid w:val="001F2D8E"/>
    <w:rsid w:val="001F32C5"/>
    <w:rsid w:val="001F35B1"/>
    <w:rsid w:val="001F4386"/>
    <w:rsid w:val="001F4B63"/>
    <w:rsid w:val="001F4CAF"/>
    <w:rsid w:val="001F5B11"/>
    <w:rsid w:val="001F5C55"/>
    <w:rsid w:val="001F760B"/>
    <w:rsid w:val="001F7800"/>
    <w:rsid w:val="00200306"/>
    <w:rsid w:val="00201966"/>
    <w:rsid w:val="00201B85"/>
    <w:rsid w:val="00202102"/>
    <w:rsid w:val="002021DF"/>
    <w:rsid w:val="0020227D"/>
    <w:rsid w:val="0020266C"/>
    <w:rsid w:val="00202A85"/>
    <w:rsid w:val="00203EF1"/>
    <w:rsid w:val="00204169"/>
    <w:rsid w:val="00204199"/>
    <w:rsid w:val="002049AD"/>
    <w:rsid w:val="00204A4C"/>
    <w:rsid w:val="00204C4C"/>
    <w:rsid w:val="00204D48"/>
    <w:rsid w:val="00205C42"/>
    <w:rsid w:val="00205F3A"/>
    <w:rsid w:val="00206AE8"/>
    <w:rsid w:val="00206DFC"/>
    <w:rsid w:val="00207B44"/>
    <w:rsid w:val="00207EB7"/>
    <w:rsid w:val="002106E1"/>
    <w:rsid w:val="00210D6E"/>
    <w:rsid w:val="00211207"/>
    <w:rsid w:val="0021120C"/>
    <w:rsid w:val="0021175A"/>
    <w:rsid w:val="002127D0"/>
    <w:rsid w:val="00212D90"/>
    <w:rsid w:val="0021388F"/>
    <w:rsid w:val="002138C2"/>
    <w:rsid w:val="00214832"/>
    <w:rsid w:val="002148C6"/>
    <w:rsid w:val="00214AB8"/>
    <w:rsid w:val="00214F7F"/>
    <w:rsid w:val="0021565E"/>
    <w:rsid w:val="00215A74"/>
    <w:rsid w:val="00215C0C"/>
    <w:rsid w:val="0021681D"/>
    <w:rsid w:val="00217CF2"/>
    <w:rsid w:val="00217FBE"/>
    <w:rsid w:val="002206F7"/>
    <w:rsid w:val="00221974"/>
    <w:rsid w:val="002220F1"/>
    <w:rsid w:val="002223ED"/>
    <w:rsid w:val="00222C59"/>
    <w:rsid w:val="00223507"/>
    <w:rsid w:val="002235EF"/>
    <w:rsid w:val="002243D2"/>
    <w:rsid w:val="00224937"/>
    <w:rsid w:val="00224EE9"/>
    <w:rsid w:val="00225483"/>
    <w:rsid w:val="002254B2"/>
    <w:rsid w:val="002254EA"/>
    <w:rsid w:val="002257EC"/>
    <w:rsid w:val="00226887"/>
    <w:rsid w:val="00226AD6"/>
    <w:rsid w:val="00226DE3"/>
    <w:rsid w:val="00227324"/>
    <w:rsid w:val="002274DE"/>
    <w:rsid w:val="00227E53"/>
    <w:rsid w:val="00230329"/>
    <w:rsid w:val="0023083B"/>
    <w:rsid w:val="00230A17"/>
    <w:rsid w:val="00230D73"/>
    <w:rsid w:val="002319D2"/>
    <w:rsid w:val="00233CD2"/>
    <w:rsid w:val="00234293"/>
    <w:rsid w:val="00235780"/>
    <w:rsid w:val="00235AA2"/>
    <w:rsid w:val="00236109"/>
    <w:rsid w:val="00236280"/>
    <w:rsid w:val="002366CA"/>
    <w:rsid w:val="00236FFA"/>
    <w:rsid w:val="00237D93"/>
    <w:rsid w:val="00240CB9"/>
    <w:rsid w:val="00240CC5"/>
    <w:rsid w:val="002414A6"/>
    <w:rsid w:val="00241ABC"/>
    <w:rsid w:val="00241BF7"/>
    <w:rsid w:val="002422B9"/>
    <w:rsid w:val="00242807"/>
    <w:rsid w:val="00242CF2"/>
    <w:rsid w:val="002432C9"/>
    <w:rsid w:val="00243CFC"/>
    <w:rsid w:val="00243E81"/>
    <w:rsid w:val="002450A0"/>
    <w:rsid w:val="00245126"/>
    <w:rsid w:val="00245DDB"/>
    <w:rsid w:val="00245E92"/>
    <w:rsid w:val="00245FDA"/>
    <w:rsid w:val="002461FA"/>
    <w:rsid w:val="0024788B"/>
    <w:rsid w:val="002500A8"/>
    <w:rsid w:val="002501B0"/>
    <w:rsid w:val="00250414"/>
    <w:rsid w:val="002505D9"/>
    <w:rsid w:val="002507D2"/>
    <w:rsid w:val="00250B41"/>
    <w:rsid w:val="00250B91"/>
    <w:rsid w:val="00251CA0"/>
    <w:rsid w:val="00251E8A"/>
    <w:rsid w:val="0025257E"/>
    <w:rsid w:val="002525CE"/>
    <w:rsid w:val="002528BA"/>
    <w:rsid w:val="002530E8"/>
    <w:rsid w:val="002543C0"/>
    <w:rsid w:val="00254555"/>
    <w:rsid w:val="002545C0"/>
    <w:rsid w:val="002546E0"/>
    <w:rsid w:val="00254932"/>
    <w:rsid w:val="00254FC7"/>
    <w:rsid w:val="00255BD7"/>
    <w:rsid w:val="0025652C"/>
    <w:rsid w:val="002566D6"/>
    <w:rsid w:val="002567AD"/>
    <w:rsid w:val="0025767B"/>
    <w:rsid w:val="002610F2"/>
    <w:rsid w:val="002616DE"/>
    <w:rsid w:val="002617E2"/>
    <w:rsid w:val="0026239D"/>
    <w:rsid w:val="00262EA3"/>
    <w:rsid w:val="00263289"/>
    <w:rsid w:val="002632F2"/>
    <w:rsid w:val="0026334F"/>
    <w:rsid w:val="002635B0"/>
    <w:rsid w:val="0026483D"/>
    <w:rsid w:val="00265C88"/>
    <w:rsid w:val="00266258"/>
    <w:rsid w:val="00266983"/>
    <w:rsid w:val="00266DC7"/>
    <w:rsid w:val="00267024"/>
    <w:rsid w:val="002677AD"/>
    <w:rsid w:val="00267A5C"/>
    <w:rsid w:val="0027038D"/>
    <w:rsid w:val="00270A11"/>
    <w:rsid w:val="00272432"/>
    <w:rsid w:val="00272630"/>
    <w:rsid w:val="00272ECA"/>
    <w:rsid w:val="00273ACF"/>
    <w:rsid w:val="00274BE9"/>
    <w:rsid w:val="00274F06"/>
    <w:rsid w:val="00274FE2"/>
    <w:rsid w:val="00275599"/>
    <w:rsid w:val="002755B0"/>
    <w:rsid w:val="00276442"/>
    <w:rsid w:val="002764D4"/>
    <w:rsid w:val="00276985"/>
    <w:rsid w:val="00276B53"/>
    <w:rsid w:val="002778DC"/>
    <w:rsid w:val="00277D18"/>
    <w:rsid w:val="00277F13"/>
    <w:rsid w:val="002801EE"/>
    <w:rsid w:val="00280226"/>
    <w:rsid w:val="00280D3F"/>
    <w:rsid w:val="00280F6E"/>
    <w:rsid w:val="002816AB"/>
    <w:rsid w:val="00281E0E"/>
    <w:rsid w:val="00281E22"/>
    <w:rsid w:val="00281F06"/>
    <w:rsid w:val="00282381"/>
    <w:rsid w:val="00282523"/>
    <w:rsid w:val="002826FF"/>
    <w:rsid w:val="002828F0"/>
    <w:rsid w:val="00282988"/>
    <w:rsid w:val="00282B71"/>
    <w:rsid w:val="0028315C"/>
    <w:rsid w:val="0028335F"/>
    <w:rsid w:val="00283404"/>
    <w:rsid w:val="002834C2"/>
    <w:rsid w:val="00283864"/>
    <w:rsid w:val="00283EE4"/>
    <w:rsid w:val="002853D5"/>
    <w:rsid w:val="00285AF7"/>
    <w:rsid w:val="00285EE4"/>
    <w:rsid w:val="002864B6"/>
    <w:rsid w:val="00286C30"/>
    <w:rsid w:val="002870C9"/>
    <w:rsid w:val="002875A9"/>
    <w:rsid w:val="00290142"/>
    <w:rsid w:val="0029148E"/>
    <w:rsid w:val="00291F9C"/>
    <w:rsid w:val="00292D6C"/>
    <w:rsid w:val="00292F13"/>
    <w:rsid w:val="0029323F"/>
    <w:rsid w:val="00295CCF"/>
    <w:rsid w:val="00295DEE"/>
    <w:rsid w:val="00295FFA"/>
    <w:rsid w:val="00296367"/>
    <w:rsid w:val="002964B1"/>
    <w:rsid w:val="0029688F"/>
    <w:rsid w:val="00296EA3"/>
    <w:rsid w:val="00296F68"/>
    <w:rsid w:val="00297141"/>
    <w:rsid w:val="002972D9"/>
    <w:rsid w:val="0029773D"/>
    <w:rsid w:val="0029777C"/>
    <w:rsid w:val="00297998"/>
    <w:rsid w:val="002A0B30"/>
    <w:rsid w:val="002A192D"/>
    <w:rsid w:val="002A1ADB"/>
    <w:rsid w:val="002A1C61"/>
    <w:rsid w:val="002A1EFF"/>
    <w:rsid w:val="002A2324"/>
    <w:rsid w:val="002A266C"/>
    <w:rsid w:val="002A298B"/>
    <w:rsid w:val="002A2E2E"/>
    <w:rsid w:val="002A2ED0"/>
    <w:rsid w:val="002A4158"/>
    <w:rsid w:val="002A5254"/>
    <w:rsid w:val="002A6BFB"/>
    <w:rsid w:val="002B0195"/>
    <w:rsid w:val="002B0EB1"/>
    <w:rsid w:val="002B1F99"/>
    <w:rsid w:val="002B2A99"/>
    <w:rsid w:val="002B315E"/>
    <w:rsid w:val="002B330C"/>
    <w:rsid w:val="002B34DE"/>
    <w:rsid w:val="002B372E"/>
    <w:rsid w:val="002B3E75"/>
    <w:rsid w:val="002B47BF"/>
    <w:rsid w:val="002B4A1B"/>
    <w:rsid w:val="002B4B93"/>
    <w:rsid w:val="002B4BE5"/>
    <w:rsid w:val="002B4D55"/>
    <w:rsid w:val="002B548F"/>
    <w:rsid w:val="002B68B5"/>
    <w:rsid w:val="002B6B4F"/>
    <w:rsid w:val="002B6B7B"/>
    <w:rsid w:val="002B701E"/>
    <w:rsid w:val="002B7647"/>
    <w:rsid w:val="002B770B"/>
    <w:rsid w:val="002B7738"/>
    <w:rsid w:val="002C00FF"/>
    <w:rsid w:val="002C0966"/>
    <w:rsid w:val="002C0DBD"/>
    <w:rsid w:val="002C15EE"/>
    <w:rsid w:val="002C1D39"/>
    <w:rsid w:val="002C2C8B"/>
    <w:rsid w:val="002C321B"/>
    <w:rsid w:val="002C3B02"/>
    <w:rsid w:val="002C3FD8"/>
    <w:rsid w:val="002C4370"/>
    <w:rsid w:val="002C4725"/>
    <w:rsid w:val="002C47A6"/>
    <w:rsid w:val="002C48B5"/>
    <w:rsid w:val="002C559C"/>
    <w:rsid w:val="002C5B17"/>
    <w:rsid w:val="002C5C0A"/>
    <w:rsid w:val="002C5D80"/>
    <w:rsid w:val="002C5F84"/>
    <w:rsid w:val="002C68CA"/>
    <w:rsid w:val="002C6E10"/>
    <w:rsid w:val="002C72A8"/>
    <w:rsid w:val="002C781C"/>
    <w:rsid w:val="002D05A3"/>
    <w:rsid w:val="002D0B8A"/>
    <w:rsid w:val="002D0F8B"/>
    <w:rsid w:val="002D1A48"/>
    <w:rsid w:val="002D22FE"/>
    <w:rsid w:val="002D2583"/>
    <w:rsid w:val="002D2C4E"/>
    <w:rsid w:val="002D2C5D"/>
    <w:rsid w:val="002D2F4B"/>
    <w:rsid w:val="002D36BB"/>
    <w:rsid w:val="002D4327"/>
    <w:rsid w:val="002D45B6"/>
    <w:rsid w:val="002D48BB"/>
    <w:rsid w:val="002D4CCB"/>
    <w:rsid w:val="002D5F7D"/>
    <w:rsid w:val="002D6D2B"/>
    <w:rsid w:val="002D6E78"/>
    <w:rsid w:val="002D71AC"/>
    <w:rsid w:val="002D75A7"/>
    <w:rsid w:val="002E06C3"/>
    <w:rsid w:val="002E07F6"/>
    <w:rsid w:val="002E0D01"/>
    <w:rsid w:val="002E105A"/>
    <w:rsid w:val="002E141E"/>
    <w:rsid w:val="002E1C0A"/>
    <w:rsid w:val="002E2F44"/>
    <w:rsid w:val="002E5575"/>
    <w:rsid w:val="002E592C"/>
    <w:rsid w:val="002E5CAA"/>
    <w:rsid w:val="002E62B8"/>
    <w:rsid w:val="002E6507"/>
    <w:rsid w:val="002E6640"/>
    <w:rsid w:val="002E6C73"/>
    <w:rsid w:val="002E6F4B"/>
    <w:rsid w:val="002E6F9B"/>
    <w:rsid w:val="002F0190"/>
    <w:rsid w:val="002F0944"/>
    <w:rsid w:val="002F0B06"/>
    <w:rsid w:val="002F18AE"/>
    <w:rsid w:val="002F1B73"/>
    <w:rsid w:val="002F1CA2"/>
    <w:rsid w:val="002F222F"/>
    <w:rsid w:val="002F2B42"/>
    <w:rsid w:val="002F31E6"/>
    <w:rsid w:val="002F3CF9"/>
    <w:rsid w:val="002F41CC"/>
    <w:rsid w:val="002F4303"/>
    <w:rsid w:val="002F44C4"/>
    <w:rsid w:val="002F5C34"/>
    <w:rsid w:val="002F5FF1"/>
    <w:rsid w:val="002F67E7"/>
    <w:rsid w:val="002F6D19"/>
    <w:rsid w:val="002F6EC0"/>
    <w:rsid w:val="002F7AE5"/>
    <w:rsid w:val="002F7CB5"/>
    <w:rsid w:val="002F7EDA"/>
    <w:rsid w:val="003000A3"/>
    <w:rsid w:val="00301308"/>
    <w:rsid w:val="00301A21"/>
    <w:rsid w:val="00301A54"/>
    <w:rsid w:val="00301C34"/>
    <w:rsid w:val="00302938"/>
    <w:rsid w:val="00302B01"/>
    <w:rsid w:val="00303033"/>
    <w:rsid w:val="00303311"/>
    <w:rsid w:val="0030348F"/>
    <w:rsid w:val="00303544"/>
    <w:rsid w:val="00304903"/>
    <w:rsid w:val="00305037"/>
    <w:rsid w:val="003051DB"/>
    <w:rsid w:val="003052A2"/>
    <w:rsid w:val="003065A0"/>
    <w:rsid w:val="0030718E"/>
    <w:rsid w:val="003072CF"/>
    <w:rsid w:val="0030762C"/>
    <w:rsid w:val="00310902"/>
    <w:rsid w:val="00310F17"/>
    <w:rsid w:val="00311494"/>
    <w:rsid w:val="00311724"/>
    <w:rsid w:val="003119DC"/>
    <w:rsid w:val="003119F5"/>
    <w:rsid w:val="00311A30"/>
    <w:rsid w:val="00311B69"/>
    <w:rsid w:val="003122DD"/>
    <w:rsid w:val="00312575"/>
    <w:rsid w:val="0031357F"/>
    <w:rsid w:val="00313853"/>
    <w:rsid w:val="00314A70"/>
    <w:rsid w:val="00314B2C"/>
    <w:rsid w:val="003151D9"/>
    <w:rsid w:val="00315B75"/>
    <w:rsid w:val="00315DEA"/>
    <w:rsid w:val="00315F8E"/>
    <w:rsid w:val="00316452"/>
    <w:rsid w:val="00316DC2"/>
    <w:rsid w:val="00316E2B"/>
    <w:rsid w:val="00316E3E"/>
    <w:rsid w:val="003178CA"/>
    <w:rsid w:val="00317916"/>
    <w:rsid w:val="00317970"/>
    <w:rsid w:val="00320BDE"/>
    <w:rsid w:val="00320C15"/>
    <w:rsid w:val="0032228A"/>
    <w:rsid w:val="00322970"/>
    <w:rsid w:val="00322BAA"/>
    <w:rsid w:val="003234FB"/>
    <w:rsid w:val="003239B6"/>
    <w:rsid w:val="0032411D"/>
    <w:rsid w:val="00324A52"/>
    <w:rsid w:val="00324C29"/>
    <w:rsid w:val="00324F09"/>
    <w:rsid w:val="00325030"/>
    <w:rsid w:val="003250FD"/>
    <w:rsid w:val="00325FD4"/>
    <w:rsid w:val="003262D9"/>
    <w:rsid w:val="00327462"/>
    <w:rsid w:val="00330276"/>
    <w:rsid w:val="00330511"/>
    <w:rsid w:val="00330DAF"/>
    <w:rsid w:val="0033106F"/>
    <w:rsid w:val="003313C7"/>
    <w:rsid w:val="00331C88"/>
    <w:rsid w:val="0033203F"/>
    <w:rsid w:val="00332095"/>
    <w:rsid w:val="00332792"/>
    <w:rsid w:val="00332BEA"/>
    <w:rsid w:val="00332CEE"/>
    <w:rsid w:val="00332E9D"/>
    <w:rsid w:val="003332A9"/>
    <w:rsid w:val="00333B79"/>
    <w:rsid w:val="00333F18"/>
    <w:rsid w:val="00334565"/>
    <w:rsid w:val="0033496F"/>
    <w:rsid w:val="0033580A"/>
    <w:rsid w:val="00335910"/>
    <w:rsid w:val="00335A5E"/>
    <w:rsid w:val="00336DFF"/>
    <w:rsid w:val="00337059"/>
    <w:rsid w:val="003372FA"/>
    <w:rsid w:val="00337682"/>
    <w:rsid w:val="003401E1"/>
    <w:rsid w:val="00340245"/>
    <w:rsid w:val="00340AC5"/>
    <w:rsid w:val="00340B1E"/>
    <w:rsid w:val="00340BC6"/>
    <w:rsid w:val="0034166F"/>
    <w:rsid w:val="00341CBE"/>
    <w:rsid w:val="00341D0B"/>
    <w:rsid w:val="003422B2"/>
    <w:rsid w:val="0034241B"/>
    <w:rsid w:val="00342640"/>
    <w:rsid w:val="0034317C"/>
    <w:rsid w:val="00343678"/>
    <w:rsid w:val="00343A7B"/>
    <w:rsid w:val="00345F5D"/>
    <w:rsid w:val="00346095"/>
    <w:rsid w:val="00347111"/>
    <w:rsid w:val="0034796F"/>
    <w:rsid w:val="00347C8B"/>
    <w:rsid w:val="00347E04"/>
    <w:rsid w:val="00350F06"/>
    <w:rsid w:val="00351A08"/>
    <w:rsid w:val="00351D7E"/>
    <w:rsid w:val="003526A2"/>
    <w:rsid w:val="003528B2"/>
    <w:rsid w:val="00353467"/>
    <w:rsid w:val="00353F81"/>
    <w:rsid w:val="003548E5"/>
    <w:rsid w:val="00354A46"/>
    <w:rsid w:val="00354B51"/>
    <w:rsid w:val="0035537B"/>
    <w:rsid w:val="00355C7C"/>
    <w:rsid w:val="00357439"/>
    <w:rsid w:val="0035799B"/>
    <w:rsid w:val="003579B4"/>
    <w:rsid w:val="00357C79"/>
    <w:rsid w:val="00357F51"/>
    <w:rsid w:val="00361FA9"/>
    <w:rsid w:val="00362CFF"/>
    <w:rsid w:val="00363B1B"/>
    <w:rsid w:val="00365837"/>
    <w:rsid w:val="00365F9D"/>
    <w:rsid w:val="00366132"/>
    <w:rsid w:val="00366856"/>
    <w:rsid w:val="00366A9F"/>
    <w:rsid w:val="00366F95"/>
    <w:rsid w:val="00366FFC"/>
    <w:rsid w:val="00367A1A"/>
    <w:rsid w:val="00367B09"/>
    <w:rsid w:val="00370E25"/>
    <w:rsid w:val="00371102"/>
    <w:rsid w:val="003713BD"/>
    <w:rsid w:val="00371FC3"/>
    <w:rsid w:val="00372518"/>
    <w:rsid w:val="003726A9"/>
    <w:rsid w:val="003734BD"/>
    <w:rsid w:val="00373652"/>
    <w:rsid w:val="0037376A"/>
    <w:rsid w:val="00373942"/>
    <w:rsid w:val="003739C9"/>
    <w:rsid w:val="00373F02"/>
    <w:rsid w:val="0037461E"/>
    <w:rsid w:val="00374718"/>
    <w:rsid w:val="00374A3A"/>
    <w:rsid w:val="00375194"/>
    <w:rsid w:val="00375803"/>
    <w:rsid w:val="00375A73"/>
    <w:rsid w:val="00375AB5"/>
    <w:rsid w:val="00375BC1"/>
    <w:rsid w:val="003777E4"/>
    <w:rsid w:val="003808FE"/>
    <w:rsid w:val="0038192F"/>
    <w:rsid w:val="00381A8A"/>
    <w:rsid w:val="00381B03"/>
    <w:rsid w:val="00382058"/>
    <w:rsid w:val="00382345"/>
    <w:rsid w:val="00383C89"/>
    <w:rsid w:val="003847BF"/>
    <w:rsid w:val="003850A4"/>
    <w:rsid w:val="003855BC"/>
    <w:rsid w:val="003860E0"/>
    <w:rsid w:val="003860EC"/>
    <w:rsid w:val="00386320"/>
    <w:rsid w:val="003867C2"/>
    <w:rsid w:val="00387672"/>
    <w:rsid w:val="00390E26"/>
    <w:rsid w:val="00391289"/>
    <w:rsid w:val="00391463"/>
    <w:rsid w:val="00391EF3"/>
    <w:rsid w:val="003925D9"/>
    <w:rsid w:val="00392758"/>
    <w:rsid w:val="0039369F"/>
    <w:rsid w:val="0039375B"/>
    <w:rsid w:val="00394E02"/>
    <w:rsid w:val="00395685"/>
    <w:rsid w:val="00395694"/>
    <w:rsid w:val="00395A4E"/>
    <w:rsid w:val="00395D5A"/>
    <w:rsid w:val="0039643A"/>
    <w:rsid w:val="0039671A"/>
    <w:rsid w:val="00397437"/>
    <w:rsid w:val="003A0344"/>
    <w:rsid w:val="003A03AF"/>
    <w:rsid w:val="003A0575"/>
    <w:rsid w:val="003A0C82"/>
    <w:rsid w:val="003A0E3C"/>
    <w:rsid w:val="003A15BF"/>
    <w:rsid w:val="003A1DD3"/>
    <w:rsid w:val="003A2529"/>
    <w:rsid w:val="003A2858"/>
    <w:rsid w:val="003A2861"/>
    <w:rsid w:val="003A2A4E"/>
    <w:rsid w:val="003A371F"/>
    <w:rsid w:val="003A3DF5"/>
    <w:rsid w:val="003A4834"/>
    <w:rsid w:val="003A4919"/>
    <w:rsid w:val="003A493C"/>
    <w:rsid w:val="003A4CDE"/>
    <w:rsid w:val="003A5199"/>
    <w:rsid w:val="003A52D4"/>
    <w:rsid w:val="003A53C2"/>
    <w:rsid w:val="003A58B7"/>
    <w:rsid w:val="003A59CF"/>
    <w:rsid w:val="003A5BEF"/>
    <w:rsid w:val="003A5C52"/>
    <w:rsid w:val="003A5C63"/>
    <w:rsid w:val="003A5FBE"/>
    <w:rsid w:val="003A6249"/>
    <w:rsid w:val="003A6919"/>
    <w:rsid w:val="003A6EF0"/>
    <w:rsid w:val="003A7083"/>
    <w:rsid w:val="003B086F"/>
    <w:rsid w:val="003B10A8"/>
    <w:rsid w:val="003B125B"/>
    <w:rsid w:val="003B12FA"/>
    <w:rsid w:val="003B17B7"/>
    <w:rsid w:val="003B285B"/>
    <w:rsid w:val="003B2F03"/>
    <w:rsid w:val="003B3311"/>
    <w:rsid w:val="003B3E5B"/>
    <w:rsid w:val="003B3E62"/>
    <w:rsid w:val="003B5303"/>
    <w:rsid w:val="003B5924"/>
    <w:rsid w:val="003B59F2"/>
    <w:rsid w:val="003B6427"/>
    <w:rsid w:val="003B66E0"/>
    <w:rsid w:val="003B6A57"/>
    <w:rsid w:val="003B6E0B"/>
    <w:rsid w:val="003B6F77"/>
    <w:rsid w:val="003B795D"/>
    <w:rsid w:val="003C0087"/>
    <w:rsid w:val="003C014E"/>
    <w:rsid w:val="003C0ADF"/>
    <w:rsid w:val="003C0B13"/>
    <w:rsid w:val="003C0B31"/>
    <w:rsid w:val="003C0BD7"/>
    <w:rsid w:val="003C1925"/>
    <w:rsid w:val="003C194D"/>
    <w:rsid w:val="003C247A"/>
    <w:rsid w:val="003C25A2"/>
    <w:rsid w:val="003C3019"/>
    <w:rsid w:val="003C39A9"/>
    <w:rsid w:val="003C4713"/>
    <w:rsid w:val="003C47F2"/>
    <w:rsid w:val="003C49BE"/>
    <w:rsid w:val="003C569A"/>
    <w:rsid w:val="003C5987"/>
    <w:rsid w:val="003C5A37"/>
    <w:rsid w:val="003C5B48"/>
    <w:rsid w:val="003C5BF5"/>
    <w:rsid w:val="003C6085"/>
    <w:rsid w:val="003C6F50"/>
    <w:rsid w:val="003C7586"/>
    <w:rsid w:val="003C7756"/>
    <w:rsid w:val="003D0802"/>
    <w:rsid w:val="003D0C76"/>
    <w:rsid w:val="003D1415"/>
    <w:rsid w:val="003D1A46"/>
    <w:rsid w:val="003D2720"/>
    <w:rsid w:val="003D3274"/>
    <w:rsid w:val="003D3688"/>
    <w:rsid w:val="003D382F"/>
    <w:rsid w:val="003D3F93"/>
    <w:rsid w:val="003D43C8"/>
    <w:rsid w:val="003D456A"/>
    <w:rsid w:val="003D45BD"/>
    <w:rsid w:val="003D50FC"/>
    <w:rsid w:val="003D5679"/>
    <w:rsid w:val="003D5685"/>
    <w:rsid w:val="003D64A0"/>
    <w:rsid w:val="003D6542"/>
    <w:rsid w:val="003D66FA"/>
    <w:rsid w:val="003D7800"/>
    <w:rsid w:val="003D7BD1"/>
    <w:rsid w:val="003D7C78"/>
    <w:rsid w:val="003E05A8"/>
    <w:rsid w:val="003E060A"/>
    <w:rsid w:val="003E22B3"/>
    <w:rsid w:val="003E25A3"/>
    <w:rsid w:val="003E25BE"/>
    <w:rsid w:val="003E2726"/>
    <w:rsid w:val="003E2A2C"/>
    <w:rsid w:val="003E2CBF"/>
    <w:rsid w:val="003E2FCC"/>
    <w:rsid w:val="003E346E"/>
    <w:rsid w:val="003E36AE"/>
    <w:rsid w:val="003E468C"/>
    <w:rsid w:val="003E4910"/>
    <w:rsid w:val="003E4A0A"/>
    <w:rsid w:val="003E527B"/>
    <w:rsid w:val="003E5717"/>
    <w:rsid w:val="003E5DE9"/>
    <w:rsid w:val="003E5EFB"/>
    <w:rsid w:val="003E5FCE"/>
    <w:rsid w:val="003E6A5C"/>
    <w:rsid w:val="003E73D4"/>
    <w:rsid w:val="003E7553"/>
    <w:rsid w:val="003F0FE7"/>
    <w:rsid w:val="003F139E"/>
    <w:rsid w:val="003F177E"/>
    <w:rsid w:val="003F1A92"/>
    <w:rsid w:val="003F1BE1"/>
    <w:rsid w:val="003F1D68"/>
    <w:rsid w:val="003F2006"/>
    <w:rsid w:val="003F2974"/>
    <w:rsid w:val="003F2E47"/>
    <w:rsid w:val="003F3400"/>
    <w:rsid w:val="003F3C89"/>
    <w:rsid w:val="003F6779"/>
    <w:rsid w:val="003F6CDF"/>
    <w:rsid w:val="003F70AD"/>
    <w:rsid w:val="003F7308"/>
    <w:rsid w:val="003F7811"/>
    <w:rsid w:val="003F7D83"/>
    <w:rsid w:val="00400825"/>
    <w:rsid w:val="00400BFA"/>
    <w:rsid w:val="0040192A"/>
    <w:rsid w:val="00401B08"/>
    <w:rsid w:val="00401BA0"/>
    <w:rsid w:val="004020BA"/>
    <w:rsid w:val="00402599"/>
    <w:rsid w:val="00402925"/>
    <w:rsid w:val="00403249"/>
    <w:rsid w:val="0040346C"/>
    <w:rsid w:val="00403575"/>
    <w:rsid w:val="0040364F"/>
    <w:rsid w:val="004037B1"/>
    <w:rsid w:val="00404211"/>
    <w:rsid w:val="00404C11"/>
    <w:rsid w:val="004052C0"/>
    <w:rsid w:val="004053EC"/>
    <w:rsid w:val="00406DD7"/>
    <w:rsid w:val="00407412"/>
    <w:rsid w:val="004076F8"/>
    <w:rsid w:val="004079F6"/>
    <w:rsid w:val="00407E45"/>
    <w:rsid w:val="00410025"/>
    <w:rsid w:val="004106B9"/>
    <w:rsid w:val="00410A25"/>
    <w:rsid w:val="00410F7A"/>
    <w:rsid w:val="00411554"/>
    <w:rsid w:val="00411968"/>
    <w:rsid w:val="00411F7F"/>
    <w:rsid w:val="004123EC"/>
    <w:rsid w:val="004126E3"/>
    <w:rsid w:val="0041280D"/>
    <w:rsid w:val="00412FB3"/>
    <w:rsid w:val="0041364A"/>
    <w:rsid w:val="004138C6"/>
    <w:rsid w:val="00413A22"/>
    <w:rsid w:val="00413D62"/>
    <w:rsid w:val="00415BE4"/>
    <w:rsid w:val="00415C92"/>
    <w:rsid w:val="00416CD8"/>
    <w:rsid w:val="004170C0"/>
    <w:rsid w:val="004172C5"/>
    <w:rsid w:val="00417ABC"/>
    <w:rsid w:val="00417C01"/>
    <w:rsid w:val="004204FA"/>
    <w:rsid w:val="0042058E"/>
    <w:rsid w:val="00420705"/>
    <w:rsid w:val="00420AB4"/>
    <w:rsid w:val="004219FF"/>
    <w:rsid w:val="00421B10"/>
    <w:rsid w:val="00421BF4"/>
    <w:rsid w:val="0042204C"/>
    <w:rsid w:val="0042218A"/>
    <w:rsid w:val="004221F3"/>
    <w:rsid w:val="0042246C"/>
    <w:rsid w:val="00423825"/>
    <w:rsid w:val="00424E23"/>
    <w:rsid w:val="0042550D"/>
    <w:rsid w:val="00426395"/>
    <w:rsid w:val="0042659B"/>
    <w:rsid w:val="00426D29"/>
    <w:rsid w:val="00426EA7"/>
    <w:rsid w:val="00430305"/>
    <w:rsid w:val="00431600"/>
    <w:rsid w:val="00433F64"/>
    <w:rsid w:val="004341B0"/>
    <w:rsid w:val="0043420A"/>
    <w:rsid w:val="0043524B"/>
    <w:rsid w:val="00435584"/>
    <w:rsid w:val="00435D01"/>
    <w:rsid w:val="0043628E"/>
    <w:rsid w:val="00436B12"/>
    <w:rsid w:val="00436C2F"/>
    <w:rsid w:val="00436D26"/>
    <w:rsid w:val="0043723E"/>
    <w:rsid w:val="00437D3B"/>
    <w:rsid w:val="00440295"/>
    <w:rsid w:val="004407FF"/>
    <w:rsid w:val="00440B69"/>
    <w:rsid w:val="004410B4"/>
    <w:rsid w:val="0044210D"/>
    <w:rsid w:val="00442BCC"/>
    <w:rsid w:val="00442C90"/>
    <w:rsid w:val="004436CF"/>
    <w:rsid w:val="0044399E"/>
    <w:rsid w:val="00443B07"/>
    <w:rsid w:val="00444D6D"/>
    <w:rsid w:val="00444F3F"/>
    <w:rsid w:val="0044505F"/>
    <w:rsid w:val="0044533A"/>
    <w:rsid w:val="004454E5"/>
    <w:rsid w:val="00445CA4"/>
    <w:rsid w:val="00445EBB"/>
    <w:rsid w:val="004460EC"/>
    <w:rsid w:val="00446255"/>
    <w:rsid w:val="00446367"/>
    <w:rsid w:val="004463D9"/>
    <w:rsid w:val="00446DB6"/>
    <w:rsid w:val="00447C62"/>
    <w:rsid w:val="00447CCA"/>
    <w:rsid w:val="00447D9D"/>
    <w:rsid w:val="0045097E"/>
    <w:rsid w:val="00451019"/>
    <w:rsid w:val="00451560"/>
    <w:rsid w:val="004515CF"/>
    <w:rsid w:val="004522CD"/>
    <w:rsid w:val="00453828"/>
    <w:rsid w:val="00453DE1"/>
    <w:rsid w:val="00454706"/>
    <w:rsid w:val="00455363"/>
    <w:rsid w:val="00455776"/>
    <w:rsid w:val="00455FCB"/>
    <w:rsid w:val="004562D7"/>
    <w:rsid w:val="00456847"/>
    <w:rsid w:val="00457091"/>
    <w:rsid w:val="004570DE"/>
    <w:rsid w:val="004602E7"/>
    <w:rsid w:val="00460591"/>
    <w:rsid w:val="00460CDC"/>
    <w:rsid w:val="0046112B"/>
    <w:rsid w:val="00461135"/>
    <w:rsid w:val="00461BBF"/>
    <w:rsid w:val="00461C29"/>
    <w:rsid w:val="00461F44"/>
    <w:rsid w:val="00462AB2"/>
    <w:rsid w:val="0046425D"/>
    <w:rsid w:val="00465850"/>
    <w:rsid w:val="00466317"/>
    <w:rsid w:val="00467117"/>
    <w:rsid w:val="004673F5"/>
    <w:rsid w:val="004677BD"/>
    <w:rsid w:val="00470631"/>
    <w:rsid w:val="00471163"/>
    <w:rsid w:val="004713DA"/>
    <w:rsid w:val="00472AB6"/>
    <w:rsid w:val="0047308D"/>
    <w:rsid w:val="004733A4"/>
    <w:rsid w:val="004735DC"/>
    <w:rsid w:val="0047403D"/>
    <w:rsid w:val="00474269"/>
    <w:rsid w:val="00474941"/>
    <w:rsid w:val="00474C35"/>
    <w:rsid w:val="0047549F"/>
    <w:rsid w:val="00475ACC"/>
    <w:rsid w:val="00475E38"/>
    <w:rsid w:val="00475E55"/>
    <w:rsid w:val="0047600A"/>
    <w:rsid w:val="00476894"/>
    <w:rsid w:val="004769A0"/>
    <w:rsid w:val="00476BA0"/>
    <w:rsid w:val="00476CBB"/>
    <w:rsid w:val="0047732C"/>
    <w:rsid w:val="00477DB4"/>
    <w:rsid w:val="00480917"/>
    <w:rsid w:val="00481231"/>
    <w:rsid w:val="004815F7"/>
    <w:rsid w:val="00481D46"/>
    <w:rsid w:val="00481D9F"/>
    <w:rsid w:val="00482298"/>
    <w:rsid w:val="004822A8"/>
    <w:rsid w:val="00482EB8"/>
    <w:rsid w:val="00483360"/>
    <w:rsid w:val="0048338A"/>
    <w:rsid w:val="004838AB"/>
    <w:rsid w:val="00483CE5"/>
    <w:rsid w:val="00484B32"/>
    <w:rsid w:val="00484E9A"/>
    <w:rsid w:val="0048509C"/>
    <w:rsid w:val="004850C0"/>
    <w:rsid w:val="004855C1"/>
    <w:rsid w:val="00485921"/>
    <w:rsid w:val="00486271"/>
    <w:rsid w:val="00486851"/>
    <w:rsid w:val="004875AC"/>
    <w:rsid w:val="00487D77"/>
    <w:rsid w:val="00487E89"/>
    <w:rsid w:val="0049000A"/>
    <w:rsid w:val="0049016D"/>
    <w:rsid w:val="00490C11"/>
    <w:rsid w:val="00490C6C"/>
    <w:rsid w:val="00491739"/>
    <w:rsid w:val="00492334"/>
    <w:rsid w:val="00492D9A"/>
    <w:rsid w:val="00493635"/>
    <w:rsid w:val="00493962"/>
    <w:rsid w:val="00493FB1"/>
    <w:rsid w:val="0049491D"/>
    <w:rsid w:val="00494DBD"/>
    <w:rsid w:val="00494EE9"/>
    <w:rsid w:val="004957CE"/>
    <w:rsid w:val="00496040"/>
    <w:rsid w:val="00496305"/>
    <w:rsid w:val="004963ED"/>
    <w:rsid w:val="00496570"/>
    <w:rsid w:val="00496655"/>
    <w:rsid w:val="00496BFE"/>
    <w:rsid w:val="004970AD"/>
    <w:rsid w:val="00497BC4"/>
    <w:rsid w:val="004A093B"/>
    <w:rsid w:val="004A0E28"/>
    <w:rsid w:val="004A0F96"/>
    <w:rsid w:val="004A106C"/>
    <w:rsid w:val="004A1760"/>
    <w:rsid w:val="004A1F75"/>
    <w:rsid w:val="004A1FA0"/>
    <w:rsid w:val="004A2112"/>
    <w:rsid w:val="004A2DB3"/>
    <w:rsid w:val="004A3195"/>
    <w:rsid w:val="004A40B1"/>
    <w:rsid w:val="004A4801"/>
    <w:rsid w:val="004A4CC4"/>
    <w:rsid w:val="004A5496"/>
    <w:rsid w:val="004A55A6"/>
    <w:rsid w:val="004A5AFD"/>
    <w:rsid w:val="004A5CF8"/>
    <w:rsid w:val="004A5FDA"/>
    <w:rsid w:val="004A738C"/>
    <w:rsid w:val="004A78BF"/>
    <w:rsid w:val="004A79B3"/>
    <w:rsid w:val="004A7C13"/>
    <w:rsid w:val="004A7C65"/>
    <w:rsid w:val="004B01AC"/>
    <w:rsid w:val="004B0E87"/>
    <w:rsid w:val="004B1CB8"/>
    <w:rsid w:val="004B2050"/>
    <w:rsid w:val="004B2FB8"/>
    <w:rsid w:val="004B3107"/>
    <w:rsid w:val="004B393C"/>
    <w:rsid w:val="004B3CB4"/>
    <w:rsid w:val="004B484D"/>
    <w:rsid w:val="004B518F"/>
    <w:rsid w:val="004B54D0"/>
    <w:rsid w:val="004B5AE8"/>
    <w:rsid w:val="004B5C38"/>
    <w:rsid w:val="004B5E2F"/>
    <w:rsid w:val="004B61BF"/>
    <w:rsid w:val="004B63D8"/>
    <w:rsid w:val="004B6523"/>
    <w:rsid w:val="004B696B"/>
    <w:rsid w:val="004B704C"/>
    <w:rsid w:val="004B7745"/>
    <w:rsid w:val="004B7964"/>
    <w:rsid w:val="004B7A48"/>
    <w:rsid w:val="004B7E75"/>
    <w:rsid w:val="004C00B0"/>
    <w:rsid w:val="004C0B97"/>
    <w:rsid w:val="004C13FC"/>
    <w:rsid w:val="004C1644"/>
    <w:rsid w:val="004C174D"/>
    <w:rsid w:val="004C1BC6"/>
    <w:rsid w:val="004C1DC3"/>
    <w:rsid w:val="004C271F"/>
    <w:rsid w:val="004C2864"/>
    <w:rsid w:val="004C29B3"/>
    <w:rsid w:val="004C2CF8"/>
    <w:rsid w:val="004C2FF3"/>
    <w:rsid w:val="004C33C5"/>
    <w:rsid w:val="004C36FE"/>
    <w:rsid w:val="004C3825"/>
    <w:rsid w:val="004C3DEB"/>
    <w:rsid w:val="004C41DF"/>
    <w:rsid w:val="004C4345"/>
    <w:rsid w:val="004C4409"/>
    <w:rsid w:val="004C4B1E"/>
    <w:rsid w:val="004C4C67"/>
    <w:rsid w:val="004C4CB7"/>
    <w:rsid w:val="004C6137"/>
    <w:rsid w:val="004C68B8"/>
    <w:rsid w:val="004C751E"/>
    <w:rsid w:val="004C790D"/>
    <w:rsid w:val="004D04D0"/>
    <w:rsid w:val="004D0CB4"/>
    <w:rsid w:val="004D13DE"/>
    <w:rsid w:val="004D1F80"/>
    <w:rsid w:val="004D2417"/>
    <w:rsid w:val="004D2912"/>
    <w:rsid w:val="004D35A8"/>
    <w:rsid w:val="004D3ACE"/>
    <w:rsid w:val="004D429A"/>
    <w:rsid w:val="004D4577"/>
    <w:rsid w:val="004D4BA1"/>
    <w:rsid w:val="004D4F5B"/>
    <w:rsid w:val="004D5100"/>
    <w:rsid w:val="004D6609"/>
    <w:rsid w:val="004D6C53"/>
    <w:rsid w:val="004D7A0C"/>
    <w:rsid w:val="004D7A52"/>
    <w:rsid w:val="004E0175"/>
    <w:rsid w:val="004E01AF"/>
    <w:rsid w:val="004E0279"/>
    <w:rsid w:val="004E1770"/>
    <w:rsid w:val="004E1C5B"/>
    <w:rsid w:val="004E2E92"/>
    <w:rsid w:val="004E37DE"/>
    <w:rsid w:val="004E52F8"/>
    <w:rsid w:val="004E56A9"/>
    <w:rsid w:val="004E5AF9"/>
    <w:rsid w:val="004E64C5"/>
    <w:rsid w:val="004E6D33"/>
    <w:rsid w:val="004E70B7"/>
    <w:rsid w:val="004E7B29"/>
    <w:rsid w:val="004F04C5"/>
    <w:rsid w:val="004F0943"/>
    <w:rsid w:val="004F0E84"/>
    <w:rsid w:val="004F111E"/>
    <w:rsid w:val="004F20BB"/>
    <w:rsid w:val="004F25FE"/>
    <w:rsid w:val="004F27E1"/>
    <w:rsid w:val="004F29FB"/>
    <w:rsid w:val="004F2F66"/>
    <w:rsid w:val="004F3244"/>
    <w:rsid w:val="004F35EB"/>
    <w:rsid w:val="004F3DC8"/>
    <w:rsid w:val="004F3FCD"/>
    <w:rsid w:val="004F431C"/>
    <w:rsid w:val="004F439B"/>
    <w:rsid w:val="004F4B1A"/>
    <w:rsid w:val="004F51E5"/>
    <w:rsid w:val="004F5A5A"/>
    <w:rsid w:val="004F5B87"/>
    <w:rsid w:val="004F6760"/>
    <w:rsid w:val="004F688F"/>
    <w:rsid w:val="004F702E"/>
    <w:rsid w:val="004F7A61"/>
    <w:rsid w:val="00500AEA"/>
    <w:rsid w:val="00500DCA"/>
    <w:rsid w:val="00501283"/>
    <w:rsid w:val="00501C91"/>
    <w:rsid w:val="00501E91"/>
    <w:rsid w:val="005029C8"/>
    <w:rsid w:val="005034F5"/>
    <w:rsid w:val="00503848"/>
    <w:rsid w:val="00503946"/>
    <w:rsid w:val="00503B82"/>
    <w:rsid w:val="00504528"/>
    <w:rsid w:val="0050529F"/>
    <w:rsid w:val="00505570"/>
    <w:rsid w:val="0050637C"/>
    <w:rsid w:val="00506D7A"/>
    <w:rsid w:val="005074CC"/>
    <w:rsid w:val="005075C2"/>
    <w:rsid w:val="00510341"/>
    <w:rsid w:val="005104DE"/>
    <w:rsid w:val="00510883"/>
    <w:rsid w:val="00510BB7"/>
    <w:rsid w:val="005112FF"/>
    <w:rsid w:val="005113C7"/>
    <w:rsid w:val="0051149C"/>
    <w:rsid w:val="005115DB"/>
    <w:rsid w:val="005120F0"/>
    <w:rsid w:val="005122EA"/>
    <w:rsid w:val="005124A3"/>
    <w:rsid w:val="00512699"/>
    <w:rsid w:val="0051283C"/>
    <w:rsid w:val="005129F4"/>
    <w:rsid w:val="00512F70"/>
    <w:rsid w:val="00513D52"/>
    <w:rsid w:val="00513DA4"/>
    <w:rsid w:val="00515507"/>
    <w:rsid w:val="00515612"/>
    <w:rsid w:val="00515C74"/>
    <w:rsid w:val="00515E47"/>
    <w:rsid w:val="00517097"/>
    <w:rsid w:val="00517290"/>
    <w:rsid w:val="0051733C"/>
    <w:rsid w:val="00517A9C"/>
    <w:rsid w:val="00517E40"/>
    <w:rsid w:val="00521055"/>
    <w:rsid w:val="00521865"/>
    <w:rsid w:val="00521DE8"/>
    <w:rsid w:val="0052246A"/>
    <w:rsid w:val="005227E0"/>
    <w:rsid w:val="00522910"/>
    <w:rsid w:val="00522A49"/>
    <w:rsid w:val="00523B8F"/>
    <w:rsid w:val="005256E4"/>
    <w:rsid w:val="00525D28"/>
    <w:rsid w:val="005265B5"/>
    <w:rsid w:val="005275EA"/>
    <w:rsid w:val="005277A3"/>
    <w:rsid w:val="00530903"/>
    <w:rsid w:val="0053178D"/>
    <w:rsid w:val="0053186E"/>
    <w:rsid w:val="00531986"/>
    <w:rsid w:val="00532A17"/>
    <w:rsid w:val="00532D79"/>
    <w:rsid w:val="005332D7"/>
    <w:rsid w:val="00533CC1"/>
    <w:rsid w:val="005347E7"/>
    <w:rsid w:val="00534EC0"/>
    <w:rsid w:val="00535653"/>
    <w:rsid w:val="00535697"/>
    <w:rsid w:val="005358B1"/>
    <w:rsid w:val="00535EA8"/>
    <w:rsid w:val="00535EEF"/>
    <w:rsid w:val="00536068"/>
    <w:rsid w:val="005365D4"/>
    <w:rsid w:val="00536E2F"/>
    <w:rsid w:val="005374F8"/>
    <w:rsid w:val="00537673"/>
    <w:rsid w:val="00540A1D"/>
    <w:rsid w:val="00540CE8"/>
    <w:rsid w:val="00541A45"/>
    <w:rsid w:val="00541BB3"/>
    <w:rsid w:val="00541D06"/>
    <w:rsid w:val="00543311"/>
    <w:rsid w:val="00543408"/>
    <w:rsid w:val="00543B4C"/>
    <w:rsid w:val="00543C18"/>
    <w:rsid w:val="0054407C"/>
    <w:rsid w:val="005442EA"/>
    <w:rsid w:val="0054499D"/>
    <w:rsid w:val="005453BB"/>
    <w:rsid w:val="005455F1"/>
    <w:rsid w:val="00545C81"/>
    <w:rsid w:val="0054644E"/>
    <w:rsid w:val="0054680E"/>
    <w:rsid w:val="005470DE"/>
    <w:rsid w:val="00547F25"/>
    <w:rsid w:val="00547FEA"/>
    <w:rsid w:val="00550564"/>
    <w:rsid w:val="00551302"/>
    <w:rsid w:val="00552264"/>
    <w:rsid w:val="00552710"/>
    <w:rsid w:val="00553086"/>
    <w:rsid w:val="005533DC"/>
    <w:rsid w:val="00553C06"/>
    <w:rsid w:val="005544EF"/>
    <w:rsid w:val="00554748"/>
    <w:rsid w:val="00554D24"/>
    <w:rsid w:val="0055563D"/>
    <w:rsid w:val="00555E87"/>
    <w:rsid w:val="00556949"/>
    <w:rsid w:val="005572CE"/>
    <w:rsid w:val="0055748A"/>
    <w:rsid w:val="005604CC"/>
    <w:rsid w:val="00560BE0"/>
    <w:rsid w:val="00561208"/>
    <w:rsid w:val="00561631"/>
    <w:rsid w:val="00561962"/>
    <w:rsid w:val="00561A7C"/>
    <w:rsid w:val="00561E69"/>
    <w:rsid w:val="0056202F"/>
    <w:rsid w:val="00563527"/>
    <w:rsid w:val="00563528"/>
    <w:rsid w:val="00563966"/>
    <w:rsid w:val="00563B4A"/>
    <w:rsid w:val="00563CDA"/>
    <w:rsid w:val="0056465B"/>
    <w:rsid w:val="005649E6"/>
    <w:rsid w:val="005652F9"/>
    <w:rsid w:val="005658A6"/>
    <w:rsid w:val="00565C29"/>
    <w:rsid w:val="005664FA"/>
    <w:rsid w:val="005666CF"/>
    <w:rsid w:val="00566E69"/>
    <w:rsid w:val="0056753D"/>
    <w:rsid w:val="0057120A"/>
    <w:rsid w:val="00571B25"/>
    <w:rsid w:val="00572793"/>
    <w:rsid w:val="00572A63"/>
    <w:rsid w:val="00573F9F"/>
    <w:rsid w:val="005741AB"/>
    <w:rsid w:val="005741E0"/>
    <w:rsid w:val="0057425F"/>
    <w:rsid w:val="0057426A"/>
    <w:rsid w:val="0057465B"/>
    <w:rsid w:val="00574EA5"/>
    <w:rsid w:val="00574F88"/>
    <w:rsid w:val="00575750"/>
    <w:rsid w:val="00575754"/>
    <w:rsid w:val="0057679E"/>
    <w:rsid w:val="00576904"/>
    <w:rsid w:val="00576A74"/>
    <w:rsid w:val="00577410"/>
    <w:rsid w:val="005778EE"/>
    <w:rsid w:val="005802DF"/>
    <w:rsid w:val="00580D08"/>
    <w:rsid w:val="00580F07"/>
    <w:rsid w:val="00580F97"/>
    <w:rsid w:val="00581802"/>
    <w:rsid w:val="00581959"/>
    <w:rsid w:val="0058234A"/>
    <w:rsid w:val="005824C8"/>
    <w:rsid w:val="005836AB"/>
    <w:rsid w:val="00583B0B"/>
    <w:rsid w:val="00584A57"/>
    <w:rsid w:val="00584C7A"/>
    <w:rsid w:val="005850B2"/>
    <w:rsid w:val="00585998"/>
    <w:rsid w:val="00586005"/>
    <w:rsid w:val="00587092"/>
    <w:rsid w:val="005873E5"/>
    <w:rsid w:val="00587496"/>
    <w:rsid w:val="00587549"/>
    <w:rsid w:val="00587624"/>
    <w:rsid w:val="00587F6D"/>
    <w:rsid w:val="00587FCE"/>
    <w:rsid w:val="00590154"/>
    <w:rsid w:val="005904F0"/>
    <w:rsid w:val="00590E3D"/>
    <w:rsid w:val="00591A34"/>
    <w:rsid w:val="00591CC7"/>
    <w:rsid w:val="00592186"/>
    <w:rsid w:val="0059247F"/>
    <w:rsid w:val="005926BC"/>
    <w:rsid w:val="00592B2D"/>
    <w:rsid w:val="00593177"/>
    <w:rsid w:val="0059479D"/>
    <w:rsid w:val="00594A26"/>
    <w:rsid w:val="0059581C"/>
    <w:rsid w:val="00595874"/>
    <w:rsid w:val="0059682B"/>
    <w:rsid w:val="00597097"/>
    <w:rsid w:val="00597DDF"/>
    <w:rsid w:val="005A02BA"/>
    <w:rsid w:val="005A04E8"/>
    <w:rsid w:val="005A05A9"/>
    <w:rsid w:val="005A05AD"/>
    <w:rsid w:val="005A0B46"/>
    <w:rsid w:val="005A0BBD"/>
    <w:rsid w:val="005A1917"/>
    <w:rsid w:val="005A27B8"/>
    <w:rsid w:val="005A27DB"/>
    <w:rsid w:val="005A3175"/>
    <w:rsid w:val="005A32E5"/>
    <w:rsid w:val="005A33D5"/>
    <w:rsid w:val="005A3C3F"/>
    <w:rsid w:val="005A5092"/>
    <w:rsid w:val="005A50DD"/>
    <w:rsid w:val="005A58FB"/>
    <w:rsid w:val="005A62FC"/>
    <w:rsid w:val="005A64FE"/>
    <w:rsid w:val="005A66F3"/>
    <w:rsid w:val="005A7C02"/>
    <w:rsid w:val="005A7D3C"/>
    <w:rsid w:val="005B0561"/>
    <w:rsid w:val="005B0DEA"/>
    <w:rsid w:val="005B0F83"/>
    <w:rsid w:val="005B1272"/>
    <w:rsid w:val="005B138E"/>
    <w:rsid w:val="005B172F"/>
    <w:rsid w:val="005B21B1"/>
    <w:rsid w:val="005B21F0"/>
    <w:rsid w:val="005B2ABC"/>
    <w:rsid w:val="005B3324"/>
    <w:rsid w:val="005B33B7"/>
    <w:rsid w:val="005B36C9"/>
    <w:rsid w:val="005B4E0C"/>
    <w:rsid w:val="005B4F1B"/>
    <w:rsid w:val="005B54E0"/>
    <w:rsid w:val="005B5556"/>
    <w:rsid w:val="005B58C2"/>
    <w:rsid w:val="005B5DB1"/>
    <w:rsid w:val="005B620B"/>
    <w:rsid w:val="005B67D4"/>
    <w:rsid w:val="005B6E7C"/>
    <w:rsid w:val="005B6F6F"/>
    <w:rsid w:val="005B6FC6"/>
    <w:rsid w:val="005B7324"/>
    <w:rsid w:val="005C0261"/>
    <w:rsid w:val="005C0658"/>
    <w:rsid w:val="005C137D"/>
    <w:rsid w:val="005C1E2B"/>
    <w:rsid w:val="005C1F69"/>
    <w:rsid w:val="005C2853"/>
    <w:rsid w:val="005C30A3"/>
    <w:rsid w:val="005C3921"/>
    <w:rsid w:val="005C4619"/>
    <w:rsid w:val="005C4A16"/>
    <w:rsid w:val="005C5E8B"/>
    <w:rsid w:val="005C64D1"/>
    <w:rsid w:val="005C652B"/>
    <w:rsid w:val="005C6A40"/>
    <w:rsid w:val="005C7B3A"/>
    <w:rsid w:val="005C7DA2"/>
    <w:rsid w:val="005D03C4"/>
    <w:rsid w:val="005D11F9"/>
    <w:rsid w:val="005D13C9"/>
    <w:rsid w:val="005D1715"/>
    <w:rsid w:val="005D1AE4"/>
    <w:rsid w:val="005D2181"/>
    <w:rsid w:val="005D2EAC"/>
    <w:rsid w:val="005D339A"/>
    <w:rsid w:val="005D379A"/>
    <w:rsid w:val="005D398C"/>
    <w:rsid w:val="005D404D"/>
    <w:rsid w:val="005D490D"/>
    <w:rsid w:val="005D4B34"/>
    <w:rsid w:val="005D4DB0"/>
    <w:rsid w:val="005D56EA"/>
    <w:rsid w:val="005D712B"/>
    <w:rsid w:val="005D729A"/>
    <w:rsid w:val="005E0333"/>
    <w:rsid w:val="005E057E"/>
    <w:rsid w:val="005E0ED7"/>
    <w:rsid w:val="005E1008"/>
    <w:rsid w:val="005E1261"/>
    <w:rsid w:val="005E13A7"/>
    <w:rsid w:val="005E14BD"/>
    <w:rsid w:val="005E1CE8"/>
    <w:rsid w:val="005E3310"/>
    <w:rsid w:val="005E3D2D"/>
    <w:rsid w:val="005E473A"/>
    <w:rsid w:val="005E5849"/>
    <w:rsid w:val="005E6381"/>
    <w:rsid w:val="005E67D4"/>
    <w:rsid w:val="005E72A2"/>
    <w:rsid w:val="005E77EA"/>
    <w:rsid w:val="005E7D41"/>
    <w:rsid w:val="005F0130"/>
    <w:rsid w:val="005F0790"/>
    <w:rsid w:val="005F09F5"/>
    <w:rsid w:val="005F386A"/>
    <w:rsid w:val="005F389B"/>
    <w:rsid w:val="005F3D99"/>
    <w:rsid w:val="005F4759"/>
    <w:rsid w:val="005F4888"/>
    <w:rsid w:val="005F4B7A"/>
    <w:rsid w:val="005F5238"/>
    <w:rsid w:val="005F560F"/>
    <w:rsid w:val="005F5E80"/>
    <w:rsid w:val="005F6FFE"/>
    <w:rsid w:val="005F7334"/>
    <w:rsid w:val="006005D2"/>
    <w:rsid w:val="00600F77"/>
    <w:rsid w:val="00601291"/>
    <w:rsid w:val="006019E2"/>
    <w:rsid w:val="00602B43"/>
    <w:rsid w:val="00603080"/>
    <w:rsid w:val="0060352C"/>
    <w:rsid w:val="00603A2C"/>
    <w:rsid w:val="00604C4D"/>
    <w:rsid w:val="00604FFB"/>
    <w:rsid w:val="006053EF"/>
    <w:rsid w:val="00605B00"/>
    <w:rsid w:val="006066E2"/>
    <w:rsid w:val="00606A75"/>
    <w:rsid w:val="006072E3"/>
    <w:rsid w:val="00607B02"/>
    <w:rsid w:val="00607EA5"/>
    <w:rsid w:val="00607F5F"/>
    <w:rsid w:val="00610151"/>
    <w:rsid w:val="006101A2"/>
    <w:rsid w:val="0061034D"/>
    <w:rsid w:val="006107BD"/>
    <w:rsid w:val="00610949"/>
    <w:rsid w:val="00610D56"/>
    <w:rsid w:val="006121C6"/>
    <w:rsid w:val="00612B4E"/>
    <w:rsid w:val="00612F2C"/>
    <w:rsid w:val="00613152"/>
    <w:rsid w:val="0061376C"/>
    <w:rsid w:val="00613D1F"/>
    <w:rsid w:val="0061429C"/>
    <w:rsid w:val="00614422"/>
    <w:rsid w:val="00614444"/>
    <w:rsid w:val="00614A34"/>
    <w:rsid w:val="00614CDB"/>
    <w:rsid w:val="00614F2A"/>
    <w:rsid w:val="00614FC3"/>
    <w:rsid w:val="00615A1B"/>
    <w:rsid w:val="00615E65"/>
    <w:rsid w:val="006165F0"/>
    <w:rsid w:val="00616B9E"/>
    <w:rsid w:val="00617509"/>
    <w:rsid w:val="00620930"/>
    <w:rsid w:val="006213EF"/>
    <w:rsid w:val="00621581"/>
    <w:rsid w:val="006217AF"/>
    <w:rsid w:val="00622134"/>
    <w:rsid w:val="00622745"/>
    <w:rsid w:val="006227C0"/>
    <w:rsid w:val="00623075"/>
    <w:rsid w:val="00623141"/>
    <w:rsid w:val="0062331B"/>
    <w:rsid w:val="00623557"/>
    <w:rsid w:val="00624184"/>
    <w:rsid w:val="00624353"/>
    <w:rsid w:val="00624667"/>
    <w:rsid w:val="00624F82"/>
    <w:rsid w:val="00626D09"/>
    <w:rsid w:val="00626F86"/>
    <w:rsid w:val="00627401"/>
    <w:rsid w:val="00627F30"/>
    <w:rsid w:val="00630093"/>
    <w:rsid w:val="006300D3"/>
    <w:rsid w:val="00630563"/>
    <w:rsid w:val="00630EA4"/>
    <w:rsid w:val="0063145B"/>
    <w:rsid w:val="00631B51"/>
    <w:rsid w:val="00631F14"/>
    <w:rsid w:val="00632480"/>
    <w:rsid w:val="00633032"/>
    <w:rsid w:val="0063345F"/>
    <w:rsid w:val="006334BD"/>
    <w:rsid w:val="0063443F"/>
    <w:rsid w:val="00634AB6"/>
    <w:rsid w:val="00634E5E"/>
    <w:rsid w:val="006362C9"/>
    <w:rsid w:val="00636DBB"/>
    <w:rsid w:val="00637131"/>
    <w:rsid w:val="006376E4"/>
    <w:rsid w:val="00637893"/>
    <w:rsid w:val="00637CBA"/>
    <w:rsid w:val="006408EB"/>
    <w:rsid w:val="006420DD"/>
    <w:rsid w:val="0064267D"/>
    <w:rsid w:val="00642E52"/>
    <w:rsid w:val="00643080"/>
    <w:rsid w:val="0064337B"/>
    <w:rsid w:val="00643A39"/>
    <w:rsid w:val="00643DF7"/>
    <w:rsid w:val="0064437F"/>
    <w:rsid w:val="006446B0"/>
    <w:rsid w:val="00644CDB"/>
    <w:rsid w:val="00644D02"/>
    <w:rsid w:val="00645B05"/>
    <w:rsid w:val="00645E24"/>
    <w:rsid w:val="00645E6C"/>
    <w:rsid w:val="0064624A"/>
    <w:rsid w:val="006464E9"/>
    <w:rsid w:val="00646C33"/>
    <w:rsid w:val="00646EBE"/>
    <w:rsid w:val="00647536"/>
    <w:rsid w:val="00647E77"/>
    <w:rsid w:val="00650FA8"/>
    <w:rsid w:val="00651238"/>
    <w:rsid w:val="0065157B"/>
    <w:rsid w:val="006516C0"/>
    <w:rsid w:val="0065189B"/>
    <w:rsid w:val="00651A82"/>
    <w:rsid w:val="00651BD3"/>
    <w:rsid w:val="00652017"/>
    <w:rsid w:val="00652319"/>
    <w:rsid w:val="00652408"/>
    <w:rsid w:val="00652A2F"/>
    <w:rsid w:val="00652B06"/>
    <w:rsid w:val="00652B1C"/>
    <w:rsid w:val="006548A7"/>
    <w:rsid w:val="00654AAE"/>
    <w:rsid w:val="00655985"/>
    <w:rsid w:val="006560FA"/>
    <w:rsid w:val="00656363"/>
    <w:rsid w:val="006569CC"/>
    <w:rsid w:val="00656AE8"/>
    <w:rsid w:val="006577BC"/>
    <w:rsid w:val="00657C46"/>
    <w:rsid w:val="0066006C"/>
    <w:rsid w:val="006602A8"/>
    <w:rsid w:val="00660804"/>
    <w:rsid w:val="006620ED"/>
    <w:rsid w:val="00662E9D"/>
    <w:rsid w:val="00663412"/>
    <w:rsid w:val="00663A0A"/>
    <w:rsid w:val="00663DA8"/>
    <w:rsid w:val="00663F48"/>
    <w:rsid w:val="00664307"/>
    <w:rsid w:val="0066435B"/>
    <w:rsid w:val="00665C4A"/>
    <w:rsid w:val="00666056"/>
    <w:rsid w:val="0066651F"/>
    <w:rsid w:val="00666B09"/>
    <w:rsid w:val="00666B80"/>
    <w:rsid w:val="00666C77"/>
    <w:rsid w:val="00667133"/>
    <w:rsid w:val="006677B7"/>
    <w:rsid w:val="00670824"/>
    <w:rsid w:val="00670A6B"/>
    <w:rsid w:val="00671285"/>
    <w:rsid w:val="006716FF"/>
    <w:rsid w:val="00671722"/>
    <w:rsid w:val="00671FED"/>
    <w:rsid w:val="006729FB"/>
    <w:rsid w:val="006732B9"/>
    <w:rsid w:val="00674007"/>
    <w:rsid w:val="00674263"/>
    <w:rsid w:val="00674E60"/>
    <w:rsid w:val="006751F0"/>
    <w:rsid w:val="006755CD"/>
    <w:rsid w:val="00675C21"/>
    <w:rsid w:val="0067727A"/>
    <w:rsid w:val="00677849"/>
    <w:rsid w:val="00677C3B"/>
    <w:rsid w:val="0068048B"/>
    <w:rsid w:val="006816A8"/>
    <w:rsid w:val="00681AE0"/>
    <w:rsid w:val="00681ED2"/>
    <w:rsid w:val="006829FB"/>
    <w:rsid w:val="00682ABC"/>
    <w:rsid w:val="006833B3"/>
    <w:rsid w:val="00683E94"/>
    <w:rsid w:val="00684359"/>
    <w:rsid w:val="00684EC3"/>
    <w:rsid w:val="00685F4C"/>
    <w:rsid w:val="006865D8"/>
    <w:rsid w:val="00686BA8"/>
    <w:rsid w:val="006911CA"/>
    <w:rsid w:val="00691D47"/>
    <w:rsid w:val="00692425"/>
    <w:rsid w:val="006934A1"/>
    <w:rsid w:val="006934C6"/>
    <w:rsid w:val="006945FF"/>
    <w:rsid w:val="00695442"/>
    <w:rsid w:val="006954FB"/>
    <w:rsid w:val="00696656"/>
    <w:rsid w:val="0069736E"/>
    <w:rsid w:val="00697492"/>
    <w:rsid w:val="00697B37"/>
    <w:rsid w:val="006A0367"/>
    <w:rsid w:val="006A07C6"/>
    <w:rsid w:val="006A094F"/>
    <w:rsid w:val="006A154B"/>
    <w:rsid w:val="006A1ECD"/>
    <w:rsid w:val="006A221A"/>
    <w:rsid w:val="006A2868"/>
    <w:rsid w:val="006A2F3E"/>
    <w:rsid w:val="006A30ED"/>
    <w:rsid w:val="006A3534"/>
    <w:rsid w:val="006A3A44"/>
    <w:rsid w:val="006A3F1D"/>
    <w:rsid w:val="006A4EB7"/>
    <w:rsid w:val="006A5903"/>
    <w:rsid w:val="006A5A02"/>
    <w:rsid w:val="006A5B93"/>
    <w:rsid w:val="006A5BB5"/>
    <w:rsid w:val="006A60ED"/>
    <w:rsid w:val="006A616C"/>
    <w:rsid w:val="006A670C"/>
    <w:rsid w:val="006A7074"/>
    <w:rsid w:val="006A788D"/>
    <w:rsid w:val="006B0981"/>
    <w:rsid w:val="006B12CC"/>
    <w:rsid w:val="006B16BE"/>
    <w:rsid w:val="006B1759"/>
    <w:rsid w:val="006B23D8"/>
    <w:rsid w:val="006B2A36"/>
    <w:rsid w:val="006B2FC2"/>
    <w:rsid w:val="006B3445"/>
    <w:rsid w:val="006B49AC"/>
    <w:rsid w:val="006B541A"/>
    <w:rsid w:val="006B585A"/>
    <w:rsid w:val="006B5C6D"/>
    <w:rsid w:val="006B5D4C"/>
    <w:rsid w:val="006B5EB1"/>
    <w:rsid w:val="006B5FE0"/>
    <w:rsid w:val="006B6ADF"/>
    <w:rsid w:val="006B7087"/>
    <w:rsid w:val="006B7A71"/>
    <w:rsid w:val="006B7F6C"/>
    <w:rsid w:val="006C0011"/>
    <w:rsid w:val="006C029B"/>
    <w:rsid w:val="006C13C0"/>
    <w:rsid w:val="006C1B92"/>
    <w:rsid w:val="006C20F8"/>
    <w:rsid w:val="006C2554"/>
    <w:rsid w:val="006C25C7"/>
    <w:rsid w:val="006C26B4"/>
    <w:rsid w:val="006C3064"/>
    <w:rsid w:val="006C33ED"/>
    <w:rsid w:val="006C3D6A"/>
    <w:rsid w:val="006C40BB"/>
    <w:rsid w:val="006C4711"/>
    <w:rsid w:val="006C4798"/>
    <w:rsid w:val="006C4BAC"/>
    <w:rsid w:val="006C50F6"/>
    <w:rsid w:val="006C5CC2"/>
    <w:rsid w:val="006C6BA2"/>
    <w:rsid w:val="006C78E7"/>
    <w:rsid w:val="006D198F"/>
    <w:rsid w:val="006D1E15"/>
    <w:rsid w:val="006D2127"/>
    <w:rsid w:val="006D2FC7"/>
    <w:rsid w:val="006D372B"/>
    <w:rsid w:val="006D4359"/>
    <w:rsid w:val="006D4978"/>
    <w:rsid w:val="006D4DB7"/>
    <w:rsid w:val="006D4E60"/>
    <w:rsid w:val="006D5B9B"/>
    <w:rsid w:val="006D5F50"/>
    <w:rsid w:val="006D68BB"/>
    <w:rsid w:val="006D6B86"/>
    <w:rsid w:val="006D6BD6"/>
    <w:rsid w:val="006D6D6F"/>
    <w:rsid w:val="006D6FDD"/>
    <w:rsid w:val="006D738E"/>
    <w:rsid w:val="006D797D"/>
    <w:rsid w:val="006D7D17"/>
    <w:rsid w:val="006D7DA0"/>
    <w:rsid w:val="006E0217"/>
    <w:rsid w:val="006E035A"/>
    <w:rsid w:val="006E0544"/>
    <w:rsid w:val="006E0EB6"/>
    <w:rsid w:val="006E1065"/>
    <w:rsid w:val="006E12DD"/>
    <w:rsid w:val="006E2050"/>
    <w:rsid w:val="006E2170"/>
    <w:rsid w:val="006E2372"/>
    <w:rsid w:val="006E237C"/>
    <w:rsid w:val="006E2B00"/>
    <w:rsid w:val="006E2FD4"/>
    <w:rsid w:val="006E378A"/>
    <w:rsid w:val="006E39A7"/>
    <w:rsid w:val="006E3CD8"/>
    <w:rsid w:val="006E3F01"/>
    <w:rsid w:val="006E47E6"/>
    <w:rsid w:val="006E4848"/>
    <w:rsid w:val="006E4EAA"/>
    <w:rsid w:val="006E59A5"/>
    <w:rsid w:val="006E5A9A"/>
    <w:rsid w:val="006E746B"/>
    <w:rsid w:val="006E74EA"/>
    <w:rsid w:val="006F0A04"/>
    <w:rsid w:val="006F0C2E"/>
    <w:rsid w:val="006F1444"/>
    <w:rsid w:val="006F1527"/>
    <w:rsid w:val="006F183A"/>
    <w:rsid w:val="006F2B0E"/>
    <w:rsid w:val="006F2ECA"/>
    <w:rsid w:val="006F32E4"/>
    <w:rsid w:val="006F33C5"/>
    <w:rsid w:val="006F3E10"/>
    <w:rsid w:val="006F3F0C"/>
    <w:rsid w:val="006F42FD"/>
    <w:rsid w:val="006F4CA0"/>
    <w:rsid w:val="006F4D90"/>
    <w:rsid w:val="006F4F28"/>
    <w:rsid w:val="006F7048"/>
    <w:rsid w:val="006F763D"/>
    <w:rsid w:val="006F7B9E"/>
    <w:rsid w:val="006F7C1D"/>
    <w:rsid w:val="007000F9"/>
    <w:rsid w:val="007003D3"/>
    <w:rsid w:val="007005F5"/>
    <w:rsid w:val="00700BAF"/>
    <w:rsid w:val="00700C9F"/>
    <w:rsid w:val="00700D5B"/>
    <w:rsid w:val="00700FD4"/>
    <w:rsid w:val="00701207"/>
    <w:rsid w:val="0070155E"/>
    <w:rsid w:val="00701796"/>
    <w:rsid w:val="0070184E"/>
    <w:rsid w:val="007018C2"/>
    <w:rsid w:val="007018D4"/>
    <w:rsid w:val="00701A0D"/>
    <w:rsid w:val="00702159"/>
    <w:rsid w:val="00702323"/>
    <w:rsid w:val="007033DA"/>
    <w:rsid w:val="0070352A"/>
    <w:rsid w:val="0070352E"/>
    <w:rsid w:val="007037D3"/>
    <w:rsid w:val="00703DE4"/>
    <w:rsid w:val="00704061"/>
    <w:rsid w:val="007048E9"/>
    <w:rsid w:val="0070586A"/>
    <w:rsid w:val="007060BD"/>
    <w:rsid w:val="00706B66"/>
    <w:rsid w:val="00706F46"/>
    <w:rsid w:val="007073A5"/>
    <w:rsid w:val="0070792E"/>
    <w:rsid w:val="00707C5C"/>
    <w:rsid w:val="007109A6"/>
    <w:rsid w:val="00710C3F"/>
    <w:rsid w:val="00711064"/>
    <w:rsid w:val="007124D3"/>
    <w:rsid w:val="00713D57"/>
    <w:rsid w:val="00713D6B"/>
    <w:rsid w:val="00713ED4"/>
    <w:rsid w:val="0071437A"/>
    <w:rsid w:val="007143E6"/>
    <w:rsid w:val="00714927"/>
    <w:rsid w:val="00714AB2"/>
    <w:rsid w:val="00714AD5"/>
    <w:rsid w:val="007156AC"/>
    <w:rsid w:val="00715747"/>
    <w:rsid w:val="007160F1"/>
    <w:rsid w:val="007167ED"/>
    <w:rsid w:val="007169CB"/>
    <w:rsid w:val="00717057"/>
    <w:rsid w:val="00717207"/>
    <w:rsid w:val="0071797C"/>
    <w:rsid w:val="00720C91"/>
    <w:rsid w:val="00720F38"/>
    <w:rsid w:val="007211E4"/>
    <w:rsid w:val="00721723"/>
    <w:rsid w:val="00722151"/>
    <w:rsid w:val="007228A3"/>
    <w:rsid w:val="00722E49"/>
    <w:rsid w:val="0072332B"/>
    <w:rsid w:val="007247A9"/>
    <w:rsid w:val="0072496B"/>
    <w:rsid w:val="00725665"/>
    <w:rsid w:val="00725754"/>
    <w:rsid w:val="007259AB"/>
    <w:rsid w:val="007264D1"/>
    <w:rsid w:val="00726DE9"/>
    <w:rsid w:val="007276A2"/>
    <w:rsid w:val="00730305"/>
    <w:rsid w:val="00730856"/>
    <w:rsid w:val="0073226F"/>
    <w:rsid w:val="007323D5"/>
    <w:rsid w:val="007330B7"/>
    <w:rsid w:val="00733252"/>
    <w:rsid w:val="00733732"/>
    <w:rsid w:val="00733C4C"/>
    <w:rsid w:val="007351D9"/>
    <w:rsid w:val="00735200"/>
    <w:rsid w:val="0073557F"/>
    <w:rsid w:val="00735817"/>
    <w:rsid w:val="007379D9"/>
    <w:rsid w:val="00737C80"/>
    <w:rsid w:val="00737C90"/>
    <w:rsid w:val="00737E0A"/>
    <w:rsid w:val="0074044E"/>
    <w:rsid w:val="00740A5F"/>
    <w:rsid w:val="00740E12"/>
    <w:rsid w:val="007413A1"/>
    <w:rsid w:val="007415CD"/>
    <w:rsid w:val="007418E7"/>
    <w:rsid w:val="00742024"/>
    <w:rsid w:val="00742240"/>
    <w:rsid w:val="00742576"/>
    <w:rsid w:val="00742FA7"/>
    <w:rsid w:val="0074329B"/>
    <w:rsid w:val="00743B38"/>
    <w:rsid w:val="0074405D"/>
    <w:rsid w:val="007444AE"/>
    <w:rsid w:val="00744F3C"/>
    <w:rsid w:val="007456BE"/>
    <w:rsid w:val="00745CA4"/>
    <w:rsid w:val="007467B3"/>
    <w:rsid w:val="00746FF8"/>
    <w:rsid w:val="007472E4"/>
    <w:rsid w:val="00747A80"/>
    <w:rsid w:val="00747BC7"/>
    <w:rsid w:val="00747D3F"/>
    <w:rsid w:val="00750E62"/>
    <w:rsid w:val="00751016"/>
    <w:rsid w:val="00751EAE"/>
    <w:rsid w:val="00752097"/>
    <w:rsid w:val="007522A9"/>
    <w:rsid w:val="00752702"/>
    <w:rsid w:val="00752714"/>
    <w:rsid w:val="00752983"/>
    <w:rsid w:val="0075352E"/>
    <w:rsid w:val="00753716"/>
    <w:rsid w:val="00753BF0"/>
    <w:rsid w:val="00753CDA"/>
    <w:rsid w:val="007543BB"/>
    <w:rsid w:val="007545AF"/>
    <w:rsid w:val="007548FF"/>
    <w:rsid w:val="00754C62"/>
    <w:rsid w:val="0075648A"/>
    <w:rsid w:val="00756C3D"/>
    <w:rsid w:val="00756CEF"/>
    <w:rsid w:val="00756E81"/>
    <w:rsid w:val="007577FF"/>
    <w:rsid w:val="00760250"/>
    <w:rsid w:val="007605DE"/>
    <w:rsid w:val="00760BE7"/>
    <w:rsid w:val="00760E7D"/>
    <w:rsid w:val="00761178"/>
    <w:rsid w:val="007612F0"/>
    <w:rsid w:val="007614DB"/>
    <w:rsid w:val="00761E33"/>
    <w:rsid w:val="00762A07"/>
    <w:rsid w:val="00762D76"/>
    <w:rsid w:val="007631AC"/>
    <w:rsid w:val="0076326D"/>
    <w:rsid w:val="00763814"/>
    <w:rsid w:val="00764ACE"/>
    <w:rsid w:val="00765086"/>
    <w:rsid w:val="00765A43"/>
    <w:rsid w:val="007667E7"/>
    <w:rsid w:val="00766CF4"/>
    <w:rsid w:val="00767569"/>
    <w:rsid w:val="00767A53"/>
    <w:rsid w:val="00767F6D"/>
    <w:rsid w:val="00770762"/>
    <w:rsid w:val="00770A5C"/>
    <w:rsid w:val="007710D9"/>
    <w:rsid w:val="0077112F"/>
    <w:rsid w:val="00771324"/>
    <w:rsid w:val="007717E1"/>
    <w:rsid w:val="00771E86"/>
    <w:rsid w:val="00771F81"/>
    <w:rsid w:val="00772320"/>
    <w:rsid w:val="007725D7"/>
    <w:rsid w:val="00772A9E"/>
    <w:rsid w:val="00772CCC"/>
    <w:rsid w:val="0077326D"/>
    <w:rsid w:val="00773622"/>
    <w:rsid w:val="007749F2"/>
    <w:rsid w:val="007753A3"/>
    <w:rsid w:val="00775BDB"/>
    <w:rsid w:val="00775F13"/>
    <w:rsid w:val="00776909"/>
    <w:rsid w:val="007769A0"/>
    <w:rsid w:val="007769DB"/>
    <w:rsid w:val="00777499"/>
    <w:rsid w:val="00777F86"/>
    <w:rsid w:val="007804A5"/>
    <w:rsid w:val="00780603"/>
    <w:rsid w:val="007812C4"/>
    <w:rsid w:val="00781691"/>
    <w:rsid w:val="007822A0"/>
    <w:rsid w:val="007826D2"/>
    <w:rsid w:val="00783A80"/>
    <w:rsid w:val="00783D1B"/>
    <w:rsid w:val="007842B9"/>
    <w:rsid w:val="00785069"/>
    <w:rsid w:val="00785FCB"/>
    <w:rsid w:val="00785FE1"/>
    <w:rsid w:val="0078662E"/>
    <w:rsid w:val="0078670A"/>
    <w:rsid w:val="00786CFB"/>
    <w:rsid w:val="0078751F"/>
    <w:rsid w:val="00787715"/>
    <w:rsid w:val="00787850"/>
    <w:rsid w:val="00787D7B"/>
    <w:rsid w:val="00790695"/>
    <w:rsid w:val="007911BA"/>
    <w:rsid w:val="00791413"/>
    <w:rsid w:val="0079278C"/>
    <w:rsid w:val="007930C2"/>
    <w:rsid w:val="00793617"/>
    <w:rsid w:val="00793C97"/>
    <w:rsid w:val="00793CBD"/>
    <w:rsid w:val="0079478B"/>
    <w:rsid w:val="007947C3"/>
    <w:rsid w:val="00795136"/>
    <w:rsid w:val="00795E86"/>
    <w:rsid w:val="00795FE6"/>
    <w:rsid w:val="00796122"/>
    <w:rsid w:val="0079660F"/>
    <w:rsid w:val="007966F2"/>
    <w:rsid w:val="00796CFE"/>
    <w:rsid w:val="00796D6C"/>
    <w:rsid w:val="00797A51"/>
    <w:rsid w:val="00797DD0"/>
    <w:rsid w:val="00797FF7"/>
    <w:rsid w:val="007A0D29"/>
    <w:rsid w:val="007A1F56"/>
    <w:rsid w:val="007A23DC"/>
    <w:rsid w:val="007A2E68"/>
    <w:rsid w:val="007A32FD"/>
    <w:rsid w:val="007A4392"/>
    <w:rsid w:val="007A4B00"/>
    <w:rsid w:val="007A5981"/>
    <w:rsid w:val="007A59C7"/>
    <w:rsid w:val="007A6262"/>
    <w:rsid w:val="007A6440"/>
    <w:rsid w:val="007A6B7F"/>
    <w:rsid w:val="007A6C4F"/>
    <w:rsid w:val="007A7465"/>
    <w:rsid w:val="007A753F"/>
    <w:rsid w:val="007A7617"/>
    <w:rsid w:val="007B02D6"/>
    <w:rsid w:val="007B0882"/>
    <w:rsid w:val="007B0B6F"/>
    <w:rsid w:val="007B11F8"/>
    <w:rsid w:val="007B1303"/>
    <w:rsid w:val="007B135A"/>
    <w:rsid w:val="007B1686"/>
    <w:rsid w:val="007B183D"/>
    <w:rsid w:val="007B1E24"/>
    <w:rsid w:val="007B1E97"/>
    <w:rsid w:val="007B21DC"/>
    <w:rsid w:val="007B2FBA"/>
    <w:rsid w:val="007B3273"/>
    <w:rsid w:val="007B33A9"/>
    <w:rsid w:val="007B36E8"/>
    <w:rsid w:val="007B44E7"/>
    <w:rsid w:val="007B48D4"/>
    <w:rsid w:val="007B4C5A"/>
    <w:rsid w:val="007B521B"/>
    <w:rsid w:val="007B5FC1"/>
    <w:rsid w:val="007B640A"/>
    <w:rsid w:val="007B6ACD"/>
    <w:rsid w:val="007B6F15"/>
    <w:rsid w:val="007B76CB"/>
    <w:rsid w:val="007B7C66"/>
    <w:rsid w:val="007C06A4"/>
    <w:rsid w:val="007C0CD4"/>
    <w:rsid w:val="007C154F"/>
    <w:rsid w:val="007C1E35"/>
    <w:rsid w:val="007C1FD7"/>
    <w:rsid w:val="007C2B87"/>
    <w:rsid w:val="007C2F3A"/>
    <w:rsid w:val="007C3080"/>
    <w:rsid w:val="007C30C2"/>
    <w:rsid w:val="007C3250"/>
    <w:rsid w:val="007C3295"/>
    <w:rsid w:val="007C3688"/>
    <w:rsid w:val="007C3D4E"/>
    <w:rsid w:val="007C3FC7"/>
    <w:rsid w:val="007C43F6"/>
    <w:rsid w:val="007C466A"/>
    <w:rsid w:val="007C4AC2"/>
    <w:rsid w:val="007C52BF"/>
    <w:rsid w:val="007C5311"/>
    <w:rsid w:val="007C552E"/>
    <w:rsid w:val="007C59A3"/>
    <w:rsid w:val="007C5B13"/>
    <w:rsid w:val="007C6044"/>
    <w:rsid w:val="007C6403"/>
    <w:rsid w:val="007C71BA"/>
    <w:rsid w:val="007C7388"/>
    <w:rsid w:val="007C7DA6"/>
    <w:rsid w:val="007D0050"/>
    <w:rsid w:val="007D0962"/>
    <w:rsid w:val="007D0A11"/>
    <w:rsid w:val="007D0E45"/>
    <w:rsid w:val="007D1382"/>
    <w:rsid w:val="007D1B28"/>
    <w:rsid w:val="007D2168"/>
    <w:rsid w:val="007D2541"/>
    <w:rsid w:val="007D25ED"/>
    <w:rsid w:val="007D2949"/>
    <w:rsid w:val="007D2DA7"/>
    <w:rsid w:val="007D38AE"/>
    <w:rsid w:val="007D3BB9"/>
    <w:rsid w:val="007D45CC"/>
    <w:rsid w:val="007D4665"/>
    <w:rsid w:val="007D4CA9"/>
    <w:rsid w:val="007D52E9"/>
    <w:rsid w:val="007D57F0"/>
    <w:rsid w:val="007D5850"/>
    <w:rsid w:val="007D62C3"/>
    <w:rsid w:val="007D6581"/>
    <w:rsid w:val="007E0964"/>
    <w:rsid w:val="007E0A3B"/>
    <w:rsid w:val="007E11A1"/>
    <w:rsid w:val="007E128A"/>
    <w:rsid w:val="007E1F2C"/>
    <w:rsid w:val="007E2B7B"/>
    <w:rsid w:val="007E2DA9"/>
    <w:rsid w:val="007E2F4F"/>
    <w:rsid w:val="007E33FB"/>
    <w:rsid w:val="007E3B19"/>
    <w:rsid w:val="007E53A9"/>
    <w:rsid w:val="007E5937"/>
    <w:rsid w:val="007E5ED6"/>
    <w:rsid w:val="007E60D4"/>
    <w:rsid w:val="007E6687"/>
    <w:rsid w:val="007E6ED8"/>
    <w:rsid w:val="007E6FD0"/>
    <w:rsid w:val="007E6FEC"/>
    <w:rsid w:val="007E750E"/>
    <w:rsid w:val="007F0265"/>
    <w:rsid w:val="007F04BE"/>
    <w:rsid w:val="007F0D05"/>
    <w:rsid w:val="007F0D12"/>
    <w:rsid w:val="007F1E1A"/>
    <w:rsid w:val="007F1FA9"/>
    <w:rsid w:val="007F2C02"/>
    <w:rsid w:val="007F2D18"/>
    <w:rsid w:val="007F321D"/>
    <w:rsid w:val="007F38EC"/>
    <w:rsid w:val="007F3E2B"/>
    <w:rsid w:val="007F4022"/>
    <w:rsid w:val="007F46F8"/>
    <w:rsid w:val="007F5C8D"/>
    <w:rsid w:val="007F60EB"/>
    <w:rsid w:val="007F61E4"/>
    <w:rsid w:val="007F6387"/>
    <w:rsid w:val="007F6D87"/>
    <w:rsid w:val="007F6F8A"/>
    <w:rsid w:val="007F7FF7"/>
    <w:rsid w:val="00801151"/>
    <w:rsid w:val="008011F2"/>
    <w:rsid w:val="008018F8"/>
    <w:rsid w:val="008019BE"/>
    <w:rsid w:val="0080203A"/>
    <w:rsid w:val="00802223"/>
    <w:rsid w:val="008029D0"/>
    <w:rsid w:val="00802CB9"/>
    <w:rsid w:val="00803329"/>
    <w:rsid w:val="00803621"/>
    <w:rsid w:val="008038FA"/>
    <w:rsid w:val="00803D58"/>
    <w:rsid w:val="008040D4"/>
    <w:rsid w:val="0080462F"/>
    <w:rsid w:val="00804971"/>
    <w:rsid w:val="00804BE0"/>
    <w:rsid w:val="008055BA"/>
    <w:rsid w:val="00805A4B"/>
    <w:rsid w:val="00805B7F"/>
    <w:rsid w:val="00805E31"/>
    <w:rsid w:val="0080641E"/>
    <w:rsid w:val="008067C4"/>
    <w:rsid w:val="00806811"/>
    <w:rsid w:val="00806D2B"/>
    <w:rsid w:val="008070F3"/>
    <w:rsid w:val="008074A6"/>
    <w:rsid w:val="00810759"/>
    <w:rsid w:val="00810D68"/>
    <w:rsid w:val="00811952"/>
    <w:rsid w:val="00811D57"/>
    <w:rsid w:val="008120CA"/>
    <w:rsid w:val="00813F9C"/>
    <w:rsid w:val="008140B5"/>
    <w:rsid w:val="008144BA"/>
    <w:rsid w:val="00814A93"/>
    <w:rsid w:val="00815102"/>
    <w:rsid w:val="0081564F"/>
    <w:rsid w:val="00815998"/>
    <w:rsid w:val="00816C65"/>
    <w:rsid w:val="00817BB2"/>
    <w:rsid w:val="0082064D"/>
    <w:rsid w:val="0082066B"/>
    <w:rsid w:val="00820760"/>
    <w:rsid w:val="00820A0E"/>
    <w:rsid w:val="00821487"/>
    <w:rsid w:val="00821FD3"/>
    <w:rsid w:val="00822BC2"/>
    <w:rsid w:val="00822CAF"/>
    <w:rsid w:val="00823669"/>
    <w:rsid w:val="0082427D"/>
    <w:rsid w:val="00824B81"/>
    <w:rsid w:val="008265F3"/>
    <w:rsid w:val="008267B3"/>
    <w:rsid w:val="008268AA"/>
    <w:rsid w:val="00826C71"/>
    <w:rsid w:val="008270ED"/>
    <w:rsid w:val="00827283"/>
    <w:rsid w:val="008278BA"/>
    <w:rsid w:val="008300F7"/>
    <w:rsid w:val="00830ADA"/>
    <w:rsid w:val="00831288"/>
    <w:rsid w:val="00831DAF"/>
    <w:rsid w:val="008321D5"/>
    <w:rsid w:val="0083237E"/>
    <w:rsid w:val="008327A2"/>
    <w:rsid w:val="00833700"/>
    <w:rsid w:val="00833C9A"/>
    <w:rsid w:val="00833F50"/>
    <w:rsid w:val="00834128"/>
    <w:rsid w:val="008342D5"/>
    <w:rsid w:val="00834AF2"/>
    <w:rsid w:val="0083535F"/>
    <w:rsid w:val="00835465"/>
    <w:rsid w:val="00835F00"/>
    <w:rsid w:val="0083633A"/>
    <w:rsid w:val="008367EF"/>
    <w:rsid w:val="00836FE4"/>
    <w:rsid w:val="00837444"/>
    <w:rsid w:val="0084101B"/>
    <w:rsid w:val="00842128"/>
    <w:rsid w:val="0084241C"/>
    <w:rsid w:val="00842514"/>
    <w:rsid w:val="008425F2"/>
    <w:rsid w:val="0084295E"/>
    <w:rsid w:val="00842C4F"/>
    <w:rsid w:val="0084372B"/>
    <w:rsid w:val="00843B3A"/>
    <w:rsid w:val="00844331"/>
    <w:rsid w:val="0084444C"/>
    <w:rsid w:val="008448CC"/>
    <w:rsid w:val="00844910"/>
    <w:rsid w:val="00844D3C"/>
    <w:rsid w:val="00844EE7"/>
    <w:rsid w:val="00845EB2"/>
    <w:rsid w:val="00845F04"/>
    <w:rsid w:val="00846227"/>
    <w:rsid w:val="0084646F"/>
    <w:rsid w:val="00846C03"/>
    <w:rsid w:val="00847105"/>
    <w:rsid w:val="008471A5"/>
    <w:rsid w:val="00847945"/>
    <w:rsid w:val="00847F3B"/>
    <w:rsid w:val="008500F0"/>
    <w:rsid w:val="00850A40"/>
    <w:rsid w:val="00850E2B"/>
    <w:rsid w:val="00852028"/>
    <w:rsid w:val="00852171"/>
    <w:rsid w:val="008523EB"/>
    <w:rsid w:val="0085353A"/>
    <w:rsid w:val="00853CB4"/>
    <w:rsid w:val="00854160"/>
    <w:rsid w:val="008547C6"/>
    <w:rsid w:val="00854926"/>
    <w:rsid w:val="0085518D"/>
    <w:rsid w:val="00855291"/>
    <w:rsid w:val="008554CB"/>
    <w:rsid w:val="008557C3"/>
    <w:rsid w:val="008558E0"/>
    <w:rsid w:val="00855B20"/>
    <w:rsid w:val="00856069"/>
    <w:rsid w:val="00856353"/>
    <w:rsid w:val="008563AE"/>
    <w:rsid w:val="0085667D"/>
    <w:rsid w:val="008568A2"/>
    <w:rsid w:val="00856DB5"/>
    <w:rsid w:val="00856F47"/>
    <w:rsid w:val="00857403"/>
    <w:rsid w:val="00857CAD"/>
    <w:rsid w:val="008605D3"/>
    <w:rsid w:val="00861B57"/>
    <w:rsid w:val="00861D01"/>
    <w:rsid w:val="00861EE0"/>
    <w:rsid w:val="00862BEF"/>
    <w:rsid w:val="00862DE5"/>
    <w:rsid w:val="00863454"/>
    <w:rsid w:val="00863C43"/>
    <w:rsid w:val="00863DF1"/>
    <w:rsid w:val="00863F0C"/>
    <w:rsid w:val="00864601"/>
    <w:rsid w:val="00864AEB"/>
    <w:rsid w:val="00864F38"/>
    <w:rsid w:val="00865216"/>
    <w:rsid w:val="008655DF"/>
    <w:rsid w:val="00865A28"/>
    <w:rsid w:val="00865AEC"/>
    <w:rsid w:val="00865DF4"/>
    <w:rsid w:val="0086600A"/>
    <w:rsid w:val="008660FA"/>
    <w:rsid w:val="00866E83"/>
    <w:rsid w:val="00867147"/>
    <w:rsid w:val="0086716D"/>
    <w:rsid w:val="00867884"/>
    <w:rsid w:val="008679E6"/>
    <w:rsid w:val="00867F9C"/>
    <w:rsid w:val="00870006"/>
    <w:rsid w:val="008703F7"/>
    <w:rsid w:val="00870403"/>
    <w:rsid w:val="008705D7"/>
    <w:rsid w:val="008706AA"/>
    <w:rsid w:val="00870E86"/>
    <w:rsid w:val="00870F2D"/>
    <w:rsid w:val="00871CCD"/>
    <w:rsid w:val="008725FF"/>
    <w:rsid w:val="00872A63"/>
    <w:rsid w:val="00872D7C"/>
    <w:rsid w:val="00873262"/>
    <w:rsid w:val="008740ED"/>
    <w:rsid w:val="008740F2"/>
    <w:rsid w:val="00874695"/>
    <w:rsid w:val="00874DBA"/>
    <w:rsid w:val="00875307"/>
    <w:rsid w:val="00875514"/>
    <w:rsid w:val="008758D3"/>
    <w:rsid w:val="00875C07"/>
    <w:rsid w:val="00875C33"/>
    <w:rsid w:val="0087642A"/>
    <w:rsid w:val="00877184"/>
    <w:rsid w:val="00877C69"/>
    <w:rsid w:val="008800FB"/>
    <w:rsid w:val="0088027C"/>
    <w:rsid w:val="00880B9B"/>
    <w:rsid w:val="00880E93"/>
    <w:rsid w:val="00881E2B"/>
    <w:rsid w:val="00881FBA"/>
    <w:rsid w:val="008820D6"/>
    <w:rsid w:val="00883283"/>
    <w:rsid w:val="008832A5"/>
    <w:rsid w:val="008849BA"/>
    <w:rsid w:val="008851FC"/>
    <w:rsid w:val="00885655"/>
    <w:rsid w:val="00886023"/>
    <w:rsid w:val="00886219"/>
    <w:rsid w:val="008863DB"/>
    <w:rsid w:val="00886B01"/>
    <w:rsid w:val="00886F83"/>
    <w:rsid w:val="008907BA"/>
    <w:rsid w:val="0089103B"/>
    <w:rsid w:val="0089141C"/>
    <w:rsid w:val="008914B8"/>
    <w:rsid w:val="008918B5"/>
    <w:rsid w:val="008920C8"/>
    <w:rsid w:val="008923DC"/>
    <w:rsid w:val="00892538"/>
    <w:rsid w:val="008926D2"/>
    <w:rsid w:val="0089380D"/>
    <w:rsid w:val="00893B8F"/>
    <w:rsid w:val="0089407E"/>
    <w:rsid w:val="008953E2"/>
    <w:rsid w:val="008953FE"/>
    <w:rsid w:val="00895687"/>
    <w:rsid w:val="0089574A"/>
    <w:rsid w:val="0089588D"/>
    <w:rsid w:val="008967D0"/>
    <w:rsid w:val="00896EF6"/>
    <w:rsid w:val="008974B3"/>
    <w:rsid w:val="008A0016"/>
    <w:rsid w:val="008A069D"/>
    <w:rsid w:val="008A0973"/>
    <w:rsid w:val="008A0BE9"/>
    <w:rsid w:val="008A168C"/>
    <w:rsid w:val="008A17F9"/>
    <w:rsid w:val="008A20F1"/>
    <w:rsid w:val="008A2214"/>
    <w:rsid w:val="008A270C"/>
    <w:rsid w:val="008A2710"/>
    <w:rsid w:val="008A2DF7"/>
    <w:rsid w:val="008A3086"/>
    <w:rsid w:val="008A3482"/>
    <w:rsid w:val="008A5392"/>
    <w:rsid w:val="008A5B9F"/>
    <w:rsid w:val="008A5D0A"/>
    <w:rsid w:val="008A5EA3"/>
    <w:rsid w:val="008A6320"/>
    <w:rsid w:val="008A6C03"/>
    <w:rsid w:val="008A6DC0"/>
    <w:rsid w:val="008A76D1"/>
    <w:rsid w:val="008A79CC"/>
    <w:rsid w:val="008A7B27"/>
    <w:rsid w:val="008A7D1A"/>
    <w:rsid w:val="008B029B"/>
    <w:rsid w:val="008B05AC"/>
    <w:rsid w:val="008B07E7"/>
    <w:rsid w:val="008B097B"/>
    <w:rsid w:val="008B0F11"/>
    <w:rsid w:val="008B19C0"/>
    <w:rsid w:val="008B1BCD"/>
    <w:rsid w:val="008B28AF"/>
    <w:rsid w:val="008B2FFC"/>
    <w:rsid w:val="008B34F2"/>
    <w:rsid w:val="008B3E11"/>
    <w:rsid w:val="008B50A8"/>
    <w:rsid w:val="008B538C"/>
    <w:rsid w:val="008B55FB"/>
    <w:rsid w:val="008B5EBA"/>
    <w:rsid w:val="008B6253"/>
    <w:rsid w:val="008B6368"/>
    <w:rsid w:val="008B6533"/>
    <w:rsid w:val="008B660E"/>
    <w:rsid w:val="008B68BE"/>
    <w:rsid w:val="008B7A38"/>
    <w:rsid w:val="008B7CA5"/>
    <w:rsid w:val="008C0268"/>
    <w:rsid w:val="008C02A6"/>
    <w:rsid w:val="008C088D"/>
    <w:rsid w:val="008C0B16"/>
    <w:rsid w:val="008C0F71"/>
    <w:rsid w:val="008C1627"/>
    <w:rsid w:val="008C2484"/>
    <w:rsid w:val="008C2CFF"/>
    <w:rsid w:val="008C364B"/>
    <w:rsid w:val="008C385D"/>
    <w:rsid w:val="008C5C10"/>
    <w:rsid w:val="008C5D15"/>
    <w:rsid w:val="008C67AA"/>
    <w:rsid w:val="008C68D0"/>
    <w:rsid w:val="008C7166"/>
    <w:rsid w:val="008C73F1"/>
    <w:rsid w:val="008C73F2"/>
    <w:rsid w:val="008C767E"/>
    <w:rsid w:val="008C76C9"/>
    <w:rsid w:val="008C7B06"/>
    <w:rsid w:val="008D00BB"/>
    <w:rsid w:val="008D10BD"/>
    <w:rsid w:val="008D2283"/>
    <w:rsid w:val="008D283F"/>
    <w:rsid w:val="008D31A8"/>
    <w:rsid w:val="008D3D65"/>
    <w:rsid w:val="008D4C08"/>
    <w:rsid w:val="008D6114"/>
    <w:rsid w:val="008D65B6"/>
    <w:rsid w:val="008D67B2"/>
    <w:rsid w:val="008D7CAC"/>
    <w:rsid w:val="008D7E1A"/>
    <w:rsid w:val="008E0549"/>
    <w:rsid w:val="008E0847"/>
    <w:rsid w:val="008E10B9"/>
    <w:rsid w:val="008E1BA5"/>
    <w:rsid w:val="008E256D"/>
    <w:rsid w:val="008E368E"/>
    <w:rsid w:val="008E369A"/>
    <w:rsid w:val="008E36C4"/>
    <w:rsid w:val="008E3F6C"/>
    <w:rsid w:val="008E3F70"/>
    <w:rsid w:val="008E546F"/>
    <w:rsid w:val="008E5560"/>
    <w:rsid w:val="008E5582"/>
    <w:rsid w:val="008E57D2"/>
    <w:rsid w:val="008E6291"/>
    <w:rsid w:val="008E79DF"/>
    <w:rsid w:val="008E7E73"/>
    <w:rsid w:val="008E7F3C"/>
    <w:rsid w:val="008F004F"/>
    <w:rsid w:val="008F060C"/>
    <w:rsid w:val="008F0CCD"/>
    <w:rsid w:val="008F14E3"/>
    <w:rsid w:val="008F18F0"/>
    <w:rsid w:val="008F1F09"/>
    <w:rsid w:val="008F274C"/>
    <w:rsid w:val="008F2B2A"/>
    <w:rsid w:val="008F3410"/>
    <w:rsid w:val="008F3E93"/>
    <w:rsid w:val="008F428A"/>
    <w:rsid w:val="008F4560"/>
    <w:rsid w:val="008F4A7F"/>
    <w:rsid w:val="008F5188"/>
    <w:rsid w:val="008F5531"/>
    <w:rsid w:val="008F6986"/>
    <w:rsid w:val="008F6A20"/>
    <w:rsid w:val="008F71AA"/>
    <w:rsid w:val="008F7E31"/>
    <w:rsid w:val="00900316"/>
    <w:rsid w:val="00900826"/>
    <w:rsid w:val="00900DB4"/>
    <w:rsid w:val="00901187"/>
    <w:rsid w:val="00901449"/>
    <w:rsid w:val="009017DB"/>
    <w:rsid w:val="00901DD7"/>
    <w:rsid w:val="00901E80"/>
    <w:rsid w:val="009025CD"/>
    <w:rsid w:val="00902C18"/>
    <w:rsid w:val="00902DB5"/>
    <w:rsid w:val="009030EC"/>
    <w:rsid w:val="00903736"/>
    <w:rsid w:val="00903B07"/>
    <w:rsid w:val="00903D57"/>
    <w:rsid w:val="0090464A"/>
    <w:rsid w:val="009047ED"/>
    <w:rsid w:val="009048FE"/>
    <w:rsid w:val="009049F1"/>
    <w:rsid w:val="00905D1F"/>
    <w:rsid w:val="00905DDF"/>
    <w:rsid w:val="00905EE4"/>
    <w:rsid w:val="00906024"/>
    <w:rsid w:val="00907100"/>
    <w:rsid w:val="00907845"/>
    <w:rsid w:val="0090794D"/>
    <w:rsid w:val="00911204"/>
    <w:rsid w:val="00911FB7"/>
    <w:rsid w:val="00912488"/>
    <w:rsid w:val="0091248E"/>
    <w:rsid w:val="00912515"/>
    <w:rsid w:val="00912F7C"/>
    <w:rsid w:val="0091373C"/>
    <w:rsid w:val="00913C80"/>
    <w:rsid w:val="00913E5E"/>
    <w:rsid w:val="009147E7"/>
    <w:rsid w:val="00914E3D"/>
    <w:rsid w:val="0091654E"/>
    <w:rsid w:val="00916905"/>
    <w:rsid w:val="00916E8F"/>
    <w:rsid w:val="00916FA3"/>
    <w:rsid w:val="009174BF"/>
    <w:rsid w:val="009210A4"/>
    <w:rsid w:val="00921100"/>
    <w:rsid w:val="009212F4"/>
    <w:rsid w:val="009217FC"/>
    <w:rsid w:val="0092218A"/>
    <w:rsid w:val="0092233C"/>
    <w:rsid w:val="00922386"/>
    <w:rsid w:val="0092259D"/>
    <w:rsid w:val="009227D4"/>
    <w:rsid w:val="00922994"/>
    <w:rsid w:val="00922C12"/>
    <w:rsid w:val="0092347B"/>
    <w:rsid w:val="0092606E"/>
    <w:rsid w:val="00926081"/>
    <w:rsid w:val="009261E1"/>
    <w:rsid w:val="009271E7"/>
    <w:rsid w:val="009305D6"/>
    <w:rsid w:val="00930CA4"/>
    <w:rsid w:val="00931249"/>
    <w:rsid w:val="00931FFD"/>
    <w:rsid w:val="0093208A"/>
    <w:rsid w:val="0093237C"/>
    <w:rsid w:val="00932CDF"/>
    <w:rsid w:val="00932D94"/>
    <w:rsid w:val="00933F2A"/>
    <w:rsid w:val="00934F67"/>
    <w:rsid w:val="009361BF"/>
    <w:rsid w:val="0093626A"/>
    <w:rsid w:val="00936270"/>
    <w:rsid w:val="00936379"/>
    <w:rsid w:val="00936E6A"/>
    <w:rsid w:val="00937237"/>
    <w:rsid w:val="009375E2"/>
    <w:rsid w:val="00937A47"/>
    <w:rsid w:val="00940113"/>
    <w:rsid w:val="009403ED"/>
    <w:rsid w:val="00940443"/>
    <w:rsid w:val="00941C96"/>
    <w:rsid w:val="00942195"/>
    <w:rsid w:val="009424B4"/>
    <w:rsid w:val="009429EB"/>
    <w:rsid w:val="00943885"/>
    <w:rsid w:val="00943B22"/>
    <w:rsid w:val="00943CB0"/>
    <w:rsid w:val="009440C3"/>
    <w:rsid w:val="00944599"/>
    <w:rsid w:val="00944800"/>
    <w:rsid w:val="00945540"/>
    <w:rsid w:val="0094594A"/>
    <w:rsid w:val="00946317"/>
    <w:rsid w:val="00946C4A"/>
    <w:rsid w:val="00950631"/>
    <w:rsid w:val="00950726"/>
    <w:rsid w:val="0095145F"/>
    <w:rsid w:val="00951546"/>
    <w:rsid w:val="00951940"/>
    <w:rsid w:val="00951E36"/>
    <w:rsid w:val="00952C57"/>
    <w:rsid w:val="00953019"/>
    <w:rsid w:val="0095368F"/>
    <w:rsid w:val="00954311"/>
    <w:rsid w:val="00954440"/>
    <w:rsid w:val="00954E45"/>
    <w:rsid w:val="009550F5"/>
    <w:rsid w:val="009555DD"/>
    <w:rsid w:val="00955F9B"/>
    <w:rsid w:val="009561DA"/>
    <w:rsid w:val="00956515"/>
    <w:rsid w:val="009569C2"/>
    <w:rsid w:val="00956D26"/>
    <w:rsid w:val="00957FBF"/>
    <w:rsid w:val="00960BA0"/>
    <w:rsid w:val="00961304"/>
    <w:rsid w:val="00963770"/>
    <w:rsid w:val="00963C82"/>
    <w:rsid w:val="00964022"/>
    <w:rsid w:val="009645AC"/>
    <w:rsid w:val="00964E5A"/>
    <w:rsid w:val="009654D8"/>
    <w:rsid w:val="00965CEF"/>
    <w:rsid w:val="00965DD7"/>
    <w:rsid w:val="00965EF6"/>
    <w:rsid w:val="0096645C"/>
    <w:rsid w:val="0096660E"/>
    <w:rsid w:val="00966646"/>
    <w:rsid w:val="00970349"/>
    <w:rsid w:val="00970488"/>
    <w:rsid w:val="009707F1"/>
    <w:rsid w:val="00971044"/>
    <w:rsid w:val="009710C3"/>
    <w:rsid w:val="009714EA"/>
    <w:rsid w:val="0097203F"/>
    <w:rsid w:val="00972409"/>
    <w:rsid w:val="0097294A"/>
    <w:rsid w:val="009738C6"/>
    <w:rsid w:val="00973DB9"/>
    <w:rsid w:val="00974268"/>
    <w:rsid w:val="00975723"/>
    <w:rsid w:val="00975F42"/>
    <w:rsid w:val="009760C2"/>
    <w:rsid w:val="00976B17"/>
    <w:rsid w:val="00981165"/>
    <w:rsid w:val="009817DB"/>
    <w:rsid w:val="00982011"/>
    <w:rsid w:val="0098233D"/>
    <w:rsid w:val="00982459"/>
    <w:rsid w:val="00982AC9"/>
    <w:rsid w:val="00982C1C"/>
    <w:rsid w:val="009834A0"/>
    <w:rsid w:val="00983503"/>
    <w:rsid w:val="00983A94"/>
    <w:rsid w:val="00983D30"/>
    <w:rsid w:val="009843C6"/>
    <w:rsid w:val="0098441F"/>
    <w:rsid w:val="009848FF"/>
    <w:rsid w:val="00984A91"/>
    <w:rsid w:val="009853C4"/>
    <w:rsid w:val="009853E4"/>
    <w:rsid w:val="00985472"/>
    <w:rsid w:val="009854F0"/>
    <w:rsid w:val="009855FD"/>
    <w:rsid w:val="009858B3"/>
    <w:rsid w:val="00985952"/>
    <w:rsid w:val="00985F4B"/>
    <w:rsid w:val="009861D1"/>
    <w:rsid w:val="00986263"/>
    <w:rsid w:val="009864C8"/>
    <w:rsid w:val="009864CA"/>
    <w:rsid w:val="0098655D"/>
    <w:rsid w:val="00986CC0"/>
    <w:rsid w:val="00986F26"/>
    <w:rsid w:val="0098717E"/>
    <w:rsid w:val="009871A0"/>
    <w:rsid w:val="0099009C"/>
    <w:rsid w:val="00990530"/>
    <w:rsid w:val="00991AF7"/>
    <w:rsid w:val="009925EE"/>
    <w:rsid w:val="00992F31"/>
    <w:rsid w:val="009934F3"/>
    <w:rsid w:val="009938A6"/>
    <w:rsid w:val="00993AC5"/>
    <w:rsid w:val="00993FB4"/>
    <w:rsid w:val="0099414F"/>
    <w:rsid w:val="009946C7"/>
    <w:rsid w:val="00994B44"/>
    <w:rsid w:val="00994DE5"/>
    <w:rsid w:val="00994EA0"/>
    <w:rsid w:val="00994F32"/>
    <w:rsid w:val="00995054"/>
    <w:rsid w:val="00995132"/>
    <w:rsid w:val="00995B19"/>
    <w:rsid w:val="00995F21"/>
    <w:rsid w:val="00995F9D"/>
    <w:rsid w:val="00997908"/>
    <w:rsid w:val="00997B2A"/>
    <w:rsid w:val="00997C71"/>
    <w:rsid w:val="009A0DB9"/>
    <w:rsid w:val="009A135A"/>
    <w:rsid w:val="009A1728"/>
    <w:rsid w:val="009A1DFA"/>
    <w:rsid w:val="009A2D79"/>
    <w:rsid w:val="009A3864"/>
    <w:rsid w:val="009A38E1"/>
    <w:rsid w:val="009A3DF3"/>
    <w:rsid w:val="009A444B"/>
    <w:rsid w:val="009A46EF"/>
    <w:rsid w:val="009A4960"/>
    <w:rsid w:val="009A4A36"/>
    <w:rsid w:val="009A4FFF"/>
    <w:rsid w:val="009A519D"/>
    <w:rsid w:val="009A6202"/>
    <w:rsid w:val="009A6368"/>
    <w:rsid w:val="009A644A"/>
    <w:rsid w:val="009A64D5"/>
    <w:rsid w:val="009A6F4D"/>
    <w:rsid w:val="009B0718"/>
    <w:rsid w:val="009B0B2D"/>
    <w:rsid w:val="009B1244"/>
    <w:rsid w:val="009B12DD"/>
    <w:rsid w:val="009B13D0"/>
    <w:rsid w:val="009B2485"/>
    <w:rsid w:val="009B2FA0"/>
    <w:rsid w:val="009B3282"/>
    <w:rsid w:val="009B333F"/>
    <w:rsid w:val="009B3D8F"/>
    <w:rsid w:val="009B4B70"/>
    <w:rsid w:val="009B4FDC"/>
    <w:rsid w:val="009B51AF"/>
    <w:rsid w:val="009B5576"/>
    <w:rsid w:val="009B56A7"/>
    <w:rsid w:val="009B57CA"/>
    <w:rsid w:val="009B6160"/>
    <w:rsid w:val="009B65D3"/>
    <w:rsid w:val="009B6A9F"/>
    <w:rsid w:val="009B6D2F"/>
    <w:rsid w:val="009B6E33"/>
    <w:rsid w:val="009B707F"/>
    <w:rsid w:val="009B716C"/>
    <w:rsid w:val="009B71DA"/>
    <w:rsid w:val="009B773B"/>
    <w:rsid w:val="009C1067"/>
    <w:rsid w:val="009C1237"/>
    <w:rsid w:val="009C140F"/>
    <w:rsid w:val="009C1658"/>
    <w:rsid w:val="009C1E9C"/>
    <w:rsid w:val="009C248F"/>
    <w:rsid w:val="009C3075"/>
    <w:rsid w:val="009C36A9"/>
    <w:rsid w:val="009C39C2"/>
    <w:rsid w:val="009C4C02"/>
    <w:rsid w:val="009C4C1E"/>
    <w:rsid w:val="009C4CA6"/>
    <w:rsid w:val="009C4CAC"/>
    <w:rsid w:val="009C5241"/>
    <w:rsid w:val="009C602C"/>
    <w:rsid w:val="009C6055"/>
    <w:rsid w:val="009C696B"/>
    <w:rsid w:val="009C76A1"/>
    <w:rsid w:val="009C78FF"/>
    <w:rsid w:val="009C7DD9"/>
    <w:rsid w:val="009D014E"/>
    <w:rsid w:val="009D2242"/>
    <w:rsid w:val="009D2D78"/>
    <w:rsid w:val="009D2DCF"/>
    <w:rsid w:val="009D2F30"/>
    <w:rsid w:val="009D306B"/>
    <w:rsid w:val="009D3279"/>
    <w:rsid w:val="009D37A2"/>
    <w:rsid w:val="009D38A9"/>
    <w:rsid w:val="009D5216"/>
    <w:rsid w:val="009D6478"/>
    <w:rsid w:val="009D658E"/>
    <w:rsid w:val="009D762B"/>
    <w:rsid w:val="009D77BD"/>
    <w:rsid w:val="009E05DD"/>
    <w:rsid w:val="009E11DB"/>
    <w:rsid w:val="009E11E2"/>
    <w:rsid w:val="009E16D5"/>
    <w:rsid w:val="009E1755"/>
    <w:rsid w:val="009E22F8"/>
    <w:rsid w:val="009E4E96"/>
    <w:rsid w:val="009E5BA6"/>
    <w:rsid w:val="009E6889"/>
    <w:rsid w:val="009E723C"/>
    <w:rsid w:val="009E771D"/>
    <w:rsid w:val="009E79B3"/>
    <w:rsid w:val="009F055F"/>
    <w:rsid w:val="009F0DC0"/>
    <w:rsid w:val="009F151B"/>
    <w:rsid w:val="009F1BB0"/>
    <w:rsid w:val="009F2551"/>
    <w:rsid w:val="009F2EDA"/>
    <w:rsid w:val="009F35C1"/>
    <w:rsid w:val="009F4B98"/>
    <w:rsid w:val="009F4BA8"/>
    <w:rsid w:val="009F57C8"/>
    <w:rsid w:val="009F5A14"/>
    <w:rsid w:val="009F60F4"/>
    <w:rsid w:val="009F63DF"/>
    <w:rsid w:val="009F7CD5"/>
    <w:rsid w:val="00A0026A"/>
    <w:rsid w:val="00A003A0"/>
    <w:rsid w:val="00A004FE"/>
    <w:rsid w:val="00A00680"/>
    <w:rsid w:val="00A00CA6"/>
    <w:rsid w:val="00A00E89"/>
    <w:rsid w:val="00A00EAF"/>
    <w:rsid w:val="00A01029"/>
    <w:rsid w:val="00A01F37"/>
    <w:rsid w:val="00A02765"/>
    <w:rsid w:val="00A03334"/>
    <w:rsid w:val="00A038F1"/>
    <w:rsid w:val="00A039E4"/>
    <w:rsid w:val="00A04110"/>
    <w:rsid w:val="00A04324"/>
    <w:rsid w:val="00A0467C"/>
    <w:rsid w:val="00A048AB"/>
    <w:rsid w:val="00A050E0"/>
    <w:rsid w:val="00A058D4"/>
    <w:rsid w:val="00A0677A"/>
    <w:rsid w:val="00A06805"/>
    <w:rsid w:val="00A068BA"/>
    <w:rsid w:val="00A07BB6"/>
    <w:rsid w:val="00A07C9E"/>
    <w:rsid w:val="00A1030D"/>
    <w:rsid w:val="00A10A14"/>
    <w:rsid w:val="00A10CE0"/>
    <w:rsid w:val="00A114B7"/>
    <w:rsid w:val="00A11C36"/>
    <w:rsid w:val="00A11E4D"/>
    <w:rsid w:val="00A12639"/>
    <w:rsid w:val="00A131ED"/>
    <w:rsid w:val="00A137F0"/>
    <w:rsid w:val="00A13DF9"/>
    <w:rsid w:val="00A143A6"/>
    <w:rsid w:val="00A14596"/>
    <w:rsid w:val="00A14AAB"/>
    <w:rsid w:val="00A151CA"/>
    <w:rsid w:val="00A16290"/>
    <w:rsid w:val="00A16623"/>
    <w:rsid w:val="00A16632"/>
    <w:rsid w:val="00A16C1B"/>
    <w:rsid w:val="00A16E8C"/>
    <w:rsid w:val="00A16F7D"/>
    <w:rsid w:val="00A170B0"/>
    <w:rsid w:val="00A17EB8"/>
    <w:rsid w:val="00A202D4"/>
    <w:rsid w:val="00A2050F"/>
    <w:rsid w:val="00A20A90"/>
    <w:rsid w:val="00A21084"/>
    <w:rsid w:val="00A21933"/>
    <w:rsid w:val="00A21B94"/>
    <w:rsid w:val="00A2396F"/>
    <w:rsid w:val="00A23CBB"/>
    <w:rsid w:val="00A24534"/>
    <w:rsid w:val="00A2460F"/>
    <w:rsid w:val="00A24613"/>
    <w:rsid w:val="00A2464B"/>
    <w:rsid w:val="00A24667"/>
    <w:rsid w:val="00A25378"/>
    <w:rsid w:val="00A255A8"/>
    <w:rsid w:val="00A260E4"/>
    <w:rsid w:val="00A26B8A"/>
    <w:rsid w:val="00A27C62"/>
    <w:rsid w:val="00A27C6F"/>
    <w:rsid w:val="00A27D58"/>
    <w:rsid w:val="00A31C02"/>
    <w:rsid w:val="00A31DC3"/>
    <w:rsid w:val="00A3265C"/>
    <w:rsid w:val="00A328B7"/>
    <w:rsid w:val="00A328F2"/>
    <w:rsid w:val="00A32CA5"/>
    <w:rsid w:val="00A32F13"/>
    <w:rsid w:val="00A3312C"/>
    <w:rsid w:val="00A33341"/>
    <w:rsid w:val="00A337B7"/>
    <w:rsid w:val="00A338F0"/>
    <w:rsid w:val="00A34547"/>
    <w:rsid w:val="00A348EA"/>
    <w:rsid w:val="00A34D5D"/>
    <w:rsid w:val="00A34F84"/>
    <w:rsid w:val="00A352E4"/>
    <w:rsid w:val="00A357D6"/>
    <w:rsid w:val="00A359D7"/>
    <w:rsid w:val="00A35D53"/>
    <w:rsid w:val="00A35FC6"/>
    <w:rsid w:val="00A36BDC"/>
    <w:rsid w:val="00A36BE5"/>
    <w:rsid w:val="00A36CAB"/>
    <w:rsid w:val="00A37ECE"/>
    <w:rsid w:val="00A40649"/>
    <w:rsid w:val="00A4107E"/>
    <w:rsid w:val="00A416E0"/>
    <w:rsid w:val="00A41CF6"/>
    <w:rsid w:val="00A423C6"/>
    <w:rsid w:val="00A42C32"/>
    <w:rsid w:val="00A43310"/>
    <w:rsid w:val="00A43693"/>
    <w:rsid w:val="00A43E3D"/>
    <w:rsid w:val="00A449E1"/>
    <w:rsid w:val="00A44BE4"/>
    <w:rsid w:val="00A45119"/>
    <w:rsid w:val="00A45455"/>
    <w:rsid w:val="00A4572D"/>
    <w:rsid w:val="00A4641D"/>
    <w:rsid w:val="00A46C36"/>
    <w:rsid w:val="00A46E94"/>
    <w:rsid w:val="00A47880"/>
    <w:rsid w:val="00A47987"/>
    <w:rsid w:val="00A47D0B"/>
    <w:rsid w:val="00A47DAE"/>
    <w:rsid w:val="00A50FE0"/>
    <w:rsid w:val="00A51C90"/>
    <w:rsid w:val="00A52015"/>
    <w:rsid w:val="00A527F9"/>
    <w:rsid w:val="00A52985"/>
    <w:rsid w:val="00A52AD1"/>
    <w:rsid w:val="00A5604A"/>
    <w:rsid w:val="00A56060"/>
    <w:rsid w:val="00A568C3"/>
    <w:rsid w:val="00A5763C"/>
    <w:rsid w:val="00A61477"/>
    <w:rsid w:val="00A6197A"/>
    <w:rsid w:val="00A61F8A"/>
    <w:rsid w:val="00A625DC"/>
    <w:rsid w:val="00A63379"/>
    <w:rsid w:val="00A634C1"/>
    <w:rsid w:val="00A63E0B"/>
    <w:rsid w:val="00A63F12"/>
    <w:rsid w:val="00A63F56"/>
    <w:rsid w:val="00A64121"/>
    <w:rsid w:val="00A646AF"/>
    <w:rsid w:val="00A654E8"/>
    <w:rsid w:val="00A66F79"/>
    <w:rsid w:val="00A67845"/>
    <w:rsid w:val="00A67FC5"/>
    <w:rsid w:val="00A70271"/>
    <w:rsid w:val="00A70A30"/>
    <w:rsid w:val="00A710CA"/>
    <w:rsid w:val="00A711D2"/>
    <w:rsid w:val="00A71514"/>
    <w:rsid w:val="00A721A9"/>
    <w:rsid w:val="00A728A2"/>
    <w:rsid w:val="00A73B69"/>
    <w:rsid w:val="00A74139"/>
    <w:rsid w:val="00A74823"/>
    <w:rsid w:val="00A74A21"/>
    <w:rsid w:val="00A74BD1"/>
    <w:rsid w:val="00A74DC5"/>
    <w:rsid w:val="00A75839"/>
    <w:rsid w:val="00A75B31"/>
    <w:rsid w:val="00A75D24"/>
    <w:rsid w:val="00A764D6"/>
    <w:rsid w:val="00A7668F"/>
    <w:rsid w:val="00A76BD8"/>
    <w:rsid w:val="00A77558"/>
    <w:rsid w:val="00A77B22"/>
    <w:rsid w:val="00A77E6F"/>
    <w:rsid w:val="00A80A94"/>
    <w:rsid w:val="00A80D21"/>
    <w:rsid w:val="00A81030"/>
    <w:rsid w:val="00A8135E"/>
    <w:rsid w:val="00A817CB"/>
    <w:rsid w:val="00A82ABF"/>
    <w:rsid w:val="00A82C1B"/>
    <w:rsid w:val="00A833DC"/>
    <w:rsid w:val="00A83D55"/>
    <w:rsid w:val="00A8473F"/>
    <w:rsid w:val="00A848E2"/>
    <w:rsid w:val="00A84AD9"/>
    <w:rsid w:val="00A859C9"/>
    <w:rsid w:val="00A86497"/>
    <w:rsid w:val="00A86F77"/>
    <w:rsid w:val="00A87078"/>
    <w:rsid w:val="00A872A8"/>
    <w:rsid w:val="00A87312"/>
    <w:rsid w:val="00A8766E"/>
    <w:rsid w:val="00A87675"/>
    <w:rsid w:val="00A87B83"/>
    <w:rsid w:val="00A909B5"/>
    <w:rsid w:val="00A90EB4"/>
    <w:rsid w:val="00A918CE"/>
    <w:rsid w:val="00A918EB"/>
    <w:rsid w:val="00A91958"/>
    <w:rsid w:val="00A91A8E"/>
    <w:rsid w:val="00A92013"/>
    <w:rsid w:val="00A92138"/>
    <w:rsid w:val="00A9214C"/>
    <w:rsid w:val="00A92665"/>
    <w:rsid w:val="00A92BDF"/>
    <w:rsid w:val="00A9307E"/>
    <w:rsid w:val="00A930E3"/>
    <w:rsid w:val="00A946BE"/>
    <w:rsid w:val="00A95587"/>
    <w:rsid w:val="00A9598F"/>
    <w:rsid w:val="00A96432"/>
    <w:rsid w:val="00A971F1"/>
    <w:rsid w:val="00A973BD"/>
    <w:rsid w:val="00A97502"/>
    <w:rsid w:val="00A97AD5"/>
    <w:rsid w:val="00AA09F6"/>
    <w:rsid w:val="00AA15C3"/>
    <w:rsid w:val="00AA1922"/>
    <w:rsid w:val="00AA1D58"/>
    <w:rsid w:val="00AA2974"/>
    <w:rsid w:val="00AA2DED"/>
    <w:rsid w:val="00AA30DC"/>
    <w:rsid w:val="00AA4987"/>
    <w:rsid w:val="00AA5011"/>
    <w:rsid w:val="00AA5438"/>
    <w:rsid w:val="00AA58C7"/>
    <w:rsid w:val="00AA6918"/>
    <w:rsid w:val="00AA70A8"/>
    <w:rsid w:val="00AA76DB"/>
    <w:rsid w:val="00AB023E"/>
    <w:rsid w:val="00AB033C"/>
    <w:rsid w:val="00AB0AD9"/>
    <w:rsid w:val="00AB0D0E"/>
    <w:rsid w:val="00AB1012"/>
    <w:rsid w:val="00AB1217"/>
    <w:rsid w:val="00AB1366"/>
    <w:rsid w:val="00AB166C"/>
    <w:rsid w:val="00AB171D"/>
    <w:rsid w:val="00AB1859"/>
    <w:rsid w:val="00AB190F"/>
    <w:rsid w:val="00AB1F97"/>
    <w:rsid w:val="00AB2461"/>
    <w:rsid w:val="00AB2C6A"/>
    <w:rsid w:val="00AB3820"/>
    <w:rsid w:val="00AB3CFD"/>
    <w:rsid w:val="00AB418A"/>
    <w:rsid w:val="00AB46A2"/>
    <w:rsid w:val="00AB4B11"/>
    <w:rsid w:val="00AB4D0D"/>
    <w:rsid w:val="00AB4DA1"/>
    <w:rsid w:val="00AB4EF7"/>
    <w:rsid w:val="00AB54D4"/>
    <w:rsid w:val="00AB58CB"/>
    <w:rsid w:val="00AB6060"/>
    <w:rsid w:val="00AB6309"/>
    <w:rsid w:val="00AB635B"/>
    <w:rsid w:val="00AB79DC"/>
    <w:rsid w:val="00AB7F57"/>
    <w:rsid w:val="00AC0988"/>
    <w:rsid w:val="00AC0C14"/>
    <w:rsid w:val="00AC116A"/>
    <w:rsid w:val="00AC15FC"/>
    <w:rsid w:val="00AC174D"/>
    <w:rsid w:val="00AC188C"/>
    <w:rsid w:val="00AC1D15"/>
    <w:rsid w:val="00AC26A5"/>
    <w:rsid w:val="00AC2DF5"/>
    <w:rsid w:val="00AC2F16"/>
    <w:rsid w:val="00AC3848"/>
    <w:rsid w:val="00AC3D6F"/>
    <w:rsid w:val="00AC3DAD"/>
    <w:rsid w:val="00AC40CB"/>
    <w:rsid w:val="00AC5389"/>
    <w:rsid w:val="00AC5940"/>
    <w:rsid w:val="00AC59D5"/>
    <w:rsid w:val="00AC5C59"/>
    <w:rsid w:val="00AC6459"/>
    <w:rsid w:val="00AC6A39"/>
    <w:rsid w:val="00AC6AD1"/>
    <w:rsid w:val="00AC77F4"/>
    <w:rsid w:val="00AC7869"/>
    <w:rsid w:val="00AC7A92"/>
    <w:rsid w:val="00AC7AAA"/>
    <w:rsid w:val="00AD031F"/>
    <w:rsid w:val="00AD0742"/>
    <w:rsid w:val="00AD15AE"/>
    <w:rsid w:val="00AD16ED"/>
    <w:rsid w:val="00AD2072"/>
    <w:rsid w:val="00AD236D"/>
    <w:rsid w:val="00AD25FE"/>
    <w:rsid w:val="00AD2C23"/>
    <w:rsid w:val="00AD30A4"/>
    <w:rsid w:val="00AD350A"/>
    <w:rsid w:val="00AD3DE9"/>
    <w:rsid w:val="00AD460D"/>
    <w:rsid w:val="00AD4718"/>
    <w:rsid w:val="00AD475C"/>
    <w:rsid w:val="00AD49C1"/>
    <w:rsid w:val="00AD4B4F"/>
    <w:rsid w:val="00AD54F3"/>
    <w:rsid w:val="00AD5529"/>
    <w:rsid w:val="00AD5562"/>
    <w:rsid w:val="00AD563D"/>
    <w:rsid w:val="00AD5F07"/>
    <w:rsid w:val="00AD5FD4"/>
    <w:rsid w:val="00AD627B"/>
    <w:rsid w:val="00AD68BB"/>
    <w:rsid w:val="00AD6CB2"/>
    <w:rsid w:val="00AD77B2"/>
    <w:rsid w:val="00AE07A0"/>
    <w:rsid w:val="00AE092E"/>
    <w:rsid w:val="00AE0B5F"/>
    <w:rsid w:val="00AE11F4"/>
    <w:rsid w:val="00AE13CC"/>
    <w:rsid w:val="00AE1657"/>
    <w:rsid w:val="00AE193B"/>
    <w:rsid w:val="00AE2462"/>
    <w:rsid w:val="00AE27CD"/>
    <w:rsid w:val="00AE3262"/>
    <w:rsid w:val="00AE327C"/>
    <w:rsid w:val="00AE37A9"/>
    <w:rsid w:val="00AE3D0D"/>
    <w:rsid w:val="00AE4977"/>
    <w:rsid w:val="00AE5AAC"/>
    <w:rsid w:val="00AE5BA6"/>
    <w:rsid w:val="00AE5D12"/>
    <w:rsid w:val="00AE6008"/>
    <w:rsid w:val="00AE6588"/>
    <w:rsid w:val="00AE69CB"/>
    <w:rsid w:val="00AE7D82"/>
    <w:rsid w:val="00AE7F9D"/>
    <w:rsid w:val="00AF0E08"/>
    <w:rsid w:val="00AF168E"/>
    <w:rsid w:val="00AF24C3"/>
    <w:rsid w:val="00AF3B18"/>
    <w:rsid w:val="00AF497C"/>
    <w:rsid w:val="00AF4F82"/>
    <w:rsid w:val="00AF568F"/>
    <w:rsid w:val="00AF5926"/>
    <w:rsid w:val="00AF5975"/>
    <w:rsid w:val="00AF5B18"/>
    <w:rsid w:val="00AF5D52"/>
    <w:rsid w:val="00AF725E"/>
    <w:rsid w:val="00B00A2B"/>
    <w:rsid w:val="00B01536"/>
    <w:rsid w:val="00B016D5"/>
    <w:rsid w:val="00B03A2A"/>
    <w:rsid w:val="00B057E3"/>
    <w:rsid w:val="00B05D44"/>
    <w:rsid w:val="00B05E12"/>
    <w:rsid w:val="00B05F88"/>
    <w:rsid w:val="00B06054"/>
    <w:rsid w:val="00B061B0"/>
    <w:rsid w:val="00B06686"/>
    <w:rsid w:val="00B072EE"/>
    <w:rsid w:val="00B07B51"/>
    <w:rsid w:val="00B102DA"/>
    <w:rsid w:val="00B11483"/>
    <w:rsid w:val="00B115F1"/>
    <w:rsid w:val="00B11CA4"/>
    <w:rsid w:val="00B12527"/>
    <w:rsid w:val="00B12758"/>
    <w:rsid w:val="00B13123"/>
    <w:rsid w:val="00B13E3C"/>
    <w:rsid w:val="00B14485"/>
    <w:rsid w:val="00B1457B"/>
    <w:rsid w:val="00B14940"/>
    <w:rsid w:val="00B15351"/>
    <w:rsid w:val="00B15552"/>
    <w:rsid w:val="00B156C2"/>
    <w:rsid w:val="00B15837"/>
    <w:rsid w:val="00B15A0F"/>
    <w:rsid w:val="00B15BAC"/>
    <w:rsid w:val="00B15F8F"/>
    <w:rsid w:val="00B16719"/>
    <w:rsid w:val="00B16D43"/>
    <w:rsid w:val="00B16F86"/>
    <w:rsid w:val="00B20664"/>
    <w:rsid w:val="00B21F1C"/>
    <w:rsid w:val="00B21F68"/>
    <w:rsid w:val="00B22060"/>
    <w:rsid w:val="00B2228A"/>
    <w:rsid w:val="00B226B7"/>
    <w:rsid w:val="00B22ED2"/>
    <w:rsid w:val="00B236EF"/>
    <w:rsid w:val="00B236F0"/>
    <w:rsid w:val="00B2407D"/>
    <w:rsid w:val="00B242F4"/>
    <w:rsid w:val="00B2489E"/>
    <w:rsid w:val="00B24BF5"/>
    <w:rsid w:val="00B24CBA"/>
    <w:rsid w:val="00B25785"/>
    <w:rsid w:val="00B26696"/>
    <w:rsid w:val="00B2680C"/>
    <w:rsid w:val="00B2739F"/>
    <w:rsid w:val="00B273ED"/>
    <w:rsid w:val="00B27598"/>
    <w:rsid w:val="00B2760C"/>
    <w:rsid w:val="00B276EA"/>
    <w:rsid w:val="00B27BD1"/>
    <w:rsid w:val="00B27D32"/>
    <w:rsid w:val="00B30809"/>
    <w:rsid w:val="00B3085F"/>
    <w:rsid w:val="00B312C6"/>
    <w:rsid w:val="00B31310"/>
    <w:rsid w:val="00B31363"/>
    <w:rsid w:val="00B31370"/>
    <w:rsid w:val="00B3151D"/>
    <w:rsid w:val="00B3169B"/>
    <w:rsid w:val="00B319C1"/>
    <w:rsid w:val="00B3257A"/>
    <w:rsid w:val="00B33678"/>
    <w:rsid w:val="00B33BC9"/>
    <w:rsid w:val="00B33E76"/>
    <w:rsid w:val="00B34B49"/>
    <w:rsid w:val="00B34E6E"/>
    <w:rsid w:val="00B34F5B"/>
    <w:rsid w:val="00B3523B"/>
    <w:rsid w:val="00B35311"/>
    <w:rsid w:val="00B355F8"/>
    <w:rsid w:val="00B35929"/>
    <w:rsid w:val="00B359A2"/>
    <w:rsid w:val="00B36D1A"/>
    <w:rsid w:val="00B37C8F"/>
    <w:rsid w:val="00B37CF3"/>
    <w:rsid w:val="00B400D3"/>
    <w:rsid w:val="00B400E4"/>
    <w:rsid w:val="00B404BC"/>
    <w:rsid w:val="00B40652"/>
    <w:rsid w:val="00B40DFD"/>
    <w:rsid w:val="00B41490"/>
    <w:rsid w:val="00B41B6B"/>
    <w:rsid w:val="00B41CC7"/>
    <w:rsid w:val="00B41EBB"/>
    <w:rsid w:val="00B42181"/>
    <w:rsid w:val="00B424E8"/>
    <w:rsid w:val="00B42EE0"/>
    <w:rsid w:val="00B43265"/>
    <w:rsid w:val="00B4326D"/>
    <w:rsid w:val="00B436B1"/>
    <w:rsid w:val="00B4431C"/>
    <w:rsid w:val="00B44CE5"/>
    <w:rsid w:val="00B44E38"/>
    <w:rsid w:val="00B45E08"/>
    <w:rsid w:val="00B45FE3"/>
    <w:rsid w:val="00B46146"/>
    <w:rsid w:val="00B46263"/>
    <w:rsid w:val="00B4677D"/>
    <w:rsid w:val="00B46CCD"/>
    <w:rsid w:val="00B47040"/>
    <w:rsid w:val="00B47474"/>
    <w:rsid w:val="00B47A34"/>
    <w:rsid w:val="00B47CB1"/>
    <w:rsid w:val="00B506BD"/>
    <w:rsid w:val="00B50993"/>
    <w:rsid w:val="00B51145"/>
    <w:rsid w:val="00B514F9"/>
    <w:rsid w:val="00B5196A"/>
    <w:rsid w:val="00B51A13"/>
    <w:rsid w:val="00B51B0E"/>
    <w:rsid w:val="00B52E49"/>
    <w:rsid w:val="00B52FCD"/>
    <w:rsid w:val="00B53075"/>
    <w:rsid w:val="00B53E38"/>
    <w:rsid w:val="00B5423E"/>
    <w:rsid w:val="00B551EB"/>
    <w:rsid w:val="00B556D1"/>
    <w:rsid w:val="00B55935"/>
    <w:rsid w:val="00B563A9"/>
    <w:rsid w:val="00B5666B"/>
    <w:rsid w:val="00B57232"/>
    <w:rsid w:val="00B577FD"/>
    <w:rsid w:val="00B601B4"/>
    <w:rsid w:val="00B613A5"/>
    <w:rsid w:val="00B61497"/>
    <w:rsid w:val="00B632F3"/>
    <w:rsid w:val="00B64A87"/>
    <w:rsid w:val="00B650F2"/>
    <w:rsid w:val="00B65135"/>
    <w:rsid w:val="00B65778"/>
    <w:rsid w:val="00B66145"/>
    <w:rsid w:val="00B66EF8"/>
    <w:rsid w:val="00B67B2F"/>
    <w:rsid w:val="00B67C7A"/>
    <w:rsid w:val="00B67CF9"/>
    <w:rsid w:val="00B67E72"/>
    <w:rsid w:val="00B67F4A"/>
    <w:rsid w:val="00B706E1"/>
    <w:rsid w:val="00B709B1"/>
    <w:rsid w:val="00B70BBF"/>
    <w:rsid w:val="00B70FD3"/>
    <w:rsid w:val="00B71FB3"/>
    <w:rsid w:val="00B72E90"/>
    <w:rsid w:val="00B739B5"/>
    <w:rsid w:val="00B73D34"/>
    <w:rsid w:val="00B741F2"/>
    <w:rsid w:val="00B74B71"/>
    <w:rsid w:val="00B75760"/>
    <w:rsid w:val="00B7580B"/>
    <w:rsid w:val="00B75C97"/>
    <w:rsid w:val="00B75CDD"/>
    <w:rsid w:val="00B75DA8"/>
    <w:rsid w:val="00B75DFB"/>
    <w:rsid w:val="00B774A0"/>
    <w:rsid w:val="00B77CDF"/>
    <w:rsid w:val="00B8099D"/>
    <w:rsid w:val="00B80E85"/>
    <w:rsid w:val="00B81580"/>
    <w:rsid w:val="00B82004"/>
    <w:rsid w:val="00B82171"/>
    <w:rsid w:val="00B824AB"/>
    <w:rsid w:val="00B825D7"/>
    <w:rsid w:val="00B82AA0"/>
    <w:rsid w:val="00B83232"/>
    <w:rsid w:val="00B834C5"/>
    <w:rsid w:val="00B838C3"/>
    <w:rsid w:val="00B83A6B"/>
    <w:rsid w:val="00B83C08"/>
    <w:rsid w:val="00B83F6B"/>
    <w:rsid w:val="00B84167"/>
    <w:rsid w:val="00B84825"/>
    <w:rsid w:val="00B848C7"/>
    <w:rsid w:val="00B84B2D"/>
    <w:rsid w:val="00B8557A"/>
    <w:rsid w:val="00B85922"/>
    <w:rsid w:val="00B86107"/>
    <w:rsid w:val="00B86F71"/>
    <w:rsid w:val="00B87125"/>
    <w:rsid w:val="00B879FF"/>
    <w:rsid w:val="00B90099"/>
    <w:rsid w:val="00B90155"/>
    <w:rsid w:val="00B902D5"/>
    <w:rsid w:val="00B90619"/>
    <w:rsid w:val="00B90C44"/>
    <w:rsid w:val="00B90C9C"/>
    <w:rsid w:val="00B90CBF"/>
    <w:rsid w:val="00B9103D"/>
    <w:rsid w:val="00B9199C"/>
    <w:rsid w:val="00B91C40"/>
    <w:rsid w:val="00B91EA1"/>
    <w:rsid w:val="00B9216F"/>
    <w:rsid w:val="00B92363"/>
    <w:rsid w:val="00B92B3E"/>
    <w:rsid w:val="00B92BCC"/>
    <w:rsid w:val="00B93DB3"/>
    <w:rsid w:val="00B94002"/>
    <w:rsid w:val="00B940C8"/>
    <w:rsid w:val="00B94397"/>
    <w:rsid w:val="00B94AC4"/>
    <w:rsid w:val="00B958E0"/>
    <w:rsid w:val="00B95974"/>
    <w:rsid w:val="00B959BD"/>
    <w:rsid w:val="00B95C51"/>
    <w:rsid w:val="00B95C92"/>
    <w:rsid w:val="00B9678B"/>
    <w:rsid w:val="00B9680A"/>
    <w:rsid w:val="00B9749A"/>
    <w:rsid w:val="00B976C8"/>
    <w:rsid w:val="00B9780C"/>
    <w:rsid w:val="00BA04FE"/>
    <w:rsid w:val="00BA06DE"/>
    <w:rsid w:val="00BA0B10"/>
    <w:rsid w:val="00BA0F36"/>
    <w:rsid w:val="00BA203B"/>
    <w:rsid w:val="00BA23C3"/>
    <w:rsid w:val="00BA373E"/>
    <w:rsid w:val="00BA379B"/>
    <w:rsid w:val="00BA4E2A"/>
    <w:rsid w:val="00BA56C2"/>
    <w:rsid w:val="00BA5838"/>
    <w:rsid w:val="00BA592B"/>
    <w:rsid w:val="00BA634B"/>
    <w:rsid w:val="00BA644E"/>
    <w:rsid w:val="00BA6A27"/>
    <w:rsid w:val="00BA6D56"/>
    <w:rsid w:val="00BA7853"/>
    <w:rsid w:val="00BA7908"/>
    <w:rsid w:val="00BA7C5F"/>
    <w:rsid w:val="00BB12E2"/>
    <w:rsid w:val="00BB14B1"/>
    <w:rsid w:val="00BB1A5C"/>
    <w:rsid w:val="00BB1F1D"/>
    <w:rsid w:val="00BB2079"/>
    <w:rsid w:val="00BB20E6"/>
    <w:rsid w:val="00BB3032"/>
    <w:rsid w:val="00BB30CC"/>
    <w:rsid w:val="00BB32FD"/>
    <w:rsid w:val="00BB46B1"/>
    <w:rsid w:val="00BB4DCF"/>
    <w:rsid w:val="00BB5258"/>
    <w:rsid w:val="00BB643B"/>
    <w:rsid w:val="00BB6658"/>
    <w:rsid w:val="00BB671F"/>
    <w:rsid w:val="00BB7203"/>
    <w:rsid w:val="00BB7A96"/>
    <w:rsid w:val="00BC00EB"/>
    <w:rsid w:val="00BC1ADB"/>
    <w:rsid w:val="00BC2CFE"/>
    <w:rsid w:val="00BC3C73"/>
    <w:rsid w:val="00BC3DDF"/>
    <w:rsid w:val="00BC3E95"/>
    <w:rsid w:val="00BC40CC"/>
    <w:rsid w:val="00BC4DB4"/>
    <w:rsid w:val="00BC56F3"/>
    <w:rsid w:val="00BC588B"/>
    <w:rsid w:val="00BC634F"/>
    <w:rsid w:val="00BC7ACD"/>
    <w:rsid w:val="00BD1086"/>
    <w:rsid w:val="00BD2B47"/>
    <w:rsid w:val="00BD3EE6"/>
    <w:rsid w:val="00BD457B"/>
    <w:rsid w:val="00BD45BA"/>
    <w:rsid w:val="00BD46EB"/>
    <w:rsid w:val="00BD4C37"/>
    <w:rsid w:val="00BD5B63"/>
    <w:rsid w:val="00BD6293"/>
    <w:rsid w:val="00BD6E4A"/>
    <w:rsid w:val="00BD7349"/>
    <w:rsid w:val="00BD7763"/>
    <w:rsid w:val="00BD788B"/>
    <w:rsid w:val="00BD7ECC"/>
    <w:rsid w:val="00BE12D6"/>
    <w:rsid w:val="00BE1E5A"/>
    <w:rsid w:val="00BE24D0"/>
    <w:rsid w:val="00BE251F"/>
    <w:rsid w:val="00BE2D32"/>
    <w:rsid w:val="00BE2E9E"/>
    <w:rsid w:val="00BE40C5"/>
    <w:rsid w:val="00BE6221"/>
    <w:rsid w:val="00BE63A8"/>
    <w:rsid w:val="00BE654D"/>
    <w:rsid w:val="00BE6A25"/>
    <w:rsid w:val="00BE6A5B"/>
    <w:rsid w:val="00BE6B4D"/>
    <w:rsid w:val="00BE7B04"/>
    <w:rsid w:val="00BF0763"/>
    <w:rsid w:val="00BF0E28"/>
    <w:rsid w:val="00BF17AC"/>
    <w:rsid w:val="00BF18B0"/>
    <w:rsid w:val="00BF1A38"/>
    <w:rsid w:val="00BF1FBC"/>
    <w:rsid w:val="00BF25C5"/>
    <w:rsid w:val="00BF2637"/>
    <w:rsid w:val="00BF2FED"/>
    <w:rsid w:val="00BF35DC"/>
    <w:rsid w:val="00BF3957"/>
    <w:rsid w:val="00BF3CCA"/>
    <w:rsid w:val="00BF3EF3"/>
    <w:rsid w:val="00BF3FDF"/>
    <w:rsid w:val="00BF46FF"/>
    <w:rsid w:val="00BF5747"/>
    <w:rsid w:val="00BF62C1"/>
    <w:rsid w:val="00BF680E"/>
    <w:rsid w:val="00BF6C42"/>
    <w:rsid w:val="00BF6CFD"/>
    <w:rsid w:val="00BF6E31"/>
    <w:rsid w:val="00BF78F6"/>
    <w:rsid w:val="00BF791E"/>
    <w:rsid w:val="00BF7EDD"/>
    <w:rsid w:val="00C0010A"/>
    <w:rsid w:val="00C00A4D"/>
    <w:rsid w:val="00C00F98"/>
    <w:rsid w:val="00C01655"/>
    <w:rsid w:val="00C01D4F"/>
    <w:rsid w:val="00C01FF7"/>
    <w:rsid w:val="00C02AB0"/>
    <w:rsid w:val="00C02B01"/>
    <w:rsid w:val="00C0340A"/>
    <w:rsid w:val="00C03623"/>
    <w:rsid w:val="00C037B7"/>
    <w:rsid w:val="00C0402C"/>
    <w:rsid w:val="00C046A2"/>
    <w:rsid w:val="00C05DA6"/>
    <w:rsid w:val="00C06BCB"/>
    <w:rsid w:val="00C07074"/>
    <w:rsid w:val="00C07380"/>
    <w:rsid w:val="00C0740C"/>
    <w:rsid w:val="00C074B4"/>
    <w:rsid w:val="00C10324"/>
    <w:rsid w:val="00C10F27"/>
    <w:rsid w:val="00C10FA4"/>
    <w:rsid w:val="00C110A4"/>
    <w:rsid w:val="00C11261"/>
    <w:rsid w:val="00C11799"/>
    <w:rsid w:val="00C119CB"/>
    <w:rsid w:val="00C1255A"/>
    <w:rsid w:val="00C12C91"/>
    <w:rsid w:val="00C13066"/>
    <w:rsid w:val="00C131B9"/>
    <w:rsid w:val="00C13A4E"/>
    <w:rsid w:val="00C13CCA"/>
    <w:rsid w:val="00C13F32"/>
    <w:rsid w:val="00C142FF"/>
    <w:rsid w:val="00C148D2"/>
    <w:rsid w:val="00C1545E"/>
    <w:rsid w:val="00C15F95"/>
    <w:rsid w:val="00C16B54"/>
    <w:rsid w:val="00C16DFA"/>
    <w:rsid w:val="00C17295"/>
    <w:rsid w:val="00C1733B"/>
    <w:rsid w:val="00C17990"/>
    <w:rsid w:val="00C17DC7"/>
    <w:rsid w:val="00C2033B"/>
    <w:rsid w:val="00C2095E"/>
    <w:rsid w:val="00C20B5B"/>
    <w:rsid w:val="00C20E5F"/>
    <w:rsid w:val="00C2130A"/>
    <w:rsid w:val="00C22DDF"/>
    <w:rsid w:val="00C23116"/>
    <w:rsid w:val="00C23609"/>
    <w:rsid w:val="00C239C4"/>
    <w:rsid w:val="00C23B48"/>
    <w:rsid w:val="00C2411A"/>
    <w:rsid w:val="00C2486B"/>
    <w:rsid w:val="00C25AB1"/>
    <w:rsid w:val="00C25C52"/>
    <w:rsid w:val="00C2606E"/>
    <w:rsid w:val="00C264FC"/>
    <w:rsid w:val="00C265C0"/>
    <w:rsid w:val="00C26D9F"/>
    <w:rsid w:val="00C26F9E"/>
    <w:rsid w:val="00C27484"/>
    <w:rsid w:val="00C2790F"/>
    <w:rsid w:val="00C27C1A"/>
    <w:rsid w:val="00C301EF"/>
    <w:rsid w:val="00C31548"/>
    <w:rsid w:val="00C328B5"/>
    <w:rsid w:val="00C337DF"/>
    <w:rsid w:val="00C33DEA"/>
    <w:rsid w:val="00C34220"/>
    <w:rsid w:val="00C34C6F"/>
    <w:rsid w:val="00C3514E"/>
    <w:rsid w:val="00C35239"/>
    <w:rsid w:val="00C35AE1"/>
    <w:rsid w:val="00C35CD9"/>
    <w:rsid w:val="00C3740B"/>
    <w:rsid w:val="00C3751E"/>
    <w:rsid w:val="00C3774D"/>
    <w:rsid w:val="00C37EB9"/>
    <w:rsid w:val="00C37EC1"/>
    <w:rsid w:val="00C406C1"/>
    <w:rsid w:val="00C40950"/>
    <w:rsid w:val="00C40BDC"/>
    <w:rsid w:val="00C40D9F"/>
    <w:rsid w:val="00C40F49"/>
    <w:rsid w:val="00C41C82"/>
    <w:rsid w:val="00C41EB4"/>
    <w:rsid w:val="00C43054"/>
    <w:rsid w:val="00C430DB"/>
    <w:rsid w:val="00C43451"/>
    <w:rsid w:val="00C4348C"/>
    <w:rsid w:val="00C445FC"/>
    <w:rsid w:val="00C44A1F"/>
    <w:rsid w:val="00C44F18"/>
    <w:rsid w:val="00C45217"/>
    <w:rsid w:val="00C45CED"/>
    <w:rsid w:val="00C463B1"/>
    <w:rsid w:val="00C47991"/>
    <w:rsid w:val="00C47D0A"/>
    <w:rsid w:val="00C50CA9"/>
    <w:rsid w:val="00C50D49"/>
    <w:rsid w:val="00C50E41"/>
    <w:rsid w:val="00C51C2F"/>
    <w:rsid w:val="00C51D5D"/>
    <w:rsid w:val="00C52525"/>
    <w:rsid w:val="00C52A6A"/>
    <w:rsid w:val="00C52FB8"/>
    <w:rsid w:val="00C532FE"/>
    <w:rsid w:val="00C53881"/>
    <w:rsid w:val="00C53C3B"/>
    <w:rsid w:val="00C54506"/>
    <w:rsid w:val="00C5462F"/>
    <w:rsid w:val="00C5470D"/>
    <w:rsid w:val="00C5498F"/>
    <w:rsid w:val="00C549A6"/>
    <w:rsid w:val="00C54D37"/>
    <w:rsid w:val="00C5549D"/>
    <w:rsid w:val="00C554B0"/>
    <w:rsid w:val="00C554C8"/>
    <w:rsid w:val="00C560D7"/>
    <w:rsid w:val="00C563EF"/>
    <w:rsid w:val="00C5664D"/>
    <w:rsid w:val="00C56759"/>
    <w:rsid w:val="00C56E76"/>
    <w:rsid w:val="00C5724E"/>
    <w:rsid w:val="00C57391"/>
    <w:rsid w:val="00C573A0"/>
    <w:rsid w:val="00C5741F"/>
    <w:rsid w:val="00C57975"/>
    <w:rsid w:val="00C57B84"/>
    <w:rsid w:val="00C60457"/>
    <w:rsid w:val="00C60CDD"/>
    <w:rsid w:val="00C61E3B"/>
    <w:rsid w:val="00C62068"/>
    <w:rsid w:val="00C62579"/>
    <w:rsid w:val="00C6292E"/>
    <w:rsid w:val="00C6409B"/>
    <w:rsid w:val="00C64D3E"/>
    <w:rsid w:val="00C651FE"/>
    <w:rsid w:val="00C655CA"/>
    <w:rsid w:val="00C666EB"/>
    <w:rsid w:val="00C66712"/>
    <w:rsid w:val="00C6721A"/>
    <w:rsid w:val="00C672A9"/>
    <w:rsid w:val="00C67601"/>
    <w:rsid w:val="00C67E05"/>
    <w:rsid w:val="00C7084C"/>
    <w:rsid w:val="00C70E88"/>
    <w:rsid w:val="00C70EA8"/>
    <w:rsid w:val="00C7122D"/>
    <w:rsid w:val="00C71370"/>
    <w:rsid w:val="00C71701"/>
    <w:rsid w:val="00C71B7D"/>
    <w:rsid w:val="00C71C2A"/>
    <w:rsid w:val="00C71D17"/>
    <w:rsid w:val="00C71F09"/>
    <w:rsid w:val="00C732DE"/>
    <w:rsid w:val="00C7369A"/>
    <w:rsid w:val="00C73836"/>
    <w:rsid w:val="00C74449"/>
    <w:rsid w:val="00C747EF"/>
    <w:rsid w:val="00C7510F"/>
    <w:rsid w:val="00C753DD"/>
    <w:rsid w:val="00C757FB"/>
    <w:rsid w:val="00C75F3D"/>
    <w:rsid w:val="00C7617E"/>
    <w:rsid w:val="00C76A22"/>
    <w:rsid w:val="00C77900"/>
    <w:rsid w:val="00C77942"/>
    <w:rsid w:val="00C77A0E"/>
    <w:rsid w:val="00C8019A"/>
    <w:rsid w:val="00C8050D"/>
    <w:rsid w:val="00C809D0"/>
    <w:rsid w:val="00C8177F"/>
    <w:rsid w:val="00C81C43"/>
    <w:rsid w:val="00C824E4"/>
    <w:rsid w:val="00C82E0F"/>
    <w:rsid w:val="00C82F0E"/>
    <w:rsid w:val="00C845A6"/>
    <w:rsid w:val="00C849D1"/>
    <w:rsid w:val="00C851CB"/>
    <w:rsid w:val="00C8523B"/>
    <w:rsid w:val="00C8758D"/>
    <w:rsid w:val="00C9048E"/>
    <w:rsid w:val="00C905A9"/>
    <w:rsid w:val="00C91186"/>
    <w:rsid w:val="00C9152A"/>
    <w:rsid w:val="00C91FF9"/>
    <w:rsid w:val="00C92162"/>
    <w:rsid w:val="00C921F3"/>
    <w:rsid w:val="00C921F6"/>
    <w:rsid w:val="00C9225A"/>
    <w:rsid w:val="00C92B39"/>
    <w:rsid w:val="00C9382F"/>
    <w:rsid w:val="00C938B8"/>
    <w:rsid w:val="00C93CCB"/>
    <w:rsid w:val="00C9497C"/>
    <w:rsid w:val="00C94EF4"/>
    <w:rsid w:val="00C95B3F"/>
    <w:rsid w:val="00C95DA9"/>
    <w:rsid w:val="00C9623A"/>
    <w:rsid w:val="00C969A4"/>
    <w:rsid w:val="00C96CAB"/>
    <w:rsid w:val="00C97040"/>
    <w:rsid w:val="00C972E7"/>
    <w:rsid w:val="00C97402"/>
    <w:rsid w:val="00CA1C84"/>
    <w:rsid w:val="00CA20F9"/>
    <w:rsid w:val="00CA218F"/>
    <w:rsid w:val="00CA2503"/>
    <w:rsid w:val="00CA3188"/>
    <w:rsid w:val="00CA36E7"/>
    <w:rsid w:val="00CA38E0"/>
    <w:rsid w:val="00CA3CB1"/>
    <w:rsid w:val="00CA4768"/>
    <w:rsid w:val="00CA4B18"/>
    <w:rsid w:val="00CA4B48"/>
    <w:rsid w:val="00CA4C39"/>
    <w:rsid w:val="00CA4CD4"/>
    <w:rsid w:val="00CA50B9"/>
    <w:rsid w:val="00CA520B"/>
    <w:rsid w:val="00CA5586"/>
    <w:rsid w:val="00CA5EA6"/>
    <w:rsid w:val="00CA62B0"/>
    <w:rsid w:val="00CA62B1"/>
    <w:rsid w:val="00CA62D6"/>
    <w:rsid w:val="00CA643E"/>
    <w:rsid w:val="00CA75F8"/>
    <w:rsid w:val="00CB0005"/>
    <w:rsid w:val="00CB0136"/>
    <w:rsid w:val="00CB045C"/>
    <w:rsid w:val="00CB0619"/>
    <w:rsid w:val="00CB0F4C"/>
    <w:rsid w:val="00CB18C3"/>
    <w:rsid w:val="00CB2616"/>
    <w:rsid w:val="00CB2FAE"/>
    <w:rsid w:val="00CB3094"/>
    <w:rsid w:val="00CB38E9"/>
    <w:rsid w:val="00CB3B5C"/>
    <w:rsid w:val="00CB3E58"/>
    <w:rsid w:val="00CB419A"/>
    <w:rsid w:val="00CB4BCD"/>
    <w:rsid w:val="00CB56C2"/>
    <w:rsid w:val="00CB597A"/>
    <w:rsid w:val="00CB5CCD"/>
    <w:rsid w:val="00CB605C"/>
    <w:rsid w:val="00CB60CE"/>
    <w:rsid w:val="00CB6264"/>
    <w:rsid w:val="00CB63FD"/>
    <w:rsid w:val="00CB643E"/>
    <w:rsid w:val="00CB7085"/>
    <w:rsid w:val="00CB7274"/>
    <w:rsid w:val="00CC0917"/>
    <w:rsid w:val="00CC0B56"/>
    <w:rsid w:val="00CC0E27"/>
    <w:rsid w:val="00CC0F89"/>
    <w:rsid w:val="00CC11C3"/>
    <w:rsid w:val="00CC1338"/>
    <w:rsid w:val="00CC16E1"/>
    <w:rsid w:val="00CC1F25"/>
    <w:rsid w:val="00CC2461"/>
    <w:rsid w:val="00CC3064"/>
    <w:rsid w:val="00CC34E7"/>
    <w:rsid w:val="00CC3B78"/>
    <w:rsid w:val="00CC3BB2"/>
    <w:rsid w:val="00CC51D8"/>
    <w:rsid w:val="00CC5673"/>
    <w:rsid w:val="00CC5FBD"/>
    <w:rsid w:val="00CC7F7D"/>
    <w:rsid w:val="00CD02A5"/>
    <w:rsid w:val="00CD02CF"/>
    <w:rsid w:val="00CD0C98"/>
    <w:rsid w:val="00CD17E2"/>
    <w:rsid w:val="00CD2066"/>
    <w:rsid w:val="00CD22D1"/>
    <w:rsid w:val="00CD270A"/>
    <w:rsid w:val="00CD2EB5"/>
    <w:rsid w:val="00CD30DC"/>
    <w:rsid w:val="00CD3461"/>
    <w:rsid w:val="00CD3526"/>
    <w:rsid w:val="00CD462E"/>
    <w:rsid w:val="00CD48C7"/>
    <w:rsid w:val="00CD4DA7"/>
    <w:rsid w:val="00CD5778"/>
    <w:rsid w:val="00CD5D10"/>
    <w:rsid w:val="00CD636A"/>
    <w:rsid w:val="00CD64AE"/>
    <w:rsid w:val="00CD6E85"/>
    <w:rsid w:val="00CD6F8D"/>
    <w:rsid w:val="00CD711D"/>
    <w:rsid w:val="00CD754E"/>
    <w:rsid w:val="00CD76E8"/>
    <w:rsid w:val="00CE01C8"/>
    <w:rsid w:val="00CE0866"/>
    <w:rsid w:val="00CE0E0B"/>
    <w:rsid w:val="00CE12BB"/>
    <w:rsid w:val="00CE1CB2"/>
    <w:rsid w:val="00CE1CFF"/>
    <w:rsid w:val="00CE259F"/>
    <w:rsid w:val="00CE27FC"/>
    <w:rsid w:val="00CE2F1E"/>
    <w:rsid w:val="00CE3174"/>
    <w:rsid w:val="00CE3633"/>
    <w:rsid w:val="00CE386C"/>
    <w:rsid w:val="00CE4A31"/>
    <w:rsid w:val="00CE4A74"/>
    <w:rsid w:val="00CE5039"/>
    <w:rsid w:val="00CE5511"/>
    <w:rsid w:val="00CE6B6B"/>
    <w:rsid w:val="00CE6DB0"/>
    <w:rsid w:val="00CE6E93"/>
    <w:rsid w:val="00CF01FE"/>
    <w:rsid w:val="00CF0405"/>
    <w:rsid w:val="00CF0797"/>
    <w:rsid w:val="00CF095C"/>
    <w:rsid w:val="00CF133F"/>
    <w:rsid w:val="00CF1379"/>
    <w:rsid w:val="00CF1FE3"/>
    <w:rsid w:val="00CF2501"/>
    <w:rsid w:val="00CF2D59"/>
    <w:rsid w:val="00CF3B40"/>
    <w:rsid w:val="00CF3D08"/>
    <w:rsid w:val="00CF4D36"/>
    <w:rsid w:val="00CF4F4A"/>
    <w:rsid w:val="00CF4F9C"/>
    <w:rsid w:val="00CF55A3"/>
    <w:rsid w:val="00CF5B41"/>
    <w:rsid w:val="00CF5F0F"/>
    <w:rsid w:val="00CF61BF"/>
    <w:rsid w:val="00CF6C38"/>
    <w:rsid w:val="00CF7860"/>
    <w:rsid w:val="00CF7A38"/>
    <w:rsid w:val="00CF7C28"/>
    <w:rsid w:val="00D00070"/>
    <w:rsid w:val="00D00337"/>
    <w:rsid w:val="00D00A04"/>
    <w:rsid w:val="00D00A41"/>
    <w:rsid w:val="00D0103F"/>
    <w:rsid w:val="00D01655"/>
    <w:rsid w:val="00D01CA4"/>
    <w:rsid w:val="00D01FC1"/>
    <w:rsid w:val="00D03171"/>
    <w:rsid w:val="00D036F4"/>
    <w:rsid w:val="00D03CF9"/>
    <w:rsid w:val="00D03F4C"/>
    <w:rsid w:val="00D04034"/>
    <w:rsid w:val="00D05036"/>
    <w:rsid w:val="00D056BD"/>
    <w:rsid w:val="00D061CC"/>
    <w:rsid w:val="00D062F4"/>
    <w:rsid w:val="00D06885"/>
    <w:rsid w:val="00D06E60"/>
    <w:rsid w:val="00D07AEA"/>
    <w:rsid w:val="00D10564"/>
    <w:rsid w:val="00D10D4B"/>
    <w:rsid w:val="00D118D9"/>
    <w:rsid w:val="00D120CC"/>
    <w:rsid w:val="00D122B0"/>
    <w:rsid w:val="00D127E1"/>
    <w:rsid w:val="00D12930"/>
    <w:rsid w:val="00D133F8"/>
    <w:rsid w:val="00D13488"/>
    <w:rsid w:val="00D13617"/>
    <w:rsid w:val="00D139FB"/>
    <w:rsid w:val="00D14195"/>
    <w:rsid w:val="00D14289"/>
    <w:rsid w:val="00D160BE"/>
    <w:rsid w:val="00D162C4"/>
    <w:rsid w:val="00D162E6"/>
    <w:rsid w:val="00D16F68"/>
    <w:rsid w:val="00D200A6"/>
    <w:rsid w:val="00D2051D"/>
    <w:rsid w:val="00D205C8"/>
    <w:rsid w:val="00D20726"/>
    <w:rsid w:val="00D21557"/>
    <w:rsid w:val="00D221C3"/>
    <w:rsid w:val="00D221D5"/>
    <w:rsid w:val="00D2270E"/>
    <w:rsid w:val="00D22BED"/>
    <w:rsid w:val="00D23002"/>
    <w:rsid w:val="00D2365A"/>
    <w:rsid w:val="00D23F44"/>
    <w:rsid w:val="00D24BC3"/>
    <w:rsid w:val="00D24D47"/>
    <w:rsid w:val="00D25493"/>
    <w:rsid w:val="00D26022"/>
    <w:rsid w:val="00D2699E"/>
    <w:rsid w:val="00D26AC8"/>
    <w:rsid w:val="00D26CA9"/>
    <w:rsid w:val="00D27F5E"/>
    <w:rsid w:val="00D30C56"/>
    <w:rsid w:val="00D30C61"/>
    <w:rsid w:val="00D310C9"/>
    <w:rsid w:val="00D3120C"/>
    <w:rsid w:val="00D32DA0"/>
    <w:rsid w:val="00D32FFD"/>
    <w:rsid w:val="00D33105"/>
    <w:rsid w:val="00D333B3"/>
    <w:rsid w:val="00D3350F"/>
    <w:rsid w:val="00D33A88"/>
    <w:rsid w:val="00D33FB5"/>
    <w:rsid w:val="00D34055"/>
    <w:rsid w:val="00D345B7"/>
    <w:rsid w:val="00D34853"/>
    <w:rsid w:val="00D351CD"/>
    <w:rsid w:val="00D358E9"/>
    <w:rsid w:val="00D35E12"/>
    <w:rsid w:val="00D35EA0"/>
    <w:rsid w:val="00D360FD"/>
    <w:rsid w:val="00D36E86"/>
    <w:rsid w:val="00D36FF2"/>
    <w:rsid w:val="00D37098"/>
    <w:rsid w:val="00D4012C"/>
    <w:rsid w:val="00D403BC"/>
    <w:rsid w:val="00D40F0B"/>
    <w:rsid w:val="00D411DF"/>
    <w:rsid w:val="00D41A13"/>
    <w:rsid w:val="00D420E6"/>
    <w:rsid w:val="00D435BD"/>
    <w:rsid w:val="00D43BF6"/>
    <w:rsid w:val="00D43CAE"/>
    <w:rsid w:val="00D44272"/>
    <w:rsid w:val="00D44519"/>
    <w:rsid w:val="00D44EF4"/>
    <w:rsid w:val="00D45296"/>
    <w:rsid w:val="00D452DF"/>
    <w:rsid w:val="00D472CE"/>
    <w:rsid w:val="00D479B7"/>
    <w:rsid w:val="00D47B5B"/>
    <w:rsid w:val="00D47C83"/>
    <w:rsid w:val="00D47F74"/>
    <w:rsid w:val="00D47FC2"/>
    <w:rsid w:val="00D50340"/>
    <w:rsid w:val="00D5051E"/>
    <w:rsid w:val="00D50717"/>
    <w:rsid w:val="00D50C9B"/>
    <w:rsid w:val="00D50E3B"/>
    <w:rsid w:val="00D50E3F"/>
    <w:rsid w:val="00D50E76"/>
    <w:rsid w:val="00D51262"/>
    <w:rsid w:val="00D5138D"/>
    <w:rsid w:val="00D513AE"/>
    <w:rsid w:val="00D52F4A"/>
    <w:rsid w:val="00D538B0"/>
    <w:rsid w:val="00D53E9D"/>
    <w:rsid w:val="00D54DA5"/>
    <w:rsid w:val="00D55115"/>
    <w:rsid w:val="00D56135"/>
    <w:rsid w:val="00D56254"/>
    <w:rsid w:val="00D5645D"/>
    <w:rsid w:val="00D56579"/>
    <w:rsid w:val="00D56BE9"/>
    <w:rsid w:val="00D56DD8"/>
    <w:rsid w:val="00D57260"/>
    <w:rsid w:val="00D5747E"/>
    <w:rsid w:val="00D575B1"/>
    <w:rsid w:val="00D600BF"/>
    <w:rsid w:val="00D60D0B"/>
    <w:rsid w:val="00D60FBB"/>
    <w:rsid w:val="00D6182B"/>
    <w:rsid w:val="00D61C04"/>
    <w:rsid w:val="00D61EE2"/>
    <w:rsid w:val="00D62A76"/>
    <w:rsid w:val="00D62B29"/>
    <w:rsid w:val="00D62C7D"/>
    <w:rsid w:val="00D62D7F"/>
    <w:rsid w:val="00D639E4"/>
    <w:rsid w:val="00D63EDC"/>
    <w:rsid w:val="00D640DD"/>
    <w:rsid w:val="00D6435A"/>
    <w:rsid w:val="00D6442A"/>
    <w:rsid w:val="00D644F9"/>
    <w:rsid w:val="00D6479D"/>
    <w:rsid w:val="00D64A53"/>
    <w:rsid w:val="00D64B7A"/>
    <w:rsid w:val="00D65ED0"/>
    <w:rsid w:val="00D66D1F"/>
    <w:rsid w:val="00D676ED"/>
    <w:rsid w:val="00D67D4C"/>
    <w:rsid w:val="00D705C0"/>
    <w:rsid w:val="00D70749"/>
    <w:rsid w:val="00D71436"/>
    <w:rsid w:val="00D71532"/>
    <w:rsid w:val="00D71F59"/>
    <w:rsid w:val="00D71F8A"/>
    <w:rsid w:val="00D725D8"/>
    <w:rsid w:val="00D72949"/>
    <w:rsid w:val="00D732CA"/>
    <w:rsid w:val="00D73D99"/>
    <w:rsid w:val="00D74384"/>
    <w:rsid w:val="00D7495A"/>
    <w:rsid w:val="00D74C49"/>
    <w:rsid w:val="00D76FEF"/>
    <w:rsid w:val="00D77003"/>
    <w:rsid w:val="00D77333"/>
    <w:rsid w:val="00D77336"/>
    <w:rsid w:val="00D77B8D"/>
    <w:rsid w:val="00D77DAF"/>
    <w:rsid w:val="00D803E7"/>
    <w:rsid w:val="00D805A1"/>
    <w:rsid w:val="00D80E4D"/>
    <w:rsid w:val="00D80FAE"/>
    <w:rsid w:val="00D80FE0"/>
    <w:rsid w:val="00D81257"/>
    <w:rsid w:val="00D8132F"/>
    <w:rsid w:val="00D8188B"/>
    <w:rsid w:val="00D82D5E"/>
    <w:rsid w:val="00D82DA0"/>
    <w:rsid w:val="00D83306"/>
    <w:rsid w:val="00D837DD"/>
    <w:rsid w:val="00D8428E"/>
    <w:rsid w:val="00D845D3"/>
    <w:rsid w:val="00D849FC"/>
    <w:rsid w:val="00D84F3B"/>
    <w:rsid w:val="00D851AE"/>
    <w:rsid w:val="00D8586B"/>
    <w:rsid w:val="00D862B7"/>
    <w:rsid w:val="00D864BB"/>
    <w:rsid w:val="00D865FF"/>
    <w:rsid w:val="00D86617"/>
    <w:rsid w:val="00D86BD1"/>
    <w:rsid w:val="00D879EF"/>
    <w:rsid w:val="00D87CD3"/>
    <w:rsid w:val="00D87E13"/>
    <w:rsid w:val="00D907FB"/>
    <w:rsid w:val="00D90D8A"/>
    <w:rsid w:val="00D910E6"/>
    <w:rsid w:val="00D910ED"/>
    <w:rsid w:val="00D916B5"/>
    <w:rsid w:val="00D91809"/>
    <w:rsid w:val="00D91DE9"/>
    <w:rsid w:val="00D924E3"/>
    <w:rsid w:val="00D9275E"/>
    <w:rsid w:val="00D9280E"/>
    <w:rsid w:val="00D92E1B"/>
    <w:rsid w:val="00D93528"/>
    <w:rsid w:val="00D943A7"/>
    <w:rsid w:val="00D944B3"/>
    <w:rsid w:val="00D947FD"/>
    <w:rsid w:val="00D94C9B"/>
    <w:rsid w:val="00D95796"/>
    <w:rsid w:val="00D95FD3"/>
    <w:rsid w:val="00D96261"/>
    <w:rsid w:val="00D97D10"/>
    <w:rsid w:val="00DA036F"/>
    <w:rsid w:val="00DA0449"/>
    <w:rsid w:val="00DA0697"/>
    <w:rsid w:val="00DA09CD"/>
    <w:rsid w:val="00DA14DE"/>
    <w:rsid w:val="00DA2595"/>
    <w:rsid w:val="00DA2688"/>
    <w:rsid w:val="00DA2D43"/>
    <w:rsid w:val="00DA2F5F"/>
    <w:rsid w:val="00DA3AE2"/>
    <w:rsid w:val="00DA3E96"/>
    <w:rsid w:val="00DA46AE"/>
    <w:rsid w:val="00DA4711"/>
    <w:rsid w:val="00DA49DA"/>
    <w:rsid w:val="00DA5215"/>
    <w:rsid w:val="00DA5345"/>
    <w:rsid w:val="00DA55F4"/>
    <w:rsid w:val="00DA5742"/>
    <w:rsid w:val="00DA731C"/>
    <w:rsid w:val="00DB0105"/>
    <w:rsid w:val="00DB13D7"/>
    <w:rsid w:val="00DB1782"/>
    <w:rsid w:val="00DB18E6"/>
    <w:rsid w:val="00DB1B2C"/>
    <w:rsid w:val="00DB25D6"/>
    <w:rsid w:val="00DB2754"/>
    <w:rsid w:val="00DB3638"/>
    <w:rsid w:val="00DB3B8F"/>
    <w:rsid w:val="00DB4794"/>
    <w:rsid w:val="00DB58EB"/>
    <w:rsid w:val="00DB5B6B"/>
    <w:rsid w:val="00DB623F"/>
    <w:rsid w:val="00DB784A"/>
    <w:rsid w:val="00DC0348"/>
    <w:rsid w:val="00DC051C"/>
    <w:rsid w:val="00DC0679"/>
    <w:rsid w:val="00DC07A4"/>
    <w:rsid w:val="00DC1C2C"/>
    <w:rsid w:val="00DC1C8E"/>
    <w:rsid w:val="00DC2476"/>
    <w:rsid w:val="00DC28BC"/>
    <w:rsid w:val="00DC28FF"/>
    <w:rsid w:val="00DC2E3D"/>
    <w:rsid w:val="00DC4C7F"/>
    <w:rsid w:val="00DC4E3D"/>
    <w:rsid w:val="00DC4F3C"/>
    <w:rsid w:val="00DC580D"/>
    <w:rsid w:val="00DC5FAC"/>
    <w:rsid w:val="00DC6EBB"/>
    <w:rsid w:val="00DC730B"/>
    <w:rsid w:val="00DC752D"/>
    <w:rsid w:val="00DC75D1"/>
    <w:rsid w:val="00DD0AD4"/>
    <w:rsid w:val="00DD141E"/>
    <w:rsid w:val="00DD2743"/>
    <w:rsid w:val="00DD290A"/>
    <w:rsid w:val="00DD2D95"/>
    <w:rsid w:val="00DD2E60"/>
    <w:rsid w:val="00DD3051"/>
    <w:rsid w:val="00DD32C8"/>
    <w:rsid w:val="00DD36F5"/>
    <w:rsid w:val="00DD43B5"/>
    <w:rsid w:val="00DD4F1F"/>
    <w:rsid w:val="00DD619E"/>
    <w:rsid w:val="00DD6C41"/>
    <w:rsid w:val="00DD6D92"/>
    <w:rsid w:val="00DD6EC0"/>
    <w:rsid w:val="00DD6F9F"/>
    <w:rsid w:val="00DD72A0"/>
    <w:rsid w:val="00DD72A5"/>
    <w:rsid w:val="00DD7415"/>
    <w:rsid w:val="00DD7FF1"/>
    <w:rsid w:val="00DE09BE"/>
    <w:rsid w:val="00DE143E"/>
    <w:rsid w:val="00DE1544"/>
    <w:rsid w:val="00DE24F7"/>
    <w:rsid w:val="00DE286C"/>
    <w:rsid w:val="00DE31E6"/>
    <w:rsid w:val="00DE3568"/>
    <w:rsid w:val="00DE372C"/>
    <w:rsid w:val="00DE4468"/>
    <w:rsid w:val="00DE5B30"/>
    <w:rsid w:val="00DE5B8A"/>
    <w:rsid w:val="00DE5D7C"/>
    <w:rsid w:val="00DE637A"/>
    <w:rsid w:val="00DE67D6"/>
    <w:rsid w:val="00DE714A"/>
    <w:rsid w:val="00DE7DFD"/>
    <w:rsid w:val="00DF05D2"/>
    <w:rsid w:val="00DF0C96"/>
    <w:rsid w:val="00DF0C97"/>
    <w:rsid w:val="00DF0DCB"/>
    <w:rsid w:val="00DF1800"/>
    <w:rsid w:val="00DF2B94"/>
    <w:rsid w:val="00DF4319"/>
    <w:rsid w:val="00DF452B"/>
    <w:rsid w:val="00DF495F"/>
    <w:rsid w:val="00DF578B"/>
    <w:rsid w:val="00DF5CB6"/>
    <w:rsid w:val="00DF65C6"/>
    <w:rsid w:val="00DF6F61"/>
    <w:rsid w:val="00DF7281"/>
    <w:rsid w:val="00DF738F"/>
    <w:rsid w:val="00DF7517"/>
    <w:rsid w:val="00E00CAC"/>
    <w:rsid w:val="00E00D53"/>
    <w:rsid w:val="00E0106C"/>
    <w:rsid w:val="00E01B10"/>
    <w:rsid w:val="00E0247E"/>
    <w:rsid w:val="00E025ED"/>
    <w:rsid w:val="00E02709"/>
    <w:rsid w:val="00E027F2"/>
    <w:rsid w:val="00E029C8"/>
    <w:rsid w:val="00E02BDD"/>
    <w:rsid w:val="00E0317F"/>
    <w:rsid w:val="00E034D2"/>
    <w:rsid w:val="00E03809"/>
    <w:rsid w:val="00E03C05"/>
    <w:rsid w:val="00E044DC"/>
    <w:rsid w:val="00E04912"/>
    <w:rsid w:val="00E04AE0"/>
    <w:rsid w:val="00E04DC1"/>
    <w:rsid w:val="00E04FEE"/>
    <w:rsid w:val="00E053CA"/>
    <w:rsid w:val="00E054D7"/>
    <w:rsid w:val="00E060C4"/>
    <w:rsid w:val="00E063E6"/>
    <w:rsid w:val="00E066C6"/>
    <w:rsid w:val="00E067C1"/>
    <w:rsid w:val="00E0693D"/>
    <w:rsid w:val="00E072BE"/>
    <w:rsid w:val="00E0757F"/>
    <w:rsid w:val="00E07DB8"/>
    <w:rsid w:val="00E1000A"/>
    <w:rsid w:val="00E10131"/>
    <w:rsid w:val="00E10281"/>
    <w:rsid w:val="00E1150C"/>
    <w:rsid w:val="00E117F1"/>
    <w:rsid w:val="00E11D47"/>
    <w:rsid w:val="00E11F58"/>
    <w:rsid w:val="00E12CFC"/>
    <w:rsid w:val="00E12E93"/>
    <w:rsid w:val="00E132C7"/>
    <w:rsid w:val="00E13747"/>
    <w:rsid w:val="00E1385E"/>
    <w:rsid w:val="00E138F3"/>
    <w:rsid w:val="00E1422D"/>
    <w:rsid w:val="00E14AF8"/>
    <w:rsid w:val="00E151D3"/>
    <w:rsid w:val="00E151E4"/>
    <w:rsid w:val="00E156FB"/>
    <w:rsid w:val="00E15CD6"/>
    <w:rsid w:val="00E15FD6"/>
    <w:rsid w:val="00E16186"/>
    <w:rsid w:val="00E16559"/>
    <w:rsid w:val="00E16C49"/>
    <w:rsid w:val="00E170C2"/>
    <w:rsid w:val="00E17326"/>
    <w:rsid w:val="00E17CA3"/>
    <w:rsid w:val="00E17E52"/>
    <w:rsid w:val="00E2086D"/>
    <w:rsid w:val="00E20956"/>
    <w:rsid w:val="00E21311"/>
    <w:rsid w:val="00E234DC"/>
    <w:rsid w:val="00E239B7"/>
    <w:rsid w:val="00E24A52"/>
    <w:rsid w:val="00E251A3"/>
    <w:rsid w:val="00E263E7"/>
    <w:rsid w:val="00E26560"/>
    <w:rsid w:val="00E26D22"/>
    <w:rsid w:val="00E3111C"/>
    <w:rsid w:val="00E3176F"/>
    <w:rsid w:val="00E3183B"/>
    <w:rsid w:val="00E32445"/>
    <w:rsid w:val="00E329C9"/>
    <w:rsid w:val="00E3307B"/>
    <w:rsid w:val="00E33152"/>
    <w:rsid w:val="00E331AC"/>
    <w:rsid w:val="00E334A2"/>
    <w:rsid w:val="00E338B6"/>
    <w:rsid w:val="00E33E4B"/>
    <w:rsid w:val="00E347BB"/>
    <w:rsid w:val="00E3514A"/>
    <w:rsid w:val="00E351D8"/>
    <w:rsid w:val="00E354A2"/>
    <w:rsid w:val="00E35643"/>
    <w:rsid w:val="00E358BE"/>
    <w:rsid w:val="00E35D77"/>
    <w:rsid w:val="00E36386"/>
    <w:rsid w:val="00E36C74"/>
    <w:rsid w:val="00E3717E"/>
    <w:rsid w:val="00E3745B"/>
    <w:rsid w:val="00E37A7D"/>
    <w:rsid w:val="00E42108"/>
    <w:rsid w:val="00E4223B"/>
    <w:rsid w:val="00E4226C"/>
    <w:rsid w:val="00E4239A"/>
    <w:rsid w:val="00E42D9A"/>
    <w:rsid w:val="00E43590"/>
    <w:rsid w:val="00E43654"/>
    <w:rsid w:val="00E441E4"/>
    <w:rsid w:val="00E443CB"/>
    <w:rsid w:val="00E44490"/>
    <w:rsid w:val="00E45181"/>
    <w:rsid w:val="00E45297"/>
    <w:rsid w:val="00E454D8"/>
    <w:rsid w:val="00E462F9"/>
    <w:rsid w:val="00E463D2"/>
    <w:rsid w:val="00E4686E"/>
    <w:rsid w:val="00E46DF6"/>
    <w:rsid w:val="00E50386"/>
    <w:rsid w:val="00E5071E"/>
    <w:rsid w:val="00E50EE3"/>
    <w:rsid w:val="00E51436"/>
    <w:rsid w:val="00E51776"/>
    <w:rsid w:val="00E51815"/>
    <w:rsid w:val="00E525D9"/>
    <w:rsid w:val="00E527B5"/>
    <w:rsid w:val="00E52FE1"/>
    <w:rsid w:val="00E53868"/>
    <w:rsid w:val="00E53CC7"/>
    <w:rsid w:val="00E54209"/>
    <w:rsid w:val="00E54251"/>
    <w:rsid w:val="00E54CD9"/>
    <w:rsid w:val="00E55056"/>
    <w:rsid w:val="00E5528A"/>
    <w:rsid w:val="00E552A8"/>
    <w:rsid w:val="00E55BF3"/>
    <w:rsid w:val="00E55FF9"/>
    <w:rsid w:val="00E565FC"/>
    <w:rsid w:val="00E56A21"/>
    <w:rsid w:val="00E56C7E"/>
    <w:rsid w:val="00E57003"/>
    <w:rsid w:val="00E57E84"/>
    <w:rsid w:val="00E6020E"/>
    <w:rsid w:val="00E60BF7"/>
    <w:rsid w:val="00E610A4"/>
    <w:rsid w:val="00E61887"/>
    <w:rsid w:val="00E6196C"/>
    <w:rsid w:val="00E61A21"/>
    <w:rsid w:val="00E61B85"/>
    <w:rsid w:val="00E61FE5"/>
    <w:rsid w:val="00E62ABC"/>
    <w:rsid w:val="00E62DE1"/>
    <w:rsid w:val="00E62F77"/>
    <w:rsid w:val="00E63D8F"/>
    <w:rsid w:val="00E64C6C"/>
    <w:rsid w:val="00E64E8B"/>
    <w:rsid w:val="00E65132"/>
    <w:rsid w:val="00E651A0"/>
    <w:rsid w:val="00E6547F"/>
    <w:rsid w:val="00E655C7"/>
    <w:rsid w:val="00E65D90"/>
    <w:rsid w:val="00E667A4"/>
    <w:rsid w:val="00E6697E"/>
    <w:rsid w:val="00E674D8"/>
    <w:rsid w:val="00E67E1E"/>
    <w:rsid w:val="00E7031E"/>
    <w:rsid w:val="00E7189A"/>
    <w:rsid w:val="00E71CDB"/>
    <w:rsid w:val="00E72409"/>
    <w:rsid w:val="00E72AAF"/>
    <w:rsid w:val="00E72C0F"/>
    <w:rsid w:val="00E72CA2"/>
    <w:rsid w:val="00E74CB7"/>
    <w:rsid w:val="00E74DD3"/>
    <w:rsid w:val="00E75285"/>
    <w:rsid w:val="00E75BED"/>
    <w:rsid w:val="00E76F3C"/>
    <w:rsid w:val="00E777A0"/>
    <w:rsid w:val="00E7795F"/>
    <w:rsid w:val="00E819F5"/>
    <w:rsid w:val="00E81C42"/>
    <w:rsid w:val="00E8204C"/>
    <w:rsid w:val="00E8204D"/>
    <w:rsid w:val="00E8280E"/>
    <w:rsid w:val="00E82928"/>
    <w:rsid w:val="00E83154"/>
    <w:rsid w:val="00E8344B"/>
    <w:rsid w:val="00E8404C"/>
    <w:rsid w:val="00E842A2"/>
    <w:rsid w:val="00E84B8C"/>
    <w:rsid w:val="00E84E13"/>
    <w:rsid w:val="00E854EB"/>
    <w:rsid w:val="00E85625"/>
    <w:rsid w:val="00E86A00"/>
    <w:rsid w:val="00E875D0"/>
    <w:rsid w:val="00E879AA"/>
    <w:rsid w:val="00E87F29"/>
    <w:rsid w:val="00E900B1"/>
    <w:rsid w:val="00E9011B"/>
    <w:rsid w:val="00E91745"/>
    <w:rsid w:val="00E91D20"/>
    <w:rsid w:val="00E923BF"/>
    <w:rsid w:val="00E92998"/>
    <w:rsid w:val="00E92C43"/>
    <w:rsid w:val="00E92E92"/>
    <w:rsid w:val="00E92F05"/>
    <w:rsid w:val="00E93254"/>
    <w:rsid w:val="00E938C6"/>
    <w:rsid w:val="00E939E1"/>
    <w:rsid w:val="00E9407E"/>
    <w:rsid w:val="00E94C1B"/>
    <w:rsid w:val="00E95164"/>
    <w:rsid w:val="00E95406"/>
    <w:rsid w:val="00E962B4"/>
    <w:rsid w:val="00E96791"/>
    <w:rsid w:val="00E970F2"/>
    <w:rsid w:val="00E97850"/>
    <w:rsid w:val="00EA0723"/>
    <w:rsid w:val="00EA0936"/>
    <w:rsid w:val="00EA0CC0"/>
    <w:rsid w:val="00EA0FB9"/>
    <w:rsid w:val="00EA1594"/>
    <w:rsid w:val="00EA1782"/>
    <w:rsid w:val="00EA25B8"/>
    <w:rsid w:val="00EA28A7"/>
    <w:rsid w:val="00EA2947"/>
    <w:rsid w:val="00EA372F"/>
    <w:rsid w:val="00EA3A56"/>
    <w:rsid w:val="00EA3D23"/>
    <w:rsid w:val="00EA4218"/>
    <w:rsid w:val="00EA4D27"/>
    <w:rsid w:val="00EA4DE2"/>
    <w:rsid w:val="00EA52C9"/>
    <w:rsid w:val="00EA5A4E"/>
    <w:rsid w:val="00EA5AE5"/>
    <w:rsid w:val="00EA5F4F"/>
    <w:rsid w:val="00EA6447"/>
    <w:rsid w:val="00EA6DFF"/>
    <w:rsid w:val="00EA6F17"/>
    <w:rsid w:val="00EA782C"/>
    <w:rsid w:val="00EA7842"/>
    <w:rsid w:val="00EA78CB"/>
    <w:rsid w:val="00EA7A83"/>
    <w:rsid w:val="00EB00EC"/>
    <w:rsid w:val="00EB10B7"/>
    <w:rsid w:val="00EB1D2B"/>
    <w:rsid w:val="00EB2422"/>
    <w:rsid w:val="00EB29E0"/>
    <w:rsid w:val="00EB31B3"/>
    <w:rsid w:val="00EB321A"/>
    <w:rsid w:val="00EB3636"/>
    <w:rsid w:val="00EB3D32"/>
    <w:rsid w:val="00EB43A7"/>
    <w:rsid w:val="00EB459C"/>
    <w:rsid w:val="00EB4713"/>
    <w:rsid w:val="00EB483F"/>
    <w:rsid w:val="00EB4A2E"/>
    <w:rsid w:val="00EB4D1B"/>
    <w:rsid w:val="00EB4E53"/>
    <w:rsid w:val="00EB5A51"/>
    <w:rsid w:val="00EB645A"/>
    <w:rsid w:val="00EB6680"/>
    <w:rsid w:val="00EB6983"/>
    <w:rsid w:val="00EB6EF6"/>
    <w:rsid w:val="00EB70CD"/>
    <w:rsid w:val="00EB752C"/>
    <w:rsid w:val="00EC00F9"/>
    <w:rsid w:val="00EC038D"/>
    <w:rsid w:val="00EC0475"/>
    <w:rsid w:val="00EC0D6B"/>
    <w:rsid w:val="00EC13D7"/>
    <w:rsid w:val="00EC1B58"/>
    <w:rsid w:val="00EC29AB"/>
    <w:rsid w:val="00EC2E84"/>
    <w:rsid w:val="00EC3477"/>
    <w:rsid w:val="00EC3693"/>
    <w:rsid w:val="00EC3C46"/>
    <w:rsid w:val="00EC4257"/>
    <w:rsid w:val="00EC4426"/>
    <w:rsid w:val="00EC4F01"/>
    <w:rsid w:val="00EC5444"/>
    <w:rsid w:val="00EC5A5D"/>
    <w:rsid w:val="00EC5E40"/>
    <w:rsid w:val="00EC6105"/>
    <w:rsid w:val="00EC626C"/>
    <w:rsid w:val="00EC6A0B"/>
    <w:rsid w:val="00EC6D35"/>
    <w:rsid w:val="00EC6EEE"/>
    <w:rsid w:val="00EC6FE4"/>
    <w:rsid w:val="00EC73B5"/>
    <w:rsid w:val="00EC7675"/>
    <w:rsid w:val="00EC7E30"/>
    <w:rsid w:val="00ED0272"/>
    <w:rsid w:val="00ED158A"/>
    <w:rsid w:val="00ED1C7E"/>
    <w:rsid w:val="00ED1DE5"/>
    <w:rsid w:val="00ED1FF5"/>
    <w:rsid w:val="00ED2FDD"/>
    <w:rsid w:val="00ED314A"/>
    <w:rsid w:val="00ED3306"/>
    <w:rsid w:val="00ED3563"/>
    <w:rsid w:val="00ED391F"/>
    <w:rsid w:val="00ED4370"/>
    <w:rsid w:val="00ED47E8"/>
    <w:rsid w:val="00ED5ECB"/>
    <w:rsid w:val="00ED5FEA"/>
    <w:rsid w:val="00ED6A6D"/>
    <w:rsid w:val="00ED77C8"/>
    <w:rsid w:val="00EE0008"/>
    <w:rsid w:val="00EE135B"/>
    <w:rsid w:val="00EE16DD"/>
    <w:rsid w:val="00EE1B7A"/>
    <w:rsid w:val="00EE1E1D"/>
    <w:rsid w:val="00EE2239"/>
    <w:rsid w:val="00EE24B0"/>
    <w:rsid w:val="00EE2950"/>
    <w:rsid w:val="00EE2B81"/>
    <w:rsid w:val="00EE35AC"/>
    <w:rsid w:val="00EE3AD4"/>
    <w:rsid w:val="00EE3B54"/>
    <w:rsid w:val="00EE4603"/>
    <w:rsid w:val="00EE5ABD"/>
    <w:rsid w:val="00EE5FE0"/>
    <w:rsid w:val="00EE63D1"/>
    <w:rsid w:val="00EE6EF0"/>
    <w:rsid w:val="00EE7049"/>
    <w:rsid w:val="00EE7A14"/>
    <w:rsid w:val="00EE7B10"/>
    <w:rsid w:val="00EE7DB5"/>
    <w:rsid w:val="00EF09FC"/>
    <w:rsid w:val="00EF11FD"/>
    <w:rsid w:val="00EF13C9"/>
    <w:rsid w:val="00EF16D9"/>
    <w:rsid w:val="00EF1A7E"/>
    <w:rsid w:val="00EF255E"/>
    <w:rsid w:val="00EF2E71"/>
    <w:rsid w:val="00EF3378"/>
    <w:rsid w:val="00EF438C"/>
    <w:rsid w:val="00EF45FB"/>
    <w:rsid w:val="00EF48D1"/>
    <w:rsid w:val="00EF4B75"/>
    <w:rsid w:val="00EF4D8B"/>
    <w:rsid w:val="00EF514B"/>
    <w:rsid w:val="00EF5A44"/>
    <w:rsid w:val="00EF62FF"/>
    <w:rsid w:val="00EF6941"/>
    <w:rsid w:val="00EF6A78"/>
    <w:rsid w:val="00EF71CB"/>
    <w:rsid w:val="00EF7957"/>
    <w:rsid w:val="00F0029B"/>
    <w:rsid w:val="00F00439"/>
    <w:rsid w:val="00F009B0"/>
    <w:rsid w:val="00F01605"/>
    <w:rsid w:val="00F0169A"/>
    <w:rsid w:val="00F01A21"/>
    <w:rsid w:val="00F01D56"/>
    <w:rsid w:val="00F01D82"/>
    <w:rsid w:val="00F0272F"/>
    <w:rsid w:val="00F030F5"/>
    <w:rsid w:val="00F048C4"/>
    <w:rsid w:val="00F04D6C"/>
    <w:rsid w:val="00F0549B"/>
    <w:rsid w:val="00F05821"/>
    <w:rsid w:val="00F064A9"/>
    <w:rsid w:val="00F06566"/>
    <w:rsid w:val="00F067DF"/>
    <w:rsid w:val="00F06BCE"/>
    <w:rsid w:val="00F0734B"/>
    <w:rsid w:val="00F077BB"/>
    <w:rsid w:val="00F103CA"/>
    <w:rsid w:val="00F112AD"/>
    <w:rsid w:val="00F1187A"/>
    <w:rsid w:val="00F11ACB"/>
    <w:rsid w:val="00F12213"/>
    <w:rsid w:val="00F12A22"/>
    <w:rsid w:val="00F13483"/>
    <w:rsid w:val="00F13587"/>
    <w:rsid w:val="00F135EC"/>
    <w:rsid w:val="00F13AB5"/>
    <w:rsid w:val="00F1411C"/>
    <w:rsid w:val="00F14427"/>
    <w:rsid w:val="00F14458"/>
    <w:rsid w:val="00F149F6"/>
    <w:rsid w:val="00F14AA3"/>
    <w:rsid w:val="00F14C5C"/>
    <w:rsid w:val="00F14D0C"/>
    <w:rsid w:val="00F14FC1"/>
    <w:rsid w:val="00F15007"/>
    <w:rsid w:val="00F15247"/>
    <w:rsid w:val="00F15998"/>
    <w:rsid w:val="00F15B07"/>
    <w:rsid w:val="00F15BB4"/>
    <w:rsid w:val="00F17661"/>
    <w:rsid w:val="00F20FFF"/>
    <w:rsid w:val="00F210C0"/>
    <w:rsid w:val="00F21CC2"/>
    <w:rsid w:val="00F21EFD"/>
    <w:rsid w:val="00F22538"/>
    <w:rsid w:val="00F227D0"/>
    <w:rsid w:val="00F22B2D"/>
    <w:rsid w:val="00F22CC4"/>
    <w:rsid w:val="00F23432"/>
    <w:rsid w:val="00F236A7"/>
    <w:rsid w:val="00F24726"/>
    <w:rsid w:val="00F2506B"/>
    <w:rsid w:val="00F25C52"/>
    <w:rsid w:val="00F25D7E"/>
    <w:rsid w:val="00F25EAF"/>
    <w:rsid w:val="00F263C1"/>
    <w:rsid w:val="00F2653B"/>
    <w:rsid w:val="00F2678B"/>
    <w:rsid w:val="00F26A60"/>
    <w:rsid w:val="00F26C6E"/>
    <w:rsid w:val="00F270B0"/>
    <w:rsid w:val="00F27FBB"/>
    <w:rsid w:val="00F30FDF"/>
    <w:rsid w:val="00F3117D"/>
    <w:rsid w:val="00F31182"/>
    <w:rsid w:val="00F31718"/>
    <w:rsid w:val="00F31C63"/>
    <w:rsid w:val="00F329DE"/>
    <w:rsid w:val="00F32AF4"/>
    <w:rsid w:val="00F3386D"/>
    <w:rsid w:val="00F33CA6"/>
    <w:rsid w:val="00F35556"/>
    <w:rsid w:val="00F35D08"/>
    <w:rsid w:val="00F36279"/>
    <w:rsid w:val="00F37097"/>
    <w:rsid w:val="00F37102"/>
    <w:rsid w:val="00F400FC"/>
    <w:rsid w:val="00F40534"/>
    <w:rsid w:val="00F40B37"/>
    <w:rsid w:val="00F421B4"/>
    <w:rsid w:val="00F4247E"/>
    <w:rsid w:val="00F42B74"/>
    <w:rsid w:val="00F434F3"/>
    <w:rsid w:val="00F43BDC"/>
    <w:rsid w:val="00F44259"/>
    <w:rsid w:val="00F44BAB"/>
    <w:rsid w:val="00F45196"/>
    <w:rsid w:val="00F457E4"/>
    <w:rsid w:val="00F46AAC"/>
    <w:rsid w:val="00F46B0E"/>
    <w:rsid w:val="00F47506"/>
    <w:rsid w:val="00F47A65"/>
    <w:rsid w:val="00F5002B"/>
    <w:rsid w:val="00F500D9"/>
    <w:rsid w:val="00F50185"/>
    <w:rsid w:val="00F502CD"/>
    <w:rsid w:val="00F50C23"/>
    <w:rsid w:val="00F511F6"/>
    <w:rsid w:val="00F51396"/>
    <w:rsid w:val="00F51D7D"/>
    <w:rsid w:val="00F51DB2"/>
    <w:rsid w:val="00F524A8"/>
    <w:rsid w:val="00F55398"/>
    <w:rsid w:val="00F5551B"/>
    <w:rsid w:val="00F564DC"/>
    <w:rsid w:val="00F56ACF"/>
    <w:rsid w:val="00F5781C"/>
    <w:rsid w:val="00F601AF"/>
    <w:rsid w:val="00F60C93"/>
    <w:rsid w:val="00F61414"/>
    <w:rsid w:val="00F614D1"/>
    <w:rsid w:val="00F62811"/>
    <w:rsid w:val="00F62CDA"/>
    <w:rsid w:val="00F6355C"/>
    <w:rsid w:val="00F64013"/>
    <w:rsid w:val="00F64D05"/>
    <w:rsid w:val="00F6573D"/>
    <w:rsid w:val="00F66499"/>
    <w:rsid w:val="00F6655D"/>
    <w:rsid w:val="00F66962"/>
    <w:rsid w:val="00F6713F"/>
    <w:rsid w:val="00F673C1"/>
    <w:rsid w:val="00F67B2C"/>
    <w:rsid w:val="00F70F40"/>
    <w:rsid w:val="00F70FAB"/>
    <w:rsid w:val="00F719A8"/>
    <w:rsid w:val="00F71ACC"/>
    <w:rsid w:val="00F71FC2"/>
    <w:rsid w:val="00F721DA"/>
    <w:rsid w:val="00F7256B"/>
    <w:rsid w:val="00F73AFA"/>
    <w:rsid w:val="00F73F11"/>
    <w:rsid w:val="00F74814"/>
    <w:rsid w:val="00F7573A"/>
    <w:rsid w:val="00F75D62"/>
    <w:rsid w:val="00F777CC"/>
    <w:rsid w:val="00F77C7B"/>
    <w:rsid w:val="00F80C15"/>
    <w:rsid w:val="00F81831"/>
    <w:rsid w:val="00F81A03"/>
    <w:rsid w:val="00F81A44"/>
    <w:rsid w:val="00F81A58"/>
    <w:rsid w:val="00F81ADA"/>
    <w:rsid w:val="00F81C21"/>
    <w:rsid w:val="00F82294"/>
    <w:rsid w:val="00F82A40"/>
    <w:rsid w:val="00F834FC"/>
    <w:rsid w:val="00F83940"/>
    <w:rsid w:val="00F8422B"/>
    <w:rsid w:val="00F8452D"/>
    <w:rsid w:val="00F84589"/>
    <w:rsid w:val="00F848B2"/>
    <w:rsid w:val="00F84AD2"/>
    <w:rsid w:val="00F84B5A"/>
    <w:rsid w:val="00F85165"/>
    <w:rsid w:val="00F85A0E"/>
    <w:rsid w:val="00F86247"/>
    <w:rsid w:val="00F862AD"/>
    <w:rsid w:val="00F86F89"/>
    <w:rsid w:val="00F873C9"/>
    <w:rsid w:val="00F87888"/>
    <w:rsid w:val="00F87DC4"/>
    <w:rsid w:val="00F9061D"/>
    <w:rsid w:val="00F907B8"/>
    <w:rsid w:val="00F91D64"/>
    <w:rsid w:val="00F92F57"/>
    <w:rsid w:val="00F92FB1"/>
    <w:rsid w:val="00F934B7"/>
    <w:rsid w:val="00F9350D"/>
    <w:rsid w:val="00F936B1"/>
    <w:rsid w:val="00F95362"/>
    <w:rsid w:val="00F95CBA"/>
    <w:rsid w:val="00F967E6"/>
    <w:rsid w:val="00F96804"/>
    <w:rsid w:val="00F96DC7"/>
    <w:rsid w:val="00F9721B"/>
    <w:rsid w:val="00F977EE"/>
    <w:rsid w:val="00F97B84"/>
    <w:rsid w:val="00FA0CCD"/>
    <w:rsid w:val="00FA0EFA"/>
    <w:rsid w:val="00FA12A4"/>
    <w:rsid w:val="00FA1336"/>
    <w:rsid w:val="00FA1D67"/>
    <w:rsid w:val="00FA2907"/>
    <w:rsid w:val="00FA403A"/>
    <w:rsid w:val="00FA43E5"/>
    <w:rsid w:val="00FA4B05"/>
    <w:rsid w:val="00FA4BFE"/>
    <w:rsid w:val="00FA509C"/>
    <w:rsid w:val="00FA6914"/>
    <w:rsid w:val="00FA6978"/>
    <w:rsid w:val="00FA6C6B"/>
    <w:rsid w:val="00FA700F"/>
    <w:rsid w:val="00FA7E6C"/>
    <w:rsid w:val="00FB011F"/>
    <w:rsid w:val="00FB0697"/>
    <w:rsid w:val="00FB0D44"/>
    <w:rsid w:val="00FB0E1C"/>
    <w:rsid w:val="00FB0ECB"/>
    <w:rsid w:val="00FB1008"/>
    <w:rsid w:val="00FB1027"/>
    <w:rsid w:val="00FB1427"/>
    <w:rsid w:val="00FB1E0E"/>
    <w:rsid w:val="00FB2588"/>
    <w:rsid w:val="00FB33C3"/>
    <w:rsid w:val="00FB3818"/>
    <w:rsid w:val="00FB39D4"/>
    <w:rsid w:val="00FB3C63"/>
    <w:rsid w:val="00FB44EB"/>
    <w:rsid w:val="00FB497A"/>
    <w:rsid w:val="00FB4DA7"/>
    <w:rsid w:val="00FB5244"/>
    <w:rsid w:val="00FB5721"/>
    <w:rsid w:val="00FB573E"/>
    <w:rsid w:val="00FB5E08"/>
    <w:rsid w:val="00FB65E5"/>
    <w:rsid w:val="00FB79A8"/>
    <w:rsid w:val="00FC05E8"/>
    <w:rsid w:val="00FC0AFD"/>
    <w:rsid w:val="00FC19CB"/>
    <w:rsid w:val="00FC1EB6"/>
    <w:rsid w:val="00FC236A"/>
    <w:rsid w:val="00FC29F5"/>
    <w:rsid w:val="00FC3657"/>
    <w:rsid w:val="00FC3BD6"/>
    <w:rsid w:val="00FC4569"/>
    <w:rsid w:val="00FC4D5B"/>
    <w:rsid w:val="00FC60D7"/>
    <w:rsid w:val="00FC6264"/>
    <w:rsid w:val="00FC6A84"/>
    <w:rsid w:val="00FC722C"/>
    <w:rsid w:val="00FC75F7"/>
    <w:rsid w:val="00FC7CA8"/>
    <w:rsid w:val="00FD0834"/>
    <w:rsid w:val="00FD0A85"/>
    <w:rsid w:val="00FD0FF5"/>
    <w:rsid w:val="00FD14EB"/>
    <w:rsid w:val="00FD17C0"/>
    <w:rsid w:val="00FD199E"/>
    <w:rsid w:val="00FD2C1B"/>
    <w:rsid w:val="00FD355E"/>
    <w:rsid w:val="00FD561C"/>
    <w:rsid w:val="00FD6678"/>
    <w:rsid w:val="00FD675E"/>
    <w:rsid w:val="00FD6982"/>
    <w:rsid w:val="00FD6DB7"/>
    <w:rsid w:val="00FD711D"/>
    <w:rsid w:val="00FE0113"/>
    <w:rsid w:val="00FE0737"/>
    <w:rsid w:val="00FE0852"/>
    <w:rsid w:val="00FE08DB"/>
    <w:rsid w:val="00FE0C5C"/>
    <w:rsid w:val="00FE1133"/>
    <w:rsid w:val="00FE12C3"/>
    <w:rsid w:val="00FE162C"/>
    <w:rsid w:val="00FE1C68"/>
    <w:rsid w:val="00FE2427"/>
    <w:rsid w:val="00FE3341"/>
    <w:rsid w:val="00FE3F19"/>
    <w:rsid w:val="00FE5122"/>
    <w:rsid w:val="00FE52D0"/>
    <w:rsid w:val="00FE5306"/>
    <w:rsid w:val="00FE5825"/>
    <w:rsid w:val="00FE5A07"/>
    <w:rsid w:val="00FE61C5"/>
    <w:rsid w:val="00FE6653"/>
    <w:rsid w:val="00FE6921"/>
    <w:rsid w:val="00FE6BE7"/>
    <w:rsid w:val="00FE6FE7"/>
    <w:rsid w:val="00FE7C23"/>
    <w:rsid w:val="00FF096D"/>
    <w:rsid w:val="00FF1141"/>
    <w:rsid w:val="00FF1A87"/>
    <w:rsid w:val="00FF2922"/>
    <w:rsid w:val="00FF2AF8"/>
    <w:rsid w:val="00FF3163"/>
    <w:rsid w:val="00FF31A1"/>
    <w:rsid w:val="00FF35A9"/>
    <w:rsid w:val="00FF3C13"/>
    <w:rsid w:val="00FF471A"/>
    <w:rsid w:val="00FF53AE"/>
    <w:rsid w:val="00FF5954"/>
    <w:rsid w:val="00FF5AAE"/>
    <w:rsid w:val="00FF6363"/>
    <w:rsid w:val="00FF6471"/>
    <w:rsid w:val="00FF6932"/>
    <w:rsid w:val="00FF6FD6"/>
    <w:rsid w:val="00FF7181"/>
    <w:rsid w:val="00FF7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845010F"/>
  <w15:docId w15:val="{644958B5-3BAF-474F-9A39-E06BA6DA8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lang w:val="en-GB"/>
    </w:rPr>
  </w:style>
  <w:style w:type="paragraph" w:styleId="3">
    <w:name w:val="heading 3"/>
    <w:basedOn w:val="a"/>
    <w:next w:val="a"/>
    <w:autoRedefine/>
    <w:qFormat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right="113"/>
      <w:outlineLvl w:val="2"/>
    </w:pPr>
    <w:rPr>
      <w:b/>
      <w:bCs/>
      <w:szCs w:val="24"/>
    </w:rPr>
  </w:style>
  <w:style w:type="paragraph" w:styleId="4">
    <w:name w:val="heading 4"/>
    <w:basedOn w:val="a"/>
    <w:next w:val="a"/>
    <w:qFormat/>
    <w:pPr>
      <w:keepNext/>
      <w:spacing w:before="240" w:after="60"/>
      <w:outlineLvl w:val="3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qFormat/>
    <w:pPr>
      <w:keepLines/>
      <w:spacing w:before="200" w:after="240" w:line="200" w:lineRule="exact"/>
    </w:pPr>
    <w:rPr>
      <w:sz w:val="16"/>
    </w:rPr>
  </w:style>
  <w:style w:type="paragraph" w:customStyle="1" w:styleId="Els-1storder-head">
    <w:name w:val="Els-1storder-head"/>
    <w:next w:val="Els-body-text"/>
    <w:pPr>
      <w:keepNext/>
      <w:numPr>
        <w:numId w:val="22"/>
      </w:numPr>
      <w:suppressAutoHyphens/>
      <w:spacing w:before="240" w:after="240" w:line="240" w:lineRule="exact"/>
    </w:pPr>
    <w:rPr>
      <w:b/>
    </w:rPr>
  </w:style>
  <w:style w:type="paragraph" w:customStyle="1" w:styleId="Els-2ndorder-head">
    <w:name w:val="Els-2ndorder-head"/>
    <w:next w:val="Els-body-text"/>
    <w:pPr>
      <w:keepNext/>
      <w:numPr>
        <w:ilvl w:val="1"/>
        <w:numId w:val="23"/>
      </w:numPr>
      <w:suppressAutoHyphens/>
      <w:spacing w:before="240" w:after="240" w:line="240" w:lineRule="exact"/>
    </w:pPr>
    <w:rPr>
      <w:i/>
    </w:rPr>
  </w:style>
  <w:style w:type="paragraph" w:customStyle="1" w:styleId="Els-3rdorder-head">
    <w:name w:val="Els-3rdorder-head"/>
    <w:next w:val="Els-body-text"/>
    <w:pPr>
      <w:keepNext/>
      <w:numPr>
        <w:ilvl w:val="2"/>
        <w:numId w:val="24"/>
      </w:numPr>
      <w:suppressAutoHyphens/>
      <w:spacing w:before="240" w:line="240" w:lineRule="exact"/>
    </w:pPr>
    <w:rPr>
      <w:i/>
    </w:rPr>
  </w:style>
  <w:style w:type="paragraph" w:customStyle="1" w:styleId="Els-4thorder-head">
    <w:name w:val="Els-4thorder-head"/>
    <w:next w:val="Els-body-text"/>
    <w:pPr>
      <w:keepNext/>
      <w:numPr>
        <w:ilvl w:val="3"/>
        <w:numId w:val="25"/>
      </w:numPr>
      <w:suppressAutoHyphens/>
      <w:spacing w:before="240" w:line="240" w:lineRule="exact"/>
    </w:pPr>
    <w:rPr>
      <w:i/>
    </w:rPr>
  </w:style>
  <w:style w:type="paragraph" w:customStyle="1" w:styleId="Els-Abstract-head">
    <w:name w:val="Els-Abstract-head"/>
    <w:next w:val="a"/>
    <w:pPr>
      <w:keepNext/>
      <w:pBdr>
        <w:top w:val="single" w:sz="4" w:space="10" w:color="auto"/>
      </w:pBdr>
      <w:suppressAutoHyphens/>
      <w:spacing w:after="220" w:line="220" w:lineRule="exact"/>
    </w:pPr>
    <w:rPr>
      <w:b/>
      <w:sz w:val="18"/>
    </w:rPr>
  </w:style>
  <w:style w:type="paragraph" w:customStyle="1" w:styleId="Els-Abstract-text">
    <w:name w:val="Els-Abstract-text"/>
    <w:next w:val="a"/>
    <w:pPr>
      <w:spacing w:line="220" w:lineRule="exact"/>
      <w:jc w:val="both"/>
    </w:pPr>
    <w:rPr>
      <w:sz w:val="18"/>
    </w:rPr>
  </w:style>
  <w:style w:type="paragraph" w:customStyle="1" w:styleId="Els-acknowledgement">
    <w:name w:val="Els-acknowledgement"/>
    <w:next w:val="a"/>
    <w:pPr>
      <w:keepNext/>
      <w:spacing w:before="480" w:after="240" w:line="220" w:lineRule="exact"/>
    </w:pPr>
    <w:rPr>
      <w:b/>
    </w:rPr>
  </w:style>
  <w:style w:type="paragraph" w:customStyle="1" w:styleId="Els-aditional-article-history">
    <w:name w:val="Els-aditional-article-history"/>
    <w:basedOn w:val="a"/>
    <w:pPr>
      <w:spacing w:after="400" w:line="200" w:lineRule="exact"/>
      <w:jc w:val="center"/>
    </w:pPr>
    <w:rPr>
      <w:b/>
      <w:noProof/>
      <w:sz w:val="16"/>
      <w:lang w:val="en-US"/>
    </w:rPr>
  </w:style>
  <w:style w:type="paragraph" w:customStyle="1" w:styleId="Els-Affiliation">
    <w:name w:val="Els-Affiliation"/>
    <w:next w:val="Els-Abstract-head"/>
    <w:pPr>
      <w:suppressAutoHyphens/>
      <w:spacing w:line="200" w:lineRule="exact"/>
      <w:jc w:val="center"/>
    </w:pPr>
    <w:rPr>
      <w:i/>
      <w:noProof/>
      <w:sz w:val="16"/>
    </w:rPr>
  </w:style>
  <w:style w:type="paragraph" w:customStyle="1" w:styleId="Els-appendixhead">
    <w:name w:val="Els-appendixhead"/>
    <w:next w:val="a"/>
    <w:pPr>
      <w:numPr>
        <w:numId w:val="17"/>
      </w:numPr>
      <w:spacing w:before="480" w:after="240" w:line="220" w:lineRule="exact"/>
    </w:pPr>
    <w:rPr>
      <w:b/>
    </w:rPr>
  </w:style>
  <w:style w:type="paragraph" w:customStyle="1" w:styleId="Els-appendixsubhead">
    <w:name w:val="Els-appendixsubhead"/>
    <w:next w:val="a"/>
    <w:pPr>
      <w:numPr>
        <w:ilvl w:val="1"/>
        <w:numId w:val="18"/>
      </w:numPr>
      <w:spacing w:before="240" w:after="240" w:line="220" w:lineRule="exact"/>
    </w:pPr>
    <w:rPr>
      <w:i/>
    </w:rPr>
  </w:style>
  <w:style w:type="paragraph" w:customStyle="1" w:styleId="Els-Author">
    <w:name w:val="Els-Author"/>
    <w:next w:val="a"/>
    <w:pPr>
      <w:keepNext/>
      <w:suppressAutoHyphens/>
      <w:spacing w:after="160" w:line="300" w:lineRule="exact"/>
      <w:jc w:val="center"/>
    </w:pPr>
    <w:rPr>
      <w:noProof/>
      <w:sz w:val="26"/>
    </w:rPr>
  </w:style>
  <w:style w:type="paragraph" w:customStyle="1" w:styleId="Els-body-text">
    <w:name w:val="Els-body-text"/>
    <w:pPr>
      <w:spacing w:line="240" w:lineRule="exact"/>
      <w:ind w:firstLine="238"/>
      <w:jc w:val="both"/>
    </w:pPr>
  </w:style>
  <w:style w:type="paragraph" w:customStyle="1" w:styleId="Els-bulletlist">
    <w:name w:val="Els-bulletlist"/>
    <w:basedOn w:val="Els-body-text"/>
    <w:pPr>
      <w:numPr>
        <w:numId w:val="19"/>
      </w:numPr>
      <w:tabs>
        <w:tab w:val="left" w:pos="240"/>
      </w:tabs>
      <w:jc w:val="left"/>
    </w:pPr>
  </w:style>
  <w:style w:type="paragraph" w:customStyle="1" w:styleId="Els-caption">
    <w:name w:val="Els-caption"/>
    <w:pPr>
      <w:keepLines/>
      <w:spacing w:before="200" w:after="240" w:line="200" w:lineRule="exact"/>
    </w:pPr>
    <w:rPr>
      <w:sz w:val="16"/>
    </w:rPr>
  </w:style>
  <w:style w:type="paragraph" w:customStyle="1" w:styleId="Els-chem-equation">
    <w:name w:val="Els-chem-equation"/>
    <w:next w:val="Els-body-text"/>
    <w:pPr>
      <w:tabs>
        <w:tab w:val="right" w:pos="4320"/>
        <w:tab w:val="right" w:pos="9120"/>
      </w:tabs>
      <w:spacing w:before="120" w:after="120" w:line="220" w:lineRule="exact"/>
    </w:pPr>
    <w:rPr>
      <w:noProof/>
      <w:sz w:val="18"/>
    </w:rPr>
  </w:style>
  <w:style w:type="paragraph" w:customStyle="1" w:styleId="Els-collaboration">
    <w:name w:val="Els-collaboration"/>
    <w:basedOn w:val="Els-Author"/>
    <w:pPr>
      <w:jc w:val="right"/>
    </w:pPr>
  </w:style>
  <w:style w:type="paragraph" w:customStyle="1" w:styleId="Els-collaboration-affiliation">
    <w:name w:val="Els-collaboration-affiliation"/>
    <w:basedOn w:val="Els-collaboration"/>
  </w:style>
  <w:style w:type="paragraph" w:customStyle="1" w:styleId="Els-presented-by">
    <w:name w:val="Els-presented-by"/>
    <w:pPr>
      <w:spacing w:after="200"/>
      <w:jc w:val="center"/>
    </w:pPr>
    <w:rPr>
      <w:b/>
      <w:sz w:val="16"/>
    </w:rPr>
  </w:style>
  <w:style w:type="paragraph" w:customStyle="1" w:styleId="Els-dedicated-to">
    <w:name w:val="Els-dedicated-to"/>
    <w:basedOn w:val="Els-presented-by"/>
    <w:rPr>
      <w:b w:val="0"/>
    </w:rPr>
  </w:style>
  <w:style w:type="paragraph" w:customStyle="1" w:styleId="Els-equation">
    <w:name w:val="Els-equation"/>
    <w:next w:val="a"/>
    <w:pPr>
      <w:widowControl w:val="0"/>
      <w:tabs>
        <w:tab w:val="right" w:pos="4320"/>
        <w:tab w:val="right" w:pos="9120"/>
      </w:tabs>
      <w:spacing w:before="240" w:after="240"/>
      <w:ind w:left="482"/>
    </w:pPr>
    <w:rPr>
      <w:i/>
      <w:noProof/>
    </w:rPr>
  </w:style>
  <w:style w:type="paragraph" w:customStyle="1" w:styleId="Els-footnote">
    <w:name w:val="Els-footnote"/>
    <w:pPr>
      <w:keepLines/>
      <w:widowControl w:val="0"/>
      <w:spacing w:line="200" w:lineRule="exact"/>
      <w:ind w:firstLine="240"/>
      <w:jc w:val="both"/>
    </w:pPr>
    <w:rPr>
      <w:sz w:val="16"/>
    </w:rPr>
  </w:style>
  <w:style w:type="paragraph" w:customStyle="1" w:styleId="Els-history">
    <w:name w:val="Els-history"/>
    <w:next w:val="a"/>
    <w:pPr>
      <w:spacing w:before="120" w:after="400" w:line="200" w:lineRule="exact"/>
      <w:jc w:val="center"/>
    </w:pPr>
    <w:rPr>
      <w:noProof/>
      <w:sz w:val="16"/>
    </w:rPr>
  </w:style>
  <w:style w:type="paragraph" w:customStyle="1" w:styleId="Els-journal-logo">
    <w:name w:val="Els-journal-logo"/>
    <w:pPr>
      <w:pBdr>
        <w:top w:val="thinThickLargeGap" w:sz="12" w:space="0" w:color="auto"/>
        <w:bottom w:val="thickThinLargeGap" w:sz="12" w:space="0" w:color="auto"/>
      </w:pBdr>
    </w:pPr>
    <w:rPr>
      <w:rFonts w:ascii="Helvetica" w:hAnsi="Helvetica"/>
      <w:b/>
      <w:noProof/>
      <w:sz w:val="24"/>
    </w:rPr>
  </w:style>
  <w:style w:type="paragraph" w:customStyle="1" w:styleId="Els-keywords">
    <w:name w:val="Els-keywords"/>
    <w:next w:val="a"/>
    <w:pPr>
      <w:pBdr>
        <w:bottom w:val="single" w:sz="4" w:space="10" w:color="auto"/>
      </w:pBdr>
      <w:spacing w:after="200" w:line="200" w:lineRule="exact"/>
    </w:pPr>
    <w:rPr>
      <w:noProof/>
      <w:sz w:val="16"/>
    </w:rPr>
  </w:style>
  <w:style w:type="paragraph" w:customStyle="1" w:styleId="Els-numlist">
    <w:name w:val="Els-numlist"/>
    <w:basedOn w:val="Els-body-text"/>
    <w:pPr>
      <w:numPr>
        <w:numId w:val="20"/>
      </w:numPr>
      <w:tabs>
        <w:tab w:val="left" w:pos="240"/>
      </w:tabs>
      <w:ind w:left="480"/>
      <w:jc w:val="left"/>
    </w:pPr>
  </w:style>
  <w:style w:type="paragraph" w:customStyle="1" w:styleId="Els-reference">
    <w:name w:val="Els-reference"/>
    <w:pPr>
      <w:tabs>
        <w:tab w:val="left" w:pos="312"/>
      </w:tabs>
      <w:spacing w:line="200" w:lineRule="exact"/>
      <w:ind w:left="312" w:hanging="312"/>
    </w:pPr>
    <w:rPr>
      <w:noProof/>
      <w:sz w:val="16"/>
    </w:rPr>
  </w:style>
  <w:style w:type="paragraph" w:customStyle="1" w:styleId="Els-reference-head">
    <w:name w:val="Els-reference-head"/>
    <w:next w:val="Els-reference"/>
    <w:pPr>
      <w:keepNext/>
      <w:spacing w:before="480" w:after="200" w:line="220" w:lineRule="exact"/>
    </w:pPr>
    <w:rPr>
      <w:b/>
    </w:rPr>
  </w:style>
  <w:style w:type="paragraph" w:customStyle="1" w:styleId="Els-reprint-line">
    <w:name w:val="Els-reprint-line"/>
    <w:basedOn w:val="a"/>
    <w:pPr>
      <w:tabs>
        <w:tab w:val="left" w:pos="0"/>
        <w:tab w:val="center" w:pos="5443"/>
      </w:tabs>
      <w:jc w:val="center"/>
    </w:pPr>
    <w:rPr>
      <w:sz w:val="16"/>
    </w:rPr>
  </w:style>
  <w:style w:type="paragraph" w:customStyle="1" w:styleId="Els-table-text">
    <w:name w:val="Els-table-text"/>
    <w:pPr>
      <w:spacing w:after="80" w:line="200" w:lineRule="exact"/>
    </w:pPr>
    <w:rPr>
      <w:sz w:val="16"/>
    </w:rPr>
  </w:style>
  <w:style w:type="paragraph" w:customStyle="1" w:styleId="Els-Title">
    <w:name w:val="Els-Title"/>
    <w:next w:val="Els-Author"/>
    <w:autoRedefine/>
    <w:pPr>
      <w:suppressAutoHyphens/>
      <w:spacing w:after="240" w:line="400" w:lineRule="exact"/>
      <w:jc w:val="center"/>
    </w:pPr>
    <w:rPr>
      <w:sz w:val="34"/>
    </w:rPr>
  </w:style>
  <w:style w:type="character" w:styleId="a4">
    <w:name w:val="endnote reference"/>
    <w:basedOn w:val="a0"/>
    <w:semiHidden/>
    <w:rPr>
      <w:vertAlign w:val="superscript"/>
    </w:rPr>
  </w:style>
  <w:style w:type="paragraph" w:styleId="a5">
    <w:name w:val="header"/>
    <w:semiHidden/>
    <w:pPr>
      <w:tabs>
        <w:tab w:val="center" w:pos="4706"/>
        <w:tab w:val="right" w:pos="9356"/>
      </w:tabs>
      <w:spacing w:before="100" w:beforeAutospacing="1" w:after="240" w:line="200" w:lineRule="atLeast"/>
    </w:pPr>
    <w:rPr>
      <w:i/>
      <w:noProof/>
      <w:sz w:val="16"/>
    </w:rPr>
  </w:style>
  <w:style w:type="paragraph" w:styleId="a6">
    <w:name w:val="footer"/>
    <w:basedOn w:val="a5"/>
    <w:semiHidden/>
    <w:pPr>
      <w:tabs>
        <w:tab w:val="right" w:pos="10080"/>
      </w:tabs>
    </w:pPr>
    <w:rPr>
      <w:i w:val="0"/>
    </w:rPr>
  </w:style>
  <w:style w:type="character" w:styleId="a7">
    <w:name w:val="footnote reference"/>
    <w:semiHidden/>
    <w:rPr>
      <w:vertAlign w:val="superscript"/>
    </w:rPr>
  </w:style>
  <w:style w:type="paragraph" w:styleId="a8">
    <w:name w:val="footnote text"/>
    <w:basedOn w:val="a"/>
    <w:semiHidden/>
    <w:rPr>
      <w:rFonts w:ascii="Univers" w:hAnsi="Univers"/>
    </w:rPr>
  </w:style>
  <w:style w:type="character" w:styleId="a9">
    <w:name w:val="Hyperlink"/>
    <w:basedOn w:val="a0"/>
    <w:rPr>
      <w:color w:val="auto"/>
      <w:sz w:val="16"/>
      <w:u w:val="none"/>
    </w:rPr>
  </w:style>
  <w:style w:type="character" w:customStyle="1" w:styleId="MTEquationSection">
    <w:name w:val="MTEquationSection"/>
    <w:basedOn w:val="a0"/>
    <w:rPr>
      <w:vanish/>
      <w:color w:val="FF0000"/>
    </w:rPr>
  </w:style>
  <w:style w:type="character" w:styleId="aa">
    <w:name w:val="page number"/>
    <w:basedOn w:val="a0"/>
    <w:semiHidden/>
    <w:rPr>
      <w:sz w:val="16"/>
    </w:rPr>
  </w:style>
  <w:style w:type="paragraph" w:styleId="ab">
    <w:name w:val="Plain Text"/>
    <w:basedOn w:val="a"/>
    <w:semiHidden/>
    <w:rPr>
      <w:rFonts w:ascii="Courier New" w:hAnsi="Courier New" w:cs="Courier New"/>
      <w:lang w:val="en-US"/>
    </w:rPr>
  </w:style>
  <w:style w:type="paragraph" w:customStyle="1" w:styleId="Els-5thorder-head">
    <w:name w:val="Els-5thorder-head"/>
    <w:next w:val="Els-body-text"/>
    <w:pPr>
      <w:keepNext/>
      <w:suppressAutoHyphens/>
      <w:spacing w:line="240" w:lineRule="exact"/>
    </w:pPr>
    <w:rPr>
      <w:i/>
    </w:rPr>
  </w:style>
  <w:style w:type="paragraph" w:customStyle="1" w:styleId="Els-Abstract-Copyright">
    <w:name w:val="Els-Abstract-Copyright"/>
    <w:basedOn w:val="Els-Abstract-text"/>
    <w:pPr>
      <w:spacing w:after="220"/>
    </w:pPr>
  </w:style>
  <w:style w:type="paragraph" w:customStyle="1" w:styleId="DocHead">
    <w:name w:val="DocHead"/>
    <w:pPr>
      <w:spacing w:before="240" w:after="240"/>
      <w:jc w:val="center"/>
    </w:pPr>
    <w:rPr>
      <w:sz w:val="24"/>
    </w:rPr>
  </w:style>
  <w:style w:type="character" w:styleId="ac">
    <w:name w:val="FollowedHyperlink"/>
    <w:basedOn w:val="a0"/>
    <w:semiHidden/>
    <w:rPr>
      <w:color w:val="800080"/>
      <w:u w:val="single"/>
    </w:rPr>
  </w:style>
  <w:style w:type="character" w:customStyle="1" w:styleId="Els-1storder-headChar">
    <w:name w:val="Els-1storder-head Char"/>
    <w:basedOn w:val="a0"/>
    <w:rPr>
      <w:b/>
      <w:lang w:val="en-US" w:eastAsia="en-US" w:bidi="ar-SA"/>
    </w:rPr>
  </w:style>
  <w:style w:type="character" w:styleId="ad">
    <w:name w:val="annotation reference"/>
    <w:basedOn w:val="a0"/>
    <w:semiHidden/>
    <w:unhideWhenUsed/>
    <w:rPr>
      <w:sz w:val="16"/>
      <w:szCs w:val="16"/>
    </w:rPr>
  </w:style>
  <w:style w:type="paragraph" w:styleId="ae">
    <w:name w:val="Balloon Text"/>
    <w:basedOn w:val="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a0"/>
    <w:rPr>
      <w:rFonts w:ascii="Tahoma" w:hAnsi="Tahoma" w:cs="Tahoma"/>
      <w:sz w:val="16"/>
      <w:szCs w:val="16"/>
      <w:lang w:eastAsia="en-US"/>
    </w:rPr>
  </w:style>
  <w:style w:type="paragraph" w:styleId="af">
    <w:name w:val="annotation text"/>
    <w:basedOn w:val="a"/>
    <w:semiHidden/>
    <w:unhideWhenUsed/>
  </w:style>
  <w:style w:type="character" w:customStyle="1" w:styleId="CommentTextChar">
    <w:name w:val="Comment Text Char"/>
    <w:basedOn w:val="a0"/>
    <w:semiHidden/>
    <w:rPr>
      <w:lang w:val="en-GB"/>
    </w:rPr>
  </w:style>
  <w:style w:type="paragraph" w:styleId="af0">
    <w:name w:val="annotation subject"/>
    <w:basedOn w:val="af"/>
    <w:next w:val="af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semiHidden/>
    <w:rPr>
      <w:b/>
      <w:bCs/>
      <w:lang w:val="en-GB"/>
    </w:rPr>
  </w:style>
  <w:style w:type="paragraph" w:styleId="af1">
    <w:name w:val="Body Text Indent"/>
    <w:basedOn w:val="a"/>
    <w:semiHidden/>
    <w:pPr>
      <w:widowControl/>
      <w:suppressAutoHyphens/>
      <w:ind w:firstLine="360"/>
      <w:jc w:val="both"/>
    </w:pPr>
    <w:rPr>
      <w:rFonts w:eastAsia="Times New Roman"/>
      <w:kern w:val="14"/>
      <w:lang w:val="en-US"/>
    </w:rPr>
  </w:style>
  <w:style w:type="paragraph" w:customStyle="1" w:styleId="ColorfulList-Accent11">
    <w:name w:val="Colorful List - Accent 11"/>
    <w:basedOn w:val="a"/>
    <w:qFormat/>
    <w:pPr>
      <w:widowControl/>
      <w:ind w:left="720"/>
    </w:pPr>
    <w:rPr>
      <w:rFonts w:ascii="Arial" w:eastAsia="Batang" w:hAnsi="Arial"/>
      <w:sz w:val="22"/>
      <w:szCs w:val="24"/>
      <w:lang w:val="en-US" w:eastAsia="ko-KR"/>
    </w:rPr>
  </w:style>
  <w:style w:type="paragraph" w:styleId="af2">
    <w:name w:val="Title"/>
    <w:basedOn w:val="a"/>
    <w:next w:val="a"/>
    <w:link w:val="af3"/>
    <w:uiPriority w:val="10"/>
    <w:qFormat/>
    <w:rsid w:val="00A4641D"/>
    <w:pPr>
      <w:spacing w:after="80"/>
      <w:ind w:firstLineChars="200" w:firstLine="20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zh-CN"/>
    </w:rPr>
  </w:style>
  <w:style w:type="character" w:customStyle="1" w:styleId="af3">
    <w:name w:val="标题 字符"/>
    <w:basedOn w:val="a0"/>
    <w:link w:val="af2"/>
    <w:uiPriority w:val="10"/>
    <w:rsid w:val="00A4641D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af4">
    <w:name w:val="List Paragraph"/>
    <w:basedOn w:val="a"/>
    <w:uiPriority w:val="34"/>
    <w:qFormat/>
    <w:rsid w:val="00A4641D"/>
    <w:pPr>
      <w:ind w:left="720" w:firstLineChars="200" w:firstLine="200"/>
      <w:contextualSpacing/>
      <w:jc w:val="both"/>
    </w:pPr>
    <w:rPr>
      <w:kern w:val="2"/>
      <w:sz w:val="21"/>
      <w:szCs w:val="24"/>
      <w:lang w:val="en-US" w:eastAsia="zh-CN"/>
    </w:rPr>
  </w:style>
  <w:style w:type="paragraph" w:styleId="af5">
    <w:name w:val="Bibliography"/>
    <w:basedOn w:val="a"/>
    <w:next w:val="a"/>
    <w:uiPriority w:val="37"/>
    <w:unhideWhenUsed/>
    <w:rsid w:val="00D6435A"/>
    <w:pPr>
      <w:ind w:left="720" w:hanging="720"/>
    </w:pPr>
  </w:style>
  <w:style w:type="table" w:styleId="af6">
    <w:name w:val="Table Grid"/>
    <w:basedOn w:val="a1"/>
    <w:uiPriority w:val="39"/>
    <w:rsid w:val="000A18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7">
    <w:name w:val="三线表"/>
    <w:basedOn w:val="a1"/>
    <w:uiPriority w:val="99"/>
    <w:rsid w:val="00A34D5D"/>
    <w:pPr>
      <w:jc w:val="center"/>
    </w:pPr>
    <w:rPr>
      <w:rFonts w:asciiTheme="minorHAnsi" w:eastAsiaTheme="minorEastAsia" w:hAnsiTheme="minorHAnsi" w:cstheme="minorBidi"/>
      <w:kern w:val="2"/>
      <w:sz w:val="21"/>
      <w:szCs w:val="22"/>
      <w:lang w:eastAsia="zh-CN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shd w:val="clear" w:color="auto" w:fill="auto"/>
      <w:vAlign w:val="center"/>
    </w:tcPr>
  </w:style>
  <w:style w:type="character" w:styleId="af8">
    <w:name w:val="Placeholder Text"/>
    <w:basedOn w:val="a0"/>
    <w:uiPriority w:val="99"/>
    <w:semiHidden/>
    <w:rsid w:val="006911CA"/>
    <w:rPr>
      <w:color w:val="666666"/>
    </w:rPr>
  </w:style>
  <w:style w:type="paragraph" w:styleId="HTML">
    <w:name w:val="HTML Preformatted"/>
    <w:basedOn w:val="a"/>
    <w:link w:val="HTML0"/>
    <w:uiPriority w:val="99"/>
    <w:semiHidden/>
    <w:unhideWhenUsed/>
    <w:rsid w:val="00B976C8"/>
    <w:rPr>
      <w:rFonts w:ascii="Courier New" w:hAnsi="Courier New" w:cs="Courier New"/>
    </w:rPr>
  </w:style>
  <w:style w:type="character" w:customStyle="1" w:styleId="HTML0">
    <w:name w:val="HTML 预设格式 字符"/>
    <w:basedOn w:val="a0"/>
    <w:link w:val="HTML"/>
    <w:uiPriority w:val="99"/>
    <w:semiHidden/>
    <w:rsid w:val="00B976C8"/>
    <w:rPr>
      <w:rFonts w:ascii="Courier New" w:hAnsi="Courier New" w:cs="Courier New"/>
      <w:lang w:val="en-GB"/>
    </w:rPr>
  </w:style>
  <w:style w:type="paragraph" w:styleId="af9">
    <w:name w:val="Revision"/>
    <w:hidden/>
    <w:uiPriority w:val="99"/>
    <w:semiHidden/>
    <w:rsid w:val="007812C4"/>
    <w:rPr>
      <w:lang w:val="en-GB"/>
    </w:rPr>
  </w:style>
  <w:style w:type="character" w:styleId="afa">
    <w:name w:val="Unresolved Mention"/>
    <w:basedOn w:val="a0"/>
    <w:uiPriority w:val="99"/>
    <w:semiHidden/>
    <w:unhideWhenUsed/>
    <w:rsid w:val="00D92E1B"/>
    <w:rPr>
      <w:color w:val="605E5C"/>
      <w:shd w:val="clear" w:color="auto" w:fill="E1DFDD"/>
    </w:rPr>
  </w:style>
  <w:style w:type="character" w:styleId="afb">
    <w:name w:val="line number"/>
    <w:basedOn w:val="a0"/>
    <w:uiPriority w:val="99"/>
    <w:semiHidden/>
    <w:unhideWhenUsed/>
    <w:rsid w:val="009757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6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1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5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1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6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9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7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37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7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1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91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3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0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3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9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0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0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1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9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6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3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5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0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2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9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5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7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93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2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0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63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4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8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5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9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sv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emf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sv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4.jpeg"/><Relationship Id="rId3" Type="http://schemas.openxmlformats.org/officeDocument/2006/relationships/numbering" Target="numbering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oter" Target="footer3.xml"/><Relationship Id="rId20" Type="http://schemas.openxmlformats.org/officeDocument/2006/relationships/image" Target="media/image13.svg"/><Relationship Id="rId41" Type="http://schemas.openxmlformats.org/officeDocument/2006/relationships/image" Target="media/image34.emf"/><Relationship Id="rId54" Type="http://schemas.openxmlformats.org/officeDocument/2006/relationships/header" Target="header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8.png"/><Relationship Id="rId1" Type="http://schemas.openxmlformats.org/officeDocument/2006/relationships/image" Target="media/image4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yaog\My%20Documents\--%20procedia\PROENG\Templates\new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A008B3-2937-45CE-B3A2-FD91FC8B97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18143</TotalTime>
  <Pages>5</Pages>
  <Words>218</Words>
  <Characters>1395</Characters>
  <Application>Microsoft Office Word</Application>
  <DocSecurity>0</DocSecurity>
  <Lines>139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Article</vt:lpstr>
    </vt:vector>
  </TitlesOfParts>
  <Company>Hewlett-Packard Company</Company>
  <LinksUpToDate>false</LinksUpToDate>
  <CharactersWithSpaces>1533</CharactersWithSpaces>
  <SharedDoc>false</SharedDoc>
  <HLinks>
    <vt:vector size="12" baseType="variant">
      <vt:variant>
        <vt:i4>6291561</vt:i4>
      </vt:variant>
      <vt:variant>
        <vt:i4>14</vt:i4>
      </vt:variant>
      <vt:variant>
        <vt:i4>0</vt:i4>
      </vt:variant>
      <vt:variant>
        <vt:i4>5</vt:i4>
      </vt:variant>
      <vt:variant>
        <vt:lpwstr>http://www.elsevier.com/wps/find/authorsview.authors/authorartworkinstructions</vt:lpwstr>
      </vt:variant>
      <vt:variant>
        <vt:lpwstr/>
      </vt:variant>
      <vt:variant>
        <vt:i4>4980737</vt:i4>
      </vt:variant>
      <vt:variant>
        <vt:i4>10</vt:i4>
      </vt:variant>
      <vt:variant>
        <vt:i4>0</vt:i4>
      </vt:variant>
      <vt:variant>
        <vt:i4>5</vt:i4>
      </vt:variant>
      <vt:variant>
        <vt:lpwstr>http://www.sciencedirect.com/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Article</dc:title>
  <dc:creator>yaog</dc:creator>
  <cp:lastModifiedBy>芝文 宋</cp:lastModifiedBy>
  <cp:revision>5136</cp:revision>
  <cp:lastPrinted>2025-06-23T17:53:00Z</cp:lastPrinted>
  <dcterms:created xsi:type="dcterms:W3CDTF">2017-10-05T16:17:00Z</dcterms:created>
  <dcterms:modified xsi:type="dcterms:W3CDTF">2025-06-23T18:10:00Z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id="iOZXZx1Y"/&gt;&lt;style id="http://www.zotero.org/styles/elsevier-harvard" hasBibliography="1" bibliographyStyleHasBeenSet="1"/&gt;&lt;prefs&gt;&lt;pref name="fieldType" value="Field"/&gt;&lt;/prefs&gt;&lt;/data&gt;</vt:lpwstr>
  </property>
  <property fmtid="{D5CDD505-2E9C-101B-9397-08002B2CF9AE}" pid="3" name="MTWinEqns">
    <vt:bool>true</vt:bool>
  </property>
  <property fmtid="{D5CDD505-2E9C-101B-9397-08002B2CF9AE}" pid="4" name="GrammarlyDocumentId">
    <vt:lpwstr>e6129d8e30fc01d4b7b3e9c2cd1f6d96bb90289798cd7e9fc1a5c47e95abb677</vt:lpwstr>
  </property>
</Properties>
</file>